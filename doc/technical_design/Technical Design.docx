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0D3" w:rsidRDefault="000060D3"/>
    <w:p w:rsidR="00B64AB2" w:rsidRDefault="00B64AB2"/>
    <w:p w:rsidR="00A859B1" w:rsidRDefault="00A859B1"/>
    <w:p w:rsidR="00B64AB2" w:rsidRDefault="00B64AB2"/>
    <w:sdt>
      <w:sdtPr>
        <w:rPr>
          <w:b/>
          <w:color w:val="22BBEA"/>
          <w:sz w:val="56"/>
          <w:szCs w:val="56"/>
        </w:rPr>
        <w:alias w:val="Title"/>
        <w:id w:val="96229450"/>
        <w:placeholder>
          <w:docPart w:val="0A787574457A498D8E13DB1AB8EB08AB"/>
        </w:placeholder>
        <w:dataBinding w:prefixMappings="xmlns:ns0='http://purl.org/dc/elements/1.1/' xmlns:ns1='http://schemas.openxmlformats.org/package/2006/metadata/core-properties' " w:xpath="/ns1:coreProperties[1]/ns0:title[1]" w:storeItemID="{6C3C8BC8-F283-45AE-878A-BAB7291924A1}"/>
        <w:text/>
      </w:sdtPr>
      <w:sdtContent>
        <w:p w:rsidR="00B64AB2" w:rsidRPr="00B64AB2" w:rsidRDefault="006F3EE3" w:rsidP="00B64AB2">
          <w:pPr>
            <w:jc w:val="center"/>
            <w:rPr>
              <w:b/>
              <w:color w:val="22BBEA"/>
              <w:sz w:val="56"/>
              <w:szCs w:val="56"/>
            </w:rPr>
          </w:pPr>
          <w:r>
            <w:rPr>
              <w:b/>
              <w:color w:val="22BBEA"/>
              <w:sz w:val="56"/>
              <w:szCs w:val="56"/>
            </w:rPr>
            <w:t>Students Database</w:t>
          </w:r>
        </w:p>
      </w:sdtContent>
    </w:sdt>
    <w:p w:rsidR="00A859B1" w:rsidRPr="00A859B1" w:rsidRDefault="00A859B1" w:rsidP="00B64AB2">
      <w:pPr>
        <w:jc w:val="center"/>
        <w:rPr>
          <w:color w:val="22BBEA"/>
          <w:sz w:val="22"/>
        </w:rPr>
      </w:pPr>
    </w:p>
    <w:sdt>
      <w:sdtPr>
        <w:rPr>
          <w:color w:val="22BBEA"/>
          <w:sz w:val="32"/>
          <w:szCs w:val="32"/>
        </w:rPr>
        <w:alias w:val="Subject"/>
        <w:id w:val="96229451"/>
        <w:placeholder>
          <w:docPart w:val="E91E5D0D7C60461A87DD06C09EAE9E64"/>
        </w:placeholder>
        <w:dataBinding w:prefixMappings="xmlns:ns0='http://purl.org/dc/elements/1.1/' xmlns:ns1='http://schemas.openxmlformats.org/package/2006/metadata/core-properties' " w:xpath="/ns1:coreProperties[1]/ns0:subject[1]" w:storeItemID="{6C3C8BC8-F283-45AE-878A-BAB7291924A1}"/>
        <w:text/>
      </w:sdtPr>
      <w:sdtEndPr>
        <w:rPr>
          <w:color w:val="auto"/>
          <w:sz w:val="18"/>
          <w:szCs w:val="22"/>
        </w:rPr>
      </w:sdtEndPr>
      <w:sdtContent>
        <w:p w:rsidR="00B64AB2" w:rsidRDefault="006F3EE3" w:rsidP="00B64AB2">
          <w:pPr>
            <w:jc w:val="center"/>
          </w:pPr>
          <w:r>
            <w:rPr>
              <w:color w:val="22BBEA"/>
              <w:sz w:val="32"/>
              <w:szCs w:val="32"/>
            </w:rPr>
            <w:t>Technical Design</w:t>
          </w:r>
        </w:p>
      </w:sdtContent>
    </w:sdt>
    <w:p w:rsidR="00B64AB2" w:rsidRDefault="00B64AB2"/>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Pr>
        <w:rPr>
          <w:b/>
          <w:color w:val="22BBEA"/>
          <w:sz w:val="22"/>
        </w:rPr>
      </w:pPr>
      <w:r w:rsidRPr="006C39AD">
        <w:rPr>
          <w:b/>
          <w:color w:val="22BBEA"/>
          <w:sz w:val="22"/>
        </w:rPr>
        <w:t>Document Revision History</w:t>
      </w:r>
    </w:p>
    <w:p w:rsidR="006C39AD" w:rsidRPr="006C39AD" w:rsidRDefault="006C39AD">
      <w:pPr>
        <w:rPr>
          <w:b/>
          <w:color w:val="22BBEA"/>
          <w:szCs w:val="18"/>
        </w:rPr>
      </w:pPr>
    </w:p>
    <w:tbl>
      <w:tblPr>
        <w:tblStyle w:val="TableGrid"/>
        <w:tblW w:w="0" w:type="auto"/>
        <w:tblLook w:val="04A0"/>
      </w:tblPr>
      <w:tblGrid>
        <w:gridCol w:w="647"/>
        <w:gridCol w:w="1295"/>
        <w:gridCol w:w="1676"/>
        <w:gridCol w:w="1440"/>
        <w:gridCol w:w="1440"/>
        <w:gridCol w:w="3078"/>
      </w:tblGrid>
      <w:tr w:rsidR="006C39AD" w:rsidTr="006C39AD">
        <w:tc>
          <w:tcPr>
            <w:tcW w:w="647" w:type="dxa"/>
          </w:tcPr>
          <w:p w:rsidR="006C39AD" w:rsidRDefault="006C39AD">
            <w:r>
              <w:t>Ver.</w:t>
            </w:r>
          </w:p>
        </w:tc>
        <w:tc>
          <w:tcPr>
            <w:tcW w:w="1295" w:type="dxa"/>
          </w:tcPr>
          <w:p w:rsidR="006C39AD" w:rsidRDefault="006C39AD">
            <w:r>
              <w:t>Date</w:t>
            </w:r>
          </w:p>
        </w:tc>
        <w:tc>
          <w:tcPr>
            <w:tcW w:w="1676" w:type="dxa"/>
          </w:tcPr>
          <w:p w:rsidR="006C39AD" w:rsidRDefault="006C39AD">
            <w:r>
              <w:t>Author</w:t>
            </w:r>
          </w:p>
        </w:tc>
        <w:tc>
          <w:tcPr>
            <w:tcW w:w="1440" w:type="dxa"/>
          </w:tcPr>
          <w:p w:rsidR="006C39AD" w:rsidRDefault="006C39AD">
            <w:r>
              <w:t>Reviewed by</w:t>
            </w:r>
          </w:p>
        </w:tc>
        <w:tc>
          <w:tcPr>
            <w:tcW w:w="1440" w:type="dxa"/>
          </w:tcPr>
          <w:p w:rsidR="006C39AD" w:rsidRDefault="006C39AD">
            <w:r>
              <w:t>Approved by</w:t>
            </w:r>
          </w:p>
        </w:tc>
        <w:tc>
          <w:tcPr>
            <w:tcW w:w="3078" w:type="dxa"/>
          </w:tcPr>
          <w:p w:rsidR="006C39AD" w:rsidRDefault="006C39AD">
            <w:r>
              <w:t>Changes</w:t>
            </w:r>
          </w:p>
        </w:tc>
      </w:tr>
      <w:tr w:rsidR="006C39AD" w:rsidRPr="006C39AD" w:rsidTr="006C39AD">
        <w:tc>
          <w:tcPr>
            <w:tcW w:w="647" w:type="dxa"/>
          </w:tcPr>
          <w:p w:rsidR="006C39AD" w:rsidRPr="006C39AD" w:rsidRDefault="006C39AD">
            <w:pPr>
              <w:rPr>
                <w:sz w:val="16"/>
                <w:szCs w:val="16"/>
              </w:rPr>
            </w:pPr>
            <w:r w:rsidRPr="006C39AD">
              <w:rPr>
                <w:sz w:val="16"/>
                <w:szCs w:val="16"/>
              </w:rPr>
              <w:t>0.1</w:t>
            </w:r>
          </w:p>
        </w:tc>
        <w:tc>
          <w:tcPr>
            <w:tcW w:w="1295" w:type="dxa"/>
          </w:tcPr>
          <w:p w:rsidR="006C39AD" w:rsidRPr="006C39AD" w:rsidRDefault="006C39AD">
            <w:pPr>
              <w:rPr>
                <w:sz w:val="16"/>
                <w:szCs w:val="16"/>
              </w:rPr>
            </w:pPr>
            <w:r w:rsidRPr="006C39AD">
              <w:rPr>
                <w:sz w:val="16"/>
                <w:szCs w:val="16"/>
              </w:rPr>
              <w:t>01/01/2011</w:t>
            </w:r>
          </w:p>
        </w:tc>
        <w:tc>
          <w:tcPr>
            <w:tcW w:w="1676" w:type="dxa"/>
          </w:tcPr>
          <w:p w:rsidR="006C39AD" w:rsidRPr="006C39AD" w:rsidRDefault="006C39AD">
            <w:pPr>
              <w:rPr>
                <w:sz w:val="16"/>
                <w:szCs w:val="16"/>
              </w:rPr>
            </w:pPr>
            <w:r w:rsidRPr="006C39AD">
              <w:rPr>
                <w:sz w:val="16"/>
                <w:szCs w:val="16"/>
              </w:rPr>
              <w:t>Someone</w:t>
            </w:r>
          </w:p>
        </w:tc>
        <w:tc>
          <w:tcPr>
            <w:tcW w:w="1440" w:type="dxa"/>
          </w:tcPr>
          <w:p w:rsidR="006C39AD" w:rsidRPr="006C39AD" w:rsidRDefault="006C39AD">
            <w:pPr>
              <w:rPr>
                <w:sz w:val="16"/>
                <w:szCs w:val="16"/>
              </w:rPr>
            </w:pPr>
            <w:r w:rsidRPr="006C39AD">
              <w:rPr>
                <w:sz w:val="16"/>
                <w:szCs w:val="16"/>
              </w:rPr>
              <w:t>Someone else</w:t>
            </w:r>
          </w:p>
        </w:tc>
        <w:tc>
          <w:tcPr>
            <w:tcW w:w="1440" w:type="dxa"/>
          </w:tcPr>
          <w:p w:rsidR="006C39AD" w:rsidRPr="006C39AD" w:rsidRDefault="006C39AD">
            <w:pPr>
              <w:rPr>
                <w:sz w:val="16"/>
                <w:szCs w:val="16"/>
              </w:rPr>
            </w:pPr>
            <w:r w:rsidRPr="006C39AD">
              <w:rPr>
                <w:sz w:val="16"/>
                <w:szCs w:val="16"/>
              </w:rPr>
              <w:t>Someone else</w:t>
            </w:r>
          </w:p>
        </w:tc>
        <w:tc>
          <w:tcPr>
            <w:tcW w:w="3078" w:type="dxa"/>
          </w:tcPr>
          <w:p w:rsidR="006C39AD" w:rsidRPr="006C39AD" w:rsidRDefault="006C39AD">
            <w:pPr>
              <w:rPr>
                <w:sz w:val="16"/>
                <w:szCs w:val="16"/>
              </w:rPr>
            </w:pPr>
            <w:r w:rsidRPr="006C39AD">
              <w:rPr>
                <w:sz w:val="16"/>
                <w:szCs w:val="16"/>
              </w:rPr>
              <w:t>Initial draft</w:t>
            </w:r>
          </w:p>
        </w:tc>
      </w:tr>
      <w:tr w:rsidR="006C39AD" w:rsidRPr="006C39AD" w:rsidTr="006C39AD">
        <w:tc>
          <w:tcPr>
            <w:tcW w:w="647" w:type="dxa"/>
          </w:tcPr>
          <w:p w:rsidR="006C39AD" w:rsidRPr="006C39AD" w:rsidRDefault="006C39AD">
            <w:pPr>
              <w:rPr>
                <w:sz w:val="16"/>
                <w:szCs w:val="16"/>
              </w:rPr>
            </w:pPr>
          </w:p>
        </w:tc>
        <w:tc>
          <w:tcPr>
            <w:tcW w:w="1295" w:type="dxa"/>
          </w:tcPr>
          <w:p w:rsidR="006C39AD" w:rsidRPr="006C39AD" w:rsidRDefault="006C39AD">
            <w:pPr>
              <w:rPr>
                <w:sz w:val="16"/>
                <w:szCs w:val="16"/>
              </w:rPr>
            </w:pPr>
          </w:p>
        </w:tc>
        <w:tc>
          <w:tcPr>
            <w:tcW w:w="1676" w:type="dxa"/>
          </w:tcPr>
          <w:p w:rsidR="006C39AD" w:rsidRPr="006C39AD" w:rsidRDefault="006C39AD">
            <w:pPr>
              <w:rPr>
                <w:sz w:val="16"/>
                <w:szCs w:val="16"/>
              </w:rPr>
            </w:pPr>
          </w:p>
        </w:tc>
        <w:tc>
          <w:tcPr>
            <w:tcW w:w="1440" w:type="dxa"/>
          </w:tcPr>
          <w:p w:rsidR="006C39AD" w:rsidRPr="006C39AD" w:rsidRDefault="006C39AD">
            <w:pPr>
              <w:rPr>
                <w:sz w:val="16"/>
                <w:szCs w:val="16"/>
              </w:rPr>
            </w:pPr>
          </w:p>
        </w:tc>
        <w:tc>
          <w:tcPr>
            <w:tcW w:w="1440" w:type="dxa"/>
          </w:tcPr>
          <w:p w:rsidR="006C39AD" w:rsidRPr="006C39AD" w:rsidRDefault="006C39AD">
            <w:pPr>
              <w:rPr>
                <w:sz w:val="16"/>
                <w:szCs w:val="16"/>
              </w:rPr>
            </w:pPr>
          </w:p>
        </w:tc>
        <w:tc>
          <w:tcPr>
            <w:tcW w:w="3078" w:type="dxa"/>
          </w:tcPr>
          <w:p w:rsidR="006C39AD" w:rsidRPr="006C39AD" w:rsidRDefault="006C39AD">
            <w:pPr>
              <w:rPr>
                <w:sz w:val="16"/>
                <w:szCs w:val="16"/>
              </w:rPr>
            </w:pPr>
          </w:p>
        </w:tc>
      </w:tr>
    </w:tbl>
    <w:p w:rsidR="006C39AD" w:rsidRDefault="006C39AD"/>
    <w:p w:rsidR="006C39AD" w:rsidRDefault="006C39AD">
      <w:pPr>
        <w:spacing w:after="200" w:line="276" w:lineRule="auto"/>
      </w:pPr>
      <w:r>
        <w:br w:type="page"/>
      </w:r>
    </w:p>
    <w:sdt>
      <w:sdtPr>
        <w:rPr>
          <w:rFonts w:ascii="Verdana" w:eastAsiaTheme="minorHAnsi" w:hAnsi="Verdana" w:cstheme="minorBidi"/>
          <w:b w:val="0"/>
          <w:bCs w:val="0"/>
          <w:color w:val="auto"/>
          <w:sz w:val="18"/>
          <w:szCs w:val="22"/>
        </w:rPr>
        <w:id w:val="96229458"/>
        <w:docPartObj>
          <w:docPartGallery w:val="Table of Contents"/>
          <w:docPartUnique/>
        </w:docPartObj>
      </w:sdtPr>
      <w:sdtContent>
        <w:p w:rsidR="006C39AD" w:rsidRPr="006C39AD" w:rsidRDefault="006C39AD">
          <w:pPr>
            <w:pStyle w:val="TOCHeading"/>
            <w:rPr>
              <w:color w:val="22BBEA"/>
            </w:rPr>
          </w:pPr>
          <w:r w:rsidRPr="006C39AD">
            <w:rPr>
              <w:color w:val="22BBEA"/>
            </w:rPr>
            <w:t>Table of Contents</w:t>
          </w:r>
        </w:p>
        <w:p w:rsidR="00A703FB" w:rsidRDefault="0051438B">
          <w:pPr>
            <w:pStyle w:val="TOC1"/>
            <w:tabs>
              <w:tab w:val="left" w:pos="360"/>
              <w:tab w:val="right" w:leader="dot" w:pos="9350"/>
            </w:tabs>
            <w:rPr>
              <w:rFonts w:asciiTheme="minorHAnsi" w:eastAsiaTheme="minorEastAsia" w:hAnsiTheme="minorHAnsi"/>
              <w:noProof/>
              <w:sz w:val="22"/>
            </w:rPr>
          </w:pPr>
          <w:r>
            <w:fldChar w:fldCharType="begin"/>
          </w:r>
          <w:r w:rsidR="006C39AD">
            <w:instrText xml:space="preserve"> TOC \o "1-3" \h \z \u </w:instrText>
          </w:r>
          <w:r>
            <w:fldChar w:fldCharType="separate"/>
          </w:r>
          <w:hyperlink w:anchor="_Toc359837401" w:history="1">
            <w:r w:rsidR="00A703FB" w:rsidRPr="00E23F4A">
              <w:rPr>
                <w:rStyle w:val="Hyperlink"/>
                <w:noProof/>
              </w:rPr>
              <w:t>1</w:t>
            </w:r>
            <w:r w:rsidR="00A703FB">
              <w:rPr>
                <w:rFonts w:asciiTheme="minorHAnsi" w:eastAsiaTheme="minorEastAsia" w:hAnsiTheme="minorHAnsi"/>
                <w:noProof/>
                <w:sz w:val="22"/>
              </w:rPr>
              <w:tab/>
            </w:r>
            <w:r w:rsidR="00A703FB" w:rsidRPr="00E23F4A">
              <w:rPr>
                <w:rStyle w:val="Hyperlink"/>
                <w:noProof/>
              </w:rPr>
              <w:t>General Design</w:t>
            </w:r>
            <w:r w:rsidR="00A703FB">
              <w:rPr>
                <w:noProof/>
                <w:webHidden/>
              </w:rPr>
              <w:tab/>
            </w:r>
            <w:r>
              <w:rPr>
                <w:noProof/>
                <w:webHidden/>
              </w:rPr>
              <w:fldChar w:fldCharType="begin"/>
            </w:r>
            <w:r w:rsidR="00A703FB">
              <w:rPr>
                <w:noProof/>
                <w:webHidden/>
              </w:rPr>
              <w:instrText xml:space="preserve"> PAGEREF _Toc359837401 \h </w:instrText>
            </w:r>
            <w:r>
              <w:rPr>
                <w:noProof/>
                <w:webHidden/>
              </w:rPr>
            </w:r>
            <w:r>
              <w:rPr>
                <w:noProof/>
                <w:webHidden/>
              </w:rPr>
              <w:fldChar w:fldCharType="separate"/>
            </w:r>
            <w:r w:rsidR="00A703FB">
              <w:rPr>
                <w:noProof/>
                <w:webHidden/>
              </w:rPr>
              <w:t>4</w:t>
            </w:r>
            <w:r>
              <w:rPr>
                <w:noProof/>
                <w:webHidden/>
              </w:rPr>
              <w:fldChar w:fldCharType="end"/>
            </w:r>
          </w:hyperlink>
        </w:p>
        <w:p w:rsidR="00A703FB" w:rsidRDefault="0051438B">
          <w:pPr>
            <w:pStyle w:val="TOC2"/>
            <w:tabs>
              <w:tab w:val="left" w:pos="880"/>
              <w:tab w:val="right" w:leader="dot" w:pos="9350"/>
            </w:tabs>
            <w:rPr>
              <w:rFonts w:asciiTheme="minorHAnsi" w:eastAsiaTheme="minorEastAsia" w:hAnsiTheme="minorHAnsi"/>
              <w:noProof/>
              <w:sz w:val="22"/>
            </w:rPr>
          </w:pPr>
          <w:hyperlink w:anchor="_Toc359837402" w:history="1">
            <w:r w:rsidR="00A703FB" w:rsidRPr="00E23F4A">
              <w:rPr>
                <w:rStyle w:val="Hyperlink"/>
                <w:noProof/>
              </w:rPr>
              <w:t>1.1</w:t>
            </w:r>
            <w:r w:rsidR="00A703FB">
              <w:rPr>
                <w:rFonts w:asciiTheme="minorHAnsi" w:eastAsiaTheme="minorEastAsia" w:hAnsiTheme="minorHAnsi"/>
                <w:noProof/>
                <w:sz w:val="22"/>
              </w:rPr>
              <w:tab/>
            </w:r>
            <w:r w:rsidR="00A703FB" w:rsidRPr="00E23F4A">
              <w:rPr>
                <w:rStyle w:val="Hyperlink"/>
                <w:noProof/>
              </w:rPr>
              <w:t>Objectives</w:t>
            </w:r>
            <w:r w:rsidR="00A703FB">
              <w:rPr>
                <w:noProof/>
                <w:webHidden/>
              </w:rPr>
              <w:tab/>
            </w:r>
            <w:r>
              <w:rPr>
                <w:noProof/>
                <w:webHidden/>
              </w:rPr>
              <w:fldChar w:fldCharType="begin"/>
            </w:r>
            <w:r w:rsidR="00A703FB">
              <w:rPr>
                <w:noProof/>
                <w:webHidden/>
              </w:rPr>
              <w:instrText xml:space="preserve"> PAGEREF _Toc359837402 \h </w:instrText>
            </w:r>
            <w:r>
              <w:rPr>
                <w:noProof/>
                <w:webHidden/>
              </w:rPr>
            </w:r>
            <w:r>
              <w:rPr>
                <w:noProof/>
                <w:webHidden/>
              </w:rPr>
              <w:fldChar w:fldCharType="separate"/>
            </w:r>
            <w:r w:rsidR="00A703FB">
              <w:rPr>
                <w:noProof/>
                <w:webHidden/>
              </w:rPr>
              <w:t>4</w:t>
            </w:r>
            <w:r>
              <w:rPr>
                <w:noProof/>
                <w:webHidden/>
              </w:rPr>
              <w:fldChar w:fldCharType="end"/>
            </w:r>
          </w:hyperlink>
        </w:p>
        <w:p w:rsidR="00A703FB" w:rsidRDefault="0051438B">
          <w:pPr>
            <w:pStyle w:val="TOC2"/>
            <w:tabs>
              <w:tab w:val="left" w:pos="880"/>
              <w:tab w:val="right" w:leader="dot" w:pos="9350"/>
            </w:tabs>
            <w:rPr>
              <w:rFonts w:asciiTheme="minorHAnsi" w:eastAsiaTheme="minorEastAsia" w:hAnsiTheme="minorHAnsi"/>
              <w:noProof/>
              <w:sz w:val="22"/>
            </w:rPr>
          </w:pPr>
          <w:hyperlink w:anchor="_Toc359837403" w:history="1">
            <w:r w:rsidR="00A703FB" w:rsidRPr="00E23F4A">
              <w:rPr>
                <w:rStyle w:val="Hyperlink"/>
                <w:noProof/>
              </w:rPr>
              <w:t>1.2</w:t>
            </w:r>
            <w:r w:rsidR="00A703FB">
              <w:rPr>
                <w:rFonts w:asciiTheme="minorHAnsi" w:eastAsiaTheme="minorEastAsia" w:hAnsiTheme="minorHAnsi"/>
                <w:noProof/>
                <w:sz w:val="22"/>
              </w:rPr>
              <w:tab/>
            </w:r>
            <w:r w:rsidR="00A703FB" w:rsidRPr="00E23F4A">
              <w:rPr>
                <w:rStyle w:val="Hyperlink"/>
                <w:noProof/>
              </w:rPr>
              <w:t>Overview</w:t>
            </w:r>
            <w:r w:rsidR="00A703FB">
              <w:rPr>
                <w:noProof/>
                <w:webHidden/>
              </w:rPr>
              <w:tab/>
            </w:r>
            <w:r>
              <w:rPr>
                <w:noProof/>
                <w:webHidden/>
              </w:rPr>
              <w:fldChar w:fldCharType="begin"/>
            </w:r>
            <w:r w:rsidR="00A703FB">
              <w:rPr>
                <w:noProof/>
                <w:webHidden/>
              </w:rPr>
              <w:instrText xml:space="preserve"> PAGEREF _Toc359837403 \h </w:instrText>
            </w:r>
            <w:r>
              <w:rPr>
                <w:noProof/>
                <w:webHidden/>
              </w:rPr>
            </w:r>
            <w:r>
              <w:rPr>
                <w:noProof/>
                <w:webHidden/>
              </w:rPr>
              <w:fldChar w:fldCharType="separate"/>
            </w:r>
            <w:r w:rsidR="00A703FB">
              <w:rPr>
                <w:noProof/>
                <w:webHidden/>
              </w:rPr>
              <w:t>4</w:t>
            </w:r>
            <w:r>
              <w:rPr>
                <w:noProof/>
                <w:webHidden/>
              </w:rPr>
              <w:fldChar w:fldCharType="end"/>
            </w:r>
          </w:hyperlink>
        </w:p>
        <w:p w:rsidR="00A703FB" w:rsidRDefault="0051438B">
          <w:pPr>
            <w:pStyle w:val="TOC2"/>
            <w:tabs>
              <w:tab w:val="left" w:pos="880"/>
              <w:tab w:val="right" w:leader="dot" w:pos="9350"/>
            </w:tabs>
            <w:rPr>
              <w:rFonts w:asciiTheme="minorHAnsi" w:eastAsiaTheme="minorEastAsia" w:hAnsiTheme="minorHAnsi"/>
              <w:noProof/>
              <w:sz w:val="22"/>
            </w:rPr>
          </w:pPr>
          <w:hyperlink w:anchor="_Toc359837404" w:history="1">
            <w:r w:rsidR="00A703FB" w:rsidRPr="00E23F4A">
              <w:rPr>
                <w:rStyle w:val="Hyperlink"/>
                <w:noProof/>
              </w:rPr>
              <w:t>1.3</w:t>
            </w:r>
            <w:r w:rsidR="00A703FB">
              <w:rPr>
                <w:rFonts w:asciiTheme="minorHAnsi" w:eastAsiaTheme="minorEastAsia" w:hAnsiTheme="minorHAnsi"/>
                <w:noProof/>
                <w:sz w:val="22"/>
              </w:rPr>
              <w:tab/>
            </w:r>
            <w:r w:rsidR="00A703FB" w:rsidRPr="00E23F4A">
              <w:rPr>
                <w:rStyle w:val="Hyperlink"/>
                <w:noProof/>
              </w:rPr>
              <w:t>Structure of a component and URL to access a component</w:t>
            </w:r>
            <w:r w:rsidR="00A703FB">
              <w:rPr>
                <w:noProof/>
                <w:webHidden/>
              </w:rPr>
              <w:tab/>
            </w:r>
            <w:r>
              <w:rPr>
                <w:noProof/>
                <w:webHidden/>
              </w:rPr>
              <w:fldChar w:fldCharType="begin"/>
            </w:r>
            <w:r w:rsidR="00A703FB">
              <w:rPr>
                <w:noProof/>
                <w:webHidden/>
              </w:rPr>
              <w:instrText xml:space="preserve"> PAGEREF _Toc359837404 \h </w:instrText>
            </w:r>
            <w:r>
              <w:rPr>
                <w:noProof/>
                <w:webHidden/>
              </w:rPr>
            </w:r>
            <w:r>
              <w:rPr>
                <w:noProof/>
                <w:webHidden/>
              </w:rPr>
              <w:fldChar w:fldCharType="separate"/>
            </w:r>
            <w:r w:rsidR="00A703FB">
              <w:rPr>
                <w:noProof/>
                <w:webHidden/>
              </w:rPr>
              <w:t>5</w:t>
            </w:r>
            <w:r>
              <w:rPr>
                <w:noProof/>
                <w:webHidden/>
              </w:rPr>
              <w:fldChar w:fldCharType="end"/>
            </w:r>
          </w:hyperlink>
        </w:p>
        <w:p w:rsidR="00A703FB" w:rsidRDefault="0051438B">
          <w:pPr>
            <w:pStyle w:val="TOC3"/>
            <w:tabs>
              <w:tab w:val="left" w:pos="1100"/>
              <w:tab w:val="right" w:leader="dot" w:pos="9350"/>
            </w:tabs>
            <w:rPr>
              <w:rFonts w:asciiTheme="minorHAnsi" w:eastAsiaTheme="minorEastAsia" w:hAnsiTheme="minorHAnsi"/>
              <w:noProof/>
              <w:sz w:val="22"/>
            </w:rPr>
          </w:pPr>
          <w:hyperlink w:anchor="_Toc359837405" w:history="1">
            <w:r w:rsidR="00A703FB" w:rsidRPr="00E23F4A">
              <w:rPr>
                <w:rStyle w:val="Hyperlink"/>
                <w:noProof/>
              </w:rPr>
              <w:t>1.3.1</w:t>
            </w:r>
            <w:r w:rsidR="00A703FB">
              <w:rPr>
                <w:rFonts w:asciiTheme="minorHAnsi" w:eastAsiaTheme="minorEastAsia" w:hAnsiTheme="minorHAnsi"/>
                <w:noProof/>
                <w:sz w:val="22"/>
              </w:rPr>
              <w:tab/>
            </w:r>
            <w:r w:rsidR="00A703FB" w:rsidRPr="00E23F4A">
              <w:rPr>
                <w:rStyle w:val="Hyperlink"/>
                <w:noProof/>
              </w:rPr>
              <w:t>Dynamic pages</w:t>
            </w:r>
            <w:r w:rsidR="00A703FB">
              <w:rPr>
                <w:noProof/>
                <w:webHidden/>
              </w:rPr>
              <w:tab/>
            </w:r>
            <w:r>
              <w:rPr>
                <w:noProof/>
                <w:webHidden/>
              </w:rPr>
              <w:fldChar w:fldCharType="begin"/>
            </w:r>
            <w:r w:rsidR="00A703FB">
              <w:rPr>
                <w:noProof/>
                <w:webHidden/>
              </w:rPr>
              <w:instrText xml:space="preserve"> PAGEREF _Toc359837405 \h </w:instrText>
            </w:r>
            <w:r>
              <w:rPr>
                <w:noProof/>
                <w:webHidden/>
              </w:rPr>
            </w:r>
            <w:r>
              <w:rPr>
                <w:noProof/>
                <w:webHidden/>
              </w:rPr>
              <w:fldChar w:fldCharType="separate"/>
            </w:r>
            <w:r w:rsidR="00A703FB">
              <w:rPr>
                <w:noProof/>
                <w:webHidden/>
              </w:rPr>
              <w:t>5</w:t>
            </w:r>
            <w:r>
              <w:rPr>
                <w:noProof/>
                <w:webHidden/>
              </w:rPr>
              <w:fldChar w:fldCharType="end"/>
            </w:r>
          </w:hyperlink>
        </w:p>
        <w:p w:rsidR="00A703FB" w:rsidRDefault="0051438B">
          <w:pPr>
            <w:pStyle w:val="TOC3"/>
            <w:tabs>
              <w:tab w:val="left" w:pos="1100"/>
              <w:tab w:val="right" w:leader="dot" w:pos="9350"/>
            </w:tabs>
            <w:rPr>
              <w:rFonts w:asciiTheme="minorHAnsi" w:eastAsiaTheme="minorEastAsia" w:hAnsiTheme="minorHAnsi"/>
              <w:noProof/>
              <w:sz w:val="22"/>
            </w:rPr>
          </w:pPr>
          <w:hyperlink w:anchor="_Toc359837406" w:history="1">
            <w:r w:rsidR="00A703FB" w:rsidRPr="00E23F4A">
              <w:rPr>
                <w:rStyle w:val="Hyperlink"/>
                <w:noProof/>
              </w:rPr>
              <w:t>1.3.2</w:t>
            </w:r>
            <w:r w:rsidR="00A703FB">
              <w:rPr>
                <w:rFonts w:asciiTheme="minorHAnsi" w:eastAsiaTheme="minorEastAsia" w:hAnsiTheme="minorHAnsi"/>
                <w:noProof/>
                <w:sz w:val="22"/>
              </w:rPr>
              <w:tab/>
            </w:r>
            <w:r w:rsidR="00A703FB" w:rsidRPr="00E23F4A">
              <w:rPr>
                <w:rStyle w:val="Hyperlink"/>
                <w:noProof/>
              </w:rPr>
              <w:t>Services</w:t>
            </w:r>
            <w:r w:rsidR="00A703FB">
              <w:rPr>
                <w:noProof/>
                <w:webHidden/>
              </w:rPr>
              <w:tab/>
            </w:r>
            <w:r>
              <w:rPr>
                <w:noProof/>
                <w:webHidden/>
              </w:rPr>
              <w:fldChar w:fldCharType="begin"/>
            </w:r>
            <w:r w:rsidR="00A703FB">
              <w:rPr>
                <w:noProof/>
                <w:webHidden/>
              </w:rPr>
              <w:instrText xml:space="preserve"> PAGEREF _Toc359837406 \h </w:instrText>
            </w:r>
            <w:r>
              <w:rPr>
                <w:noProof/>
                <w:webHidden/>
              </w:rPr>
            </w:r>
            <w:r>
              <w:rPr>
                <w:noProof/>
                <w:webHidden/>
              </w:rPr>
              <w:fldChar w:fldCharType="separate"/>
            </w:r>
            <w:r w:rsidR="00A703FB">
              <w:rPr>
                <w:noProof/>
                <w:webHidden/>
              </w:rPr>
              <w:t>5</w:t>
            </w:r>
            <w:r>
              <w:rPr>
                <w:noProof/>
                <w:webHidden/>
              </w:rPr>
              <w:fldChar w:fldCharType="end"/>
            </w:r>
          </w:hyperlink>
        </w:p>
        <w:p w:rsidR="00A703FB" w:rsidRDefault="0051438B">
          <w:pPr>
            <w:pStyle w:val="TOC3"/>
            <w:tabs>
              <w:tab w:val="left" w:pos="1100"/>
              <w:tab w:val="right" w:leader="dot" w:pos="9350"/>
            </w:tabs>
            <w:rPr>
              <w:rFonts w:asciiTheme="minorHAnsi" w:eastAsiaTheme="minorEastAsia" w:hAnsiTheme="minorHAnsi"/>
              <w:noProof/>
              <w:sz w:val="22"/>
            </w:rPr>
          </w:pPr>
          <w:hyperlink w:anchor="_Toc359837407" w:history="1">
            <w:r w:rsidR="00A703FB" w:rsidRPr="00E23F4A">
              <w:rPr>
                <w:rStyle w:val="Hyperlink"/>
                <w:noProof/>
              </w:rPr>
              <w:t>1.3.3</w:t>
            </w:r>
            <w:r w:rsidR="00A703FB">
              <w:rPr>
                <w:rFonts w:asciiTheme="minorHAnsi" w:eastAsiaTheme="minorEastAsia" w:hAnsiTheme="minorHAnsi"/>
                <w:noProof/>
                <w:sz w:val="22"/>
              </w:rPr>
              <w:tab/>
            </w:r>
            <w:r w:rsidR="00A703FB" w:rsidRPr="00E23F4A">
              <w:rPr>
                <w:rStyle w:val="Hyperlink"/>
                <w:noProof/>
              </w:rPr>
              <w:t>Static resources</w:t>
            </w:r>
            <w:r w:rsidR="00A703FB">
              <w:rPr>
                <w:noProof/>
                <w:webHidden/>
              </w:rPr>
              <w:tab/>
            </w:r>
            <w:r>
              <w:rPr>
                <w:noProof/>
                <w:webHidden/>
              </w:rPr>
              <w:fldChar w:fldCharType="begin"/>
            </w:r>
            <w:r w:rsidR="00A703FB">
              <w:rPr>
                <w:noProof/>
                <w:webHidden/>
              </w:rPr>
              <w:instrText xml:space="preserve"> PAGEREF _Toc359837407 \h </w:instrText>
            </w:r>
            <w:r>
              <w:rPr>
                <w:noProof/>
                <w:webHidden/>
              </w:rPr>
            </w:r>
            <w:r>
              <w:rPr>
                <w:noProof/>
                <w:webHidden/>
              </w:rPr>
              <w:fldChar w:fldCharType="separate"/>
            </w:r>
            <w:r w:rsidR="00A703FB">
              <w:rPr>
                <w:noProof/>
                <w:webHidden/>
              </w:rPr>
              <w:t>5</w:t>
            </w:r>
            <w:r>
              <w:rPr>
                <w:noProof/>
                <w:webHidden/>
              </w:rPr>
              <w:fldChar w:fldCharType="end"/>
            </w:r>
          </w:hyperlink>
        </w:p>
        <w:p w:rsidR="00A703FB" w:rsidRDefault="0051438B">
          <w:pPr>
            <w:pStyle w:val="TOC3"/>
            <w:tabs>
              <w:tab w:val="left" w:pos="1100"/>
              <w:tab w:val="right" w:leader="dot" w:pos="9350"/>
            </w:tabs>
            <w:rPr>
              <w:rFonts w:asciiTheme="minorHAnsi" w:eastAsiaTheme="minorEastAsia" w:hAnsiTheme="minorHAnsi"/>
              <w:noProof/>
              <w:sz w:val="22"/>
            </w:rPr>
          </w:pPr>
          <w:hyperlink w:anchor="_Toc359837408" w:history="1">
            <w:r w:rsidR="00A703FB" w:rsidRPr="00E23F4A">
              <w:rPr>
                <w:rStyle w:val="Hyperlink"/>
                <w:noProof/>
              </w:rPr>
              <w:t>1.3.4</w:t>
            </w:r>
            <w:r w:rsidR="00A703FB">
              <w:rPr>
                <w:rFonts w:asciiTheme="minorHAnsi" w:eastAsiaTheme="minorEastAsia" w:hAnsiTheme="minorHAnsi"/>
                <w:noProof/>
                <w:sz w:val="22"/>
              </w:rPr>
              <w:tab/>
            </w:r>
            <w:r w:rsidR="00A703FB" w:rsidRPr="00E23F4A">
              <w:rPr>
                <w:rStyle w:val="Hyperlink"/>
                <w:noProof/>
              </w:rPr>
              <w:t>Localized strings</w:t>
            </w:r>
            <w:r w:rsidR="00A703FB">
              <w:rPr>
                <w:noProof/>
                <w:webHidden/>
              </w:rPr>
              <w:tab/>
            </w:r>
            <w:r>
              <w:rPr>
                <w:noProof/>
                <w:webHidden/>
              </w:rPr>
              <w:fldChar w:fldCharType="begin"/>
            </w:r>
            <w:r w:rsidR="00A703FB">
              <w:rPr>
                <w:noProof/>
                <w:webHidden/>
              </w:rPr>
              <w:instrText xml:space="preserve"> PAGEREF _Toc359837408 \h </w:instrText>
            </w:r>
            <w:r>
              <w:rPr>
                <w:noProof/>
                <w:webHidden/>
              </w:rPr>
            </w:r>
            <w:r>
              <w:rPr>
                <w:noProof/>
                <w:webHidden/>
              </w:rPr>
              <w:fldChar w:fldCharType="separate"/>
            </w:r>
            <w:r w:rsidR="00A703FB">
              <w:rPr>
                <w:noProof/>
                <w:webHidden/>
              </w:rPr>
              <w:t>5</w:t>
            </w:r>
            <w:r>
              <w:rPr>
                <w:noProof/>
                <w:webHidden/>
              </w:rPr>
              <w:fldChar w:fldCharType="end"/>
            </w:r>
          </w:hyperlink>
        </w:p>
        <w:p w:rsidR="00A703FB" w:rsidRDefault="0051438B">
          <w:pPr>
            <w:pStyle w:val="TOC3"/>
            <w:tabs>
              <w:tab w:val="left" w:pos="1100"/>
              <w:tab w:val="right" w:leader="dot" w:pos="9350"/>
            </w:tabs>
            <w:rPr>
              <w:rFonts w:asciiTheme="minorHAnsi" w:eastAsiaTheme="minorEastAsia" w:hAnsiTheme="minorHAnsi"/>
              <w:noProof/>
              <w:sz w:val="22"/>
            </w:rPr>
          </w:pPr>
          <w:hyperlink w:anchor="_Toc359837409" w:history="1">
            <w:r w:rsidR="00A703FB" w:rsidRPr="00E23F4A">
              <w:rPr>
                <w:rStyle w:val="Hyperlink"/>
                <w:noProof/>
              </w:rPr>
              <w:t>1.3.5</w:t>
            </w:r>
            <w:r w:rsidR="00A703FB">
              <w:rPr>
                <w:rFonts w:asciiTheme="minorHAnsi" w:eastAsiaTheme="minorEastAsia" w:hAnsiTheme="minorHAnsi"/>
                <w:noProof/>
                <w:sz w:val="22"/>
              </w:rPr>
              <w:tab/>
            </w:r>
            <w:r w:rsidR="00A703FB" w:rsidRPr="00E23F4A">
              <w:rPr>
                <w:rStyle w:val="Hyperlink"/>
                <w:noProof/>
              </w:rPr>
              <w:t>Component implementation</w:t>
            </w:r>
            <w:r w:rsidR="00A703FB">
              <w:rPr>
                <w:noProof/>
                <w:webHidden/>
              </w:rPr>
              <w:tab/>
            </w:r>
            <w:r>
              <w:rPr>
                <w:noProof/>
                <w:webHidden/>
              </w:rPr>
              <w:fldChar w:fldCharType="begin"/>
            </w:r>
            <w:r w:rsidR="00A703FB">
              <w:rPr>
                <w:noProof/>
                <w:webHidden/>
              </w:rPr>
              <w:instrText xml:space="preserve"> PAGEREF _Toc359837409 \h </w:instrText>
            </w:r>
            <w:r>
              <w:rPr>
                <w:noProof/>
                <w:webHidden/>
              </w:rPr>
            </w:r>
            <w:r>
              <w:rPr>
                <w:noProof/>
                <w:webHidden/>
              </w:rPr>
              <w:fldChar w:fldCharType="separate"/>
            </w:r>
            <w:r w:rsidR="00A703FB">
              <w:rPr>
                <w:noProof/>
                <w:webHidden/>
              </w:rPr>
              <w:t>6</w:t>
            </w:r>
            <w:r>
              <w:rPr>
                <w:noProof/>
                <w:webHidden/>
              </w:rPr>
              <w:fldChar w:fldCharType="end"/>
            </w:r>
          </w:hyperlink>
        </w:p>
        <w:p w:rsidR="00A703FB" w:rsidRDefault="0051438B">
          <w:pPr>
            <w:pStyle w:val="TOC3"/>
            <w:tabs>
              <w:tab w:val="left" w:pos="1100"/>
              <w:tab w:val="right" w:leader="dot" w:pos="9350"/>
            </w:tabs>
            <w:rPr>
              <w:rFonts w:asciiTheme="minorHAnsi" w:eastAsiaTheme="minorEastAsia" w:hAnsiTheme="minorHAnsi"/>
              <w:noProof/>
              <w:sz w:val="22"/>
            </w:rPr>
          </w:pPr>
          <w:hyperlink w:anchor="_Toc359837410" w:history="1">
            <w:r w:rsidR="00A703FB" w:rsidRPr="00E23F4A">
              <w:rPr>
                <w:rStyle w:val="Hyperlink"/>
                <w:noProof/>
              </w:rPr>
              <w:t>1.3.6</w:t>
            </w:r>
            <w:r w:rsidR="00A703FB">
              <w:rPr>
                <w:rFonts w:asciiTheme="minorHAnsi" w:eastAsiaTheme="minorEastAsia" w:hAnsiTheme="minorHAnsi"/>
                <w:noProof/>
                <w:sz w:val="22"/>
              </w:rPr>
              <w:tab/>
            </w:r>
            <w:r w:rsidR="00A703FB" w:rsidRPr="00E23F4A">
              <w:rPr>
                <w:rStyle w:val="Hyperlink"/>
                <w:noProof/>
              </w:rPr>
              <w:t>Data model specification</w:t>
            </w:r>
            <w:r w:rsidR="00A703FB">
              <w:rPr>
                <w:noProof/>
                <w:webHidden/>
              </w:rPr>
              <w:tab/>
            </w:r>
            <w:r>
              <w:rPr>
                <w:noProof/>
                <w:webHidden/>
              </w:rPr>
              <w:fldChar w:fldCharType="begin"/>
            </w:r>
            <w:r w:rsidR="00A703FB">
              <w:rPr>
                <w:noProof/>
                <w:webHidden/>
              </w:rPr>
              <w:instrText xml:space="preserve"> PAGEREF _Toc359837410 \h </w:instrText>
            </w:r>
            <w:r>
              <w:rPr>
                <w:noProof/>
                <w:webHidden/>
              </w:rPr>
            </w:r>
            <w:r>
              <w:rPr>
                <w:noProof/>
                <w:webHidden/>
              </w:rPr>
              <w:fldChar w:fldCharType="separate"/>
            </w:r>
            <w:r w:rsidR="00A703FB">
              <w:rPr>
                <w:noProof/>
                <w:webHidden/>
              </w:rPr>
              <w:t>6</w:t>
            </w:r>
            <w:r>
              <w:rPr>
                <w:noProof/>
                <w:webHidden/>
              </w:rPr>
              <w:fldChar w:fldCharType="end"/>
            </w:r>
          </w:hyperlink>
        </w:p>
        <w:p w:rsidR="00A703FB" w:rsidRDefault="0051438B">
          <w:pPr>
            <w:pStyle w:val="TOC2"/>
            <w:tabs>
              <w:tab w:val="left" w:pos="880"/>
              <w:tab w:val="right" w:leader="dot" w:pos="9350"/>
            </w:tabs>
            <w:rPr>
              <w:rFonts w:asciiTheme="minorHAnsi" w:eastAsiaTheme="minorEastAsia" w:hAnsiTheme="minorHAnsi"/>
              <w:noProof/>
              <w:sz w:val="22"/>
            </w:rPr>
          </w:pPr>
          <w:hyperlink w:anchor="_Toc359837411" w:history="1">
            <w:r w:rsidR="00A703FB" w:rsidRPr="00E23F4A">
              <w:rPr>
                <w:rStyle w:val="Hyperlink"/>
                <w:noProof/>
              </w:rPr>
              <w:t>1.4</w:t>
            </w:r>
            <w:r w:rsidR="00A703FB">
              <w:rPr>
                <w:rFonts w:asciiTheme="minorHAnsi" w:eastAsiaTheme="minorEastAsia" w:hAnsiTheme="minorHAnsi"/>
                <w:noProof/>
                <w:sz w:val="22"/>
              </w:rPr>
              <w:tab/>
            </w:r>
            <w:r w:rsidR="00A703FB" w:rsidRPr="00E23F4A">
              <w:rPr>
                <w:rStyle w:val="Hyperlink"/>
                <w:noProof/>
              </w:rPr>
              <w:t>URL explanation</w:t>
            </w:r>
            <w:r w:rsidR="00A703FB">
              <w:rPr>
                <w:noProof/>
                <w:webHidden/>
              </w:rPr>
              <w:tab/>
            </w:r>
            <w:r>
              <w:rPr>
                <w:noProof/>
                <w:webHidden/>
              </w:rPr>
              <w:fldChar w:fldCharType="begin"/>
            </w:r>
            <w:r w:rsidR="00A703FB">
              <w:rPr>
                <w:noProof/>
                <w:webHidden/>
              </w:rPr>
              <w:instrText xml:space="preserve"> PAGEREF _Toc359837411 \h </w:instrText>
            </w:r>
            <w:r>
              <w:rPr>
                <w:noProof/>
                <w:webHidden/>
              </w:rPr>
            </w:r>
            <w:r>
              <w:rPr>
                <w:noProof/>
                <w:webHidden/>
              </w:rPr>
              <w:fldChar w:fldCharType="separate"/>
            </w:r>
            <w:r w:rsidR="00A703FB">
              <w:rPr>
                <w:noProof/>
                <w:webHidden/>
              </w:rPr>
              <w:t>6</w:t>
            </w:r>
            <w:r>
              <w:rPr>
                <w:noProof/>
                <w:webHidden/>
              </w:rPr>
              <w:fldChar w:fldCharType="end"/>
            </w:r>
          </w:hyperlink>
        </w:p>
        <w:p w:rsidR="00A703FB" w:rsidRDefault="0051438B">
          <w:pPr>
            <w:pStyle w:val="TOC3"/>
            <w:tabs>
              <w:tab w:val="left" w:pos="1100"/>
              <w:tab w:val="right" w:leader="dot" w:pos="9350"/>
            </w:tabs>
            <w:rPr>
              <w:rFonts w:asciiTheme="minorHAnsi" w:eastAsiaTheme="minorEastAsia" w:hAnsiTheme="minorHAnsi"/>
              <w:noProof/>
              <w:sz w:val="22"/>
            </w:rPr>
          </w:pPr>
          <w:hyperlink w:anchor="_Toc359837412" w:history="1">
            <w:r w:rsidR="00A703FB" w:rsidRPr="00E23F4A">
              <w:rPr>
                <w:rStyle w:val="Hyperlink"/>
                <w:noProof/>
              </w:rPr>
              <w:t>1.4.1</w:t>
            </w:r>
            <w:r w:rsidR="00A703FB">
              <w:rPr>
                <w:rFonts w:asciiTheme="minorHAnsi" w:eastAsiaTheme="minorEastAsia" w:hAnsiTheme="minorHAnsi"/>
                <w:noProof/>
                <w:sz w:val="22"/>
              </w:rPr>
              <w:tab/>
            </w:r>
            <w:r w:rsidR="00A703FB" w:rsidRPr="00E23F4A">
              <w:rPr>
                <w:rStyle w:val="Hyperlink"/>
                <w:noProof/>
              </w:rPr>
              <w:t>Static and dynamic</w:t>
            </w:r>
            <w:r w:rsidR="00A703FB">
              <w:rPr>
                <w:noProof/>
                <w:webHidden/>
              </w:rPr>
              <w:tab/>
            </w:r>
            <w:r>
              <w:rPr>
                <w:noProof/>
                <w:webHidden/>
              </w:rPr>
              <w:fldChar w:fldCharType="begin"/>
            </w:r>
            <w:r w:rsidR="00A703FB">
              <w:rPr>
                <w:noProof/>
                <w:webHidden/>
              </w:rPr>
              <w:instrText xml:space="preserve"> PAGEREF _Toc359837412 \h </w:instrText>
            </w:r>
            <w:r>
              <w:rPr>
                <w:noProof/>
                <w:webHidden/>
              </w:rPr>
            </w:r>
            <w:r>
              <w:rPr>
                <w:noProof/>
                <w:webHidden/>
              </w:rPr>
              <w:fldChar w:fldCharType="separate"/>
            </w:r>
            <w:r w:rsidR="00A703FB">
              <w:rPr>
                <w:noProof/>
                <w:webHidden/>
              </w:rPr>
              <w:t>6</w:t>
            </w:r>
            <w:r>
              <w:rPr>
                <w:noProof/>
                <w:webHidden/>
              </w:rPr>
              <w:fldChar w:fldCharType="end"/>
            </w:r>
          </w:hyperlink>
        </w:p>
        <w:p w:rsidR="00A703FB" w:rsidRDefault="0051438B">
          <w:pPr>
            <w:pStyle w:val="TOC3"/>
            <w:tabs>
              <w:tab w:val="left" w:pos="1100"/>
              <w:tab w:val="right" w:leader="dot" w:pos="9350"/>
            </w:tabs>
            <w:rPr>
              <w:rFonts w:asciiTheme="minorHAnsi" w:eastAsiaTheme="minorEastAsia" w:hAnsiTheme="minorHAnsi"/>
              <w:noProof/>
              <w:sz w:val="22"/>
            </w:rPr>
          </w:pPr>
          <w:hyperlink w:anchor="_Toc359837413" w:history="1">
            <w:r w:rsidR="00A703FB" w:rsidRPr="00E23F4A">
              <w:rPr>
                <w:rStyle w:val="Hyperlink"/>
                <w:noProof/>
              </w:rPr>
              <w:t>1.4.2</w:t>
            </w:r>
            <w:r w:rsidR="00A703FB">
              <w:rPr>
                <w:rFonts w:asciiTheme="minorHAnsi" w:eastAsiaTheme="minorEastAsia" w:hAnsiTheme="minorHAnsi"/>
                <w:noProof/>
                <w:sz w:val="22"/>
              </w:rPr>
              <w:tab/>
            </w:r>
            <w:r w:rsidR="00A703FB" w:rsidRPr="00E23F4A">
              <w:rPr>
                <w:rStyle w:val="Hyperlink"/>
                <w:noProof/>
              </w:rPr>
              <w:t>Single entry point</w:t>
            </w:r>
            <w:r w:rsidR="00A703FB">
              <w:rPr>
                <w:noProof/>
                <w:webHidden/>
              </w:rPr>
              <w:tab/>
            </w:r>
            <w:r>
              <w:rPr>
                <w:noProof/>
                <w:webHidden/>
              </w:rPr>
              <w:fldChar w:fldCharType="begin"/>
            </w:r>
            <w:r w:rsidR="00A703FB">
              <w:rPr>
                <w:noProof/>
                <w:webHidden/>
              </w:rPr>
              <w:instrText xml:space="preserve"> PAGEREF _Toc359837413 \h </w:instrText>
            </w:r>
            <w:r>
              <w:rPr>
                <w:noProof/>
                <w:webHidden/>
              </w:rPr>
            </w:r>
            <w:r>
              <w:rPr>
                <w:noProof/>
                <w:webHidden/>
              </w:rPr>
              <w:fldChar w:fldCharType="separate"/>
            </w:r>
            <w:r w:rsidR="00A703FB">
              <w:rPr>
                <w:noProof/>
                <w:webHidden/>
              </w:rPr>
              <w:t>6</w:t>
            </w:r>
            <w:r>
              <w:rPr>
                <w:noProof/>
                <w:webHidden/>
              </w:rPr>
              <w:fldChar w:fldCharType="end"/>
            </w:r>
          </w:hyperlink>
        </w:p>
        <w:p w:rsidR="00A703FB" w:rsidRDefault="0051438B">
          <w:pPr>
            <w:pStyle w:val="TOC2"/>
            <w:tabs>
              <w:tab w:val="left" w:pos="880"/>
              <w:tab w:val="right" w:leader="dot" w:pos="9350"/>
            </w:tabs>
            <w:rPr>
              <w:rFonts w:asciiTheme="minorHAnsi" w:eastAsiaTheme="minorEastAsia" w:hAnsiTheme="minorHAnsi"/>
              <w:noProof/>
              <w:sz w:val="22"/>
            </w:rPr>
          </w:pPr>
          <w:hyperlink w:anchor="_Toc359837414" w:history="1">
            <w:r w:rsidR="00A703FB" w:rsidRPr="00E23F4A">
              <w:rPr>
                <w:rStyle w:val="Hyperlink"/>
                <w:noProof/>
              </w:rPr>
              <w:t>1.5</w:t>
            </w:r>
            <w:r w:rsidR="00A703FB">
              <w:rPr>
                <w:rFonts w:asciiTheme="minorHAnsi" w:eastAsiaTheme="minorEastAsia" w:hAnsiTheme="minorHAnsi"/>
                <w:noProof/>
                <w:sz w:val="22"/>
              </w:rPr>
              <w:tab/>
            </w:r>
            <w:r w:rsidR="00A703FB" w:rsidRPr="00E23F4A">
              <w:rPr>
                <w:rStyle w:val="Hyperlink"/>
                <w:noProof/>
              </w:rPr>
              <w:t>Security for pages and services</w:t>
            </w:r>
            <w:r w:rsidR="00A703FB">
              <w:rPr>
                <w:noProof/>
                <w:webHidden/>
              </w:rPr>
              <w:tab/>
            </w:r>
            <w:r>
              <w:rPr>
                <w:noProof/>
                <w:webHidden/>
              </w:rPr>
              <w:fldChar w:fldCharType="begin"/>
            </w:r>
            <w:r w:rsidR="00A703FB">
              <w:rPr>
                <w:noProof/>
                <w:webHidden/>
              </w:rPr>
              <w:instrText xml:space="preserve"> PAGEREF _Toc359837414 \h </w:instrText>
            </w:r>
            <w:r>
              <w:rPr>
                <w:noProof/>
                <w:webHidden/>
              </w:rPr>
            </w:r>
            <w:r>
              <w:rPr>
                <w:noProof/>
                <w:webHidden/>
              </w:rPr>
              <w:fldChar w:fldCharType="separate"/>
            </w:r>
            <w:r w:rsidR="00A703FB">
              <w:rPr>
                <w:noProof/>
                <w:webHidden/>
              </w:rPr>
              <w:t>7</w:t>
            </w:r>
            <w:r>
              <w:rPr>
                <w:noProof/>
                <w:webHidden/>
              </w:rPr>
              <w:fldChar w:fldCharType="end"/>
            </w:r>
          </w:hyperlink>
        </w:p>
        <w:p w:rsidR="00A703FB" w:rsidRDefault="0051438B">
          <w:pPr>
            <w:pStyle w:val="TOC2"/>
            <w:tabs>
              <w:tab w:val="left" w:pos="880"/>
              <w:tab w:val="right" w:leader="dot" w:pos="9350"/>
            </w:tabs>
            <w:rPr>
              <w:rFonts w:asciiTheme="minorHAnsi" w:eastAsiaTheme="minorEastAsia" w:hAnsiTheme="minorHAnsi"/>
              <w:noProof/>
              <w:sz w:val="22"/>
            </w:rPr>
          </w:pPr>
          <w:hyperlink w:anchor="_Toc359837415" w:history="1">
            <w:r w:rsidR="00A703FB" w:rsidRPr="00E23F4A">
              <w:rPr>
                <w:rStyle w:val="Hyperlink"/>
                <w:noProof/>
              </w:rPr>
              <w:t>1.6</w:t>
            </w:r>
            <w:r w:rsidR="00A703FB">
              <w:rPr>
                <w:rFonts w:asciiTheme="minorHAnsi" w:eastAsiaTheme="minorEastAsia" w:hAnsiTheme="minorHAnsi"/>
                <w:noProof/>
                <w:sz w:val="22"/>
              </w:rPr>
              <w:tab/>
            </w:r>
            <w:r w:rsidR="00A703FB" w:rsidRPr="00E23F4A">
              <w:rPr>
                <w:rStyle w:val="Hyperlink"/>
                <w:noProof/>
              </w:rPr>
              <w:t>Security of data</w:t>
            </w:r>
            <w:r w:rsidR="00A703FB">
              <w:rPr>
                <w:noProof/>
                <w:webHidden/>
              </w:rPr>
              <w:tab/>
            </w:r>
            <w:r>
              <w:rPr>
                <w:noProof/>
                <w:webHidden/>
              </w:rPr>
              <w:fldChar w:fldCharType="begin"/>
            </w:r>
            <w:r w:rsidR="00A703FB">
              <w:rPr>
                <w:noProof/>
                <w:webHidden/>
              </w:rPr>
              <w:instrText xml:space="preserve"> PAGEREF _Toc359837415 \h </w:instrText>
            </w:r>
            <w:r>
              <w:rPr>
                <w:noProof/>
                <w:webHidden/>
              </w:rPr>
            </w:r>
            <w:r>
              <w:rPr>
                <w:noProof/>
                <w:webHidden/>
              </w:rPr>
              <w:fldChar w:fldCharType="separate"/>
            </w:r>
            <w:r w:rsidR="00A703FB">
              <w:rPr>
                <w:noProof/>
                <w:webHidden/>
              </w:rPr>
              <w:t>7</w:t>
            </w:r>
            <w:r>
              <w:rPr>
                <w:noProof/>
                <w:webHidden/>
              </w:rPr>
              <w:fldChar w:fldCharType="end"/>
            </w:r>
          </w:hyperlink>
        </w:p>
        <w:p w:rsidR="00A703FB" w:rsidRDefault="0051438B">
          <w:pPr>
            <w:pStyle w:val="TOC1"/>
            <w:tabs>
              <w:tab w:val="left" w:pos="360"/>
              <w:tab w:val="right" w:leader="dot" w:pos="9350"/>
            </w:tabs>
            <w:rPr>
              <w:rFonts w:asciiTheme="minorHAnsi" w:eastAsiaTheme="minorEastAsia" w:hAnsiTheme="minorHAnsi"/>
              <w:noProof/>
              <w:sz w:val="22"/>
            </w:rPr>
          </w:pPr>
          <w:hyperlink w:anchor="_Toc359837416" w:history="1">
            <w:r w:rsidR="00A703FB" w:rsidRPr="00E23F4A">
              <w:rPr>
                <w:rStyle w:val="Hyperlink"/>
                <w:noProof/>
              </w:rPr>
              <w:t>2</w:t>
            </w:r>
            <w:r w:rsidR="00A703FB">
              <w:rPr>
                <w:rFonts w:asciiTheme="minorHAnsi" w:eastAsiaTheme="minorEastAsia" w:hAnsiTheme="minorHAnsi"/>
                <w:noProof/>
                <w:sz w:val="22"/>
              </w:rPr>
              <w:tab/>
            </w:r>
            <w:r w:rsidR="00A703FB" w:rsidRPr="00E23F4A">
              <w:rPr>
                <w:rStyle w:val="Hyperlink"/>
                <w:noProof/>
              </w:rPr>
              <w:t>Common</w:t>
            </w:r>
            <w:r w:rsidR="00A703FB">
              <w:rPr>
                <w:noProof/>
                <w:webHidden/>
              </w:rPr>
              <w:tab/>
            </w:r>
            <w:r>
              <w:rPr>
                <w:noProof/>
                <w:webHidden/>
              </w:rPr>
              <w:fldChar w:fldCharType="begin"/>
            </w:r>
            <w:r w:rsidR="00A703FB">
              <w:rPr>
                <w:noProof/>
                <w:webHidden/>
              </w:rPr>
              <w:instrText xml:space="preserve"> PAGEREF _Toc359837416 \h </w:instrText>
            </w:r>
            <w:r>
              <w:rPr>
                <w:noProof/>
                <w:webHidden/>
              </w:rPr>
            </w:r>
            <w:r>
              <w:rPr>
                <w:noProof/>
                <w:webHidden/>
              </w:rPr>
              <w:fldChar w:fldCharType="separate"/>
            </w:r>
            <w:r w:rsidR="00A703FB">
              <w:rPr>
                <w:noProof/>
                <w:webHidden/>
              </w:rPr>
              <w:t>8</w:t>
            </w:r>
            <w:r>
              <w:rPr>
                <w:noProof/>
                <w:webHidden/>
              </w:rPr>
              <w:fldChar w:fldCharType="end"/>
            </w:r>
          </w:hyperlink>
        </w:p>
        <w:p w:rsidR="00A703FB" w:rsidRDefault="0051438B">
          <w:pPr>
            <w:pStyle w:val="TOC2"/>
            <w:tabs>
              <w:tab w:val="left" w:pos="880"/>
              <w:tab w:val="right" w:leader="dot" w:pos="9350"/>
            </w:tabs>
            <w:rPr>
              <w:rFonts w:asciiTheme="minorHAnsi" w:eastAsiaTheme="minorEastAsia" w:hAnsiTheme="minorHAnsi"/>
              <w:noProof/>
              <w:sz w:val="22"/>
            </w:rPr>
          </w:pPr>
          <w:hyperlink w:anchor="_Toc359837417" w:history="1">
            <w:r w:rsidR="00A703FB" w:rsidRPr="00E23F4A">
              <w:rPr>
                <w:rStyle w:val="Hyperlink"/>
                <w:noProof/>
              </w:rPr>
              <w:t>2.1</w:t>
            </w:r>
            <w:r w:rsidR="00A703FB">
              <w:rPr>
                <w:rFonts w:asciiTheme="minorHAnsi" w:eastAsiaTheme="minorEastAsia" w:hAnsiTheme="minorHAnsi"/>
                <w:noProof/>
                <w:sz w:val="22"/>
              </w:rPr>
              <w:tab/>
            </w:r>
            <w:r w:rsidR="00A703FB" w:rsidRPr="00E23F4A">
              <w:rPr>
                <w:rStyle w:val="Hyperlink"/>
                <w:noProof/>
              </w:rPr>
              <w:t>Localization</w:t>
            </w:r>
            <w:r w:rsidR="00A703FB">
              <w:rPr>
                <w:noProof/>
                <w:webHidden/>
              </w:rPr>
              <w:tab/>
            </w:r>
            <w:r>
              <w:rPr>
                <w:noProof/>
                <w:webHidden/>
              </w:rPr>
              <w:fldChar w:fldCharType="begin"/>
            </w:r>
            <w:r w:rsidR="00A703FB">
              <w:rPr>
                <w:noProof/>
                <w:webHidden/>
              </w:rPr>
              <w:instrText xml:space="preserve"> PAGEREF _Toc359837417 \h </w:instrText>
            </w:r>
            <w:r>
              <w:rPr>
                <w:noProof/>
                <w:webHidden/>
              </w:rPr>
            </w:r>
            <w:r>
              <w:rPr>
                <w:noProof/>
                <w:webHidden/>
              </w:rPr>
              <w:fldChar w:fldCharType="separate"/>
            </w:r>
            <w:r w:rsidR="00A703FB">
              <w:rPr>
                <w:noProof/>
                <w:webHidden/>
              </w:rPr>
              <w:t>8</w:t>
            </w:r>
            <w:r>
              <w:rPr>
                <w:noProof/>
                <w:webHidden/>
              </w:rPr>
              <w:fldChar w:fldCharType="end"/>
            </w:r>
          </w:hyperlink>
        </w:p>
        <w:p w:rsidR="00A703FB" w:rsidRDefault="0051438B">
          <w:pPr>
            <w:pStyle w:val="TOC2"/>
            <w:tabs>
              <w:tab w:val="left" w:pos="880"/>
              <w:tab w:val="right" w:leader="dot" w:pos="9350"/>
            </w:tabs>
            <w:rPr>
              <w:rFonts w:asciiTheme="minorHAnsi" w:eastAsiaTheme="minorEastAsia" w:hAnsiTheme="minorHAnsi"/>
              <w:noProof/>
              <w:sz w:val="22"/>
            </w:rPr>
          </w:pPr>
          <w:hyperlink w:anchor="_Toc359837418" w:history="1">
            <w:r w:rsidR="00A703FB" w:rsidRPr="00E23F4A">
              <w:rPr>
                <w:rStyle w:val="Hyperlink"/>
                <w:noProof/>
              </w:rPr>
              <w:t>2.2</w:t>
            </w:r>
            <w:r w:rsidR="00A703FB">
              <w:rPr>
                <w:rFonts w:asciiTheme="minorHAnsi" w:eastAsiaTheme="minorEastAsia" w:hAnsiTheme="minorHAnsi"/>
                <w:noProof/>
                <w:sz w:val="22"/>
              </w:rPr>
              <w:tab/>
            </w:r>
            <w:r w:rsidR="00A703FB" w:rsidRPr="00E23F4A">
              <w:rPr>
                <w:rStyle w:val="Hyperlink"/>
                <w:noProof/>
              </w:rPr>
              <w:t>DataBase</w:t>
            </w:r>
            <w:r w:rsidR="00A703FB">
              <w:rPr>
                <w:noProof/>
                <w:webHidden/>
              </w:rPr>
              <w:tab/>
            </w:r>
            <w:r>
              <w:rPr>
                <w:noProof/>
                <w:webHidden/>
              </w:rPr>
              <w:fldChar w:fldCharType="begin"/>
            </w:r>
            <w:r w:rsidR="00A703FB">
              <w:rPr>
                <w:noProof/>
                <w:webHidden/>
              </w:rPr>
              <w:instrText xml:space="preserve"> PAGEREF _Toc359837418 \h </w:instrText>
            </w:r>
            <w:r>
              <w:rPr>
                <w:noProof/>
                <w:webHidden/>
              </w:rPr>
            </w:r>
            <w:r>
              <w:rPr>
                <w:noProof/>
                <w:webHidden/>
              </w:rPr>
              <w:fldChar w:fldCharType="separate"/>
            </w:r>
            <w:r w:rsidR="00A703FB">
              <w:rPr>
                <w:noProof/>
                <w:webHidden/>
              </w:rPr>
              <w:t>9</w:t>
            </w:r>
            <w:r>
              <w:rPr>
                <w:noProof/>
                <w:webHidden/>
              </w:rPr>
              <w:fldChar w:fldCharType="end"/>
            </w:r>
          </w:hyperlink>
        </w:p>
        <w:p w:rsidR="00A703FB" w:rsidRDefault="0051438B">
          <w:pPr>
            <w:pStyle w:val="TOC3"/>
            <w:tabs>
              <w:tab w:val="left" w:pos="1100"/>
              <w:tab w:val="right" w:leader="dot" w:pos="9350"/>
            </w:tabs>
            <w:rPr>
              <w:rFonts w:asciiTheme="minorHAnsi" w:eastAsiaTheme="minorEastAsia" w:hAnsiTheme="minorHAnsi"/>
              <w:noProof/>
              <w:sz w:val="22"/>
            </w:rPr>
          </w:pPr>
          <w:hyperlink w:anchor="_Toc359837419" w:history="1">
            <w:r w:rsidR="00A703FB" w:rsidRPr="00E23F4A">
              <w:rPr>
                <w:rStyle w:val="Hyperlink"/>
                <w:noProof/>
              </w:rPr>
              <w:t>2.2.1</w:t>
            </w:r>
            <w:r w:rsidR="00A703FB">
              <w:rPr>
                <w:rFonts w:asciiTheme="minorHAnsi" w:eastAsiaTheme="minorEastAsia" w:hAnsiTheme="minorHAnsi"/>
                <w:noProof/>
                <w:sz w:val="22"/>
              </w:rPr>
              <w:tab/>
            </w:r>
            <w:r w:rsidR="00A703FB" w:rsidRPr="00E23F4A">
              <w:rPr>
                <w:rStyle w:val="Hyperlink"/>
                <w:noProof/>
              </w:rPr>
              <w:t>DataModel class</w:t>
            </w:r>
            <w:r w:rsidR="00A703FB">
              <w:rPr>
                <w:noProof/>
                <w:webHidden/>
              </w:rPr>
              <w:tab/>
            </w:r>
            <w:r>
              <w:rPr>
                <w:noProof/>
                <w:webHidden/>
              </w:rPr>
              <w:fldChar w:fldCharType="begin"/>
            </w:r>
            <w:r w:rsidR="00A703FB">
              <w:rPr>
                <w:noProof/>
                <w:webHidden/>
              </w:rPr>
              <w:instrText xml:space="preserve"> PAGEREF _Toc359837419 \h </w:instrText>
            </w:r>
            <w:r>
              <w:rPr>
                <w:noProof/>
                <w:webHidden/>
              </w:rPr>
            </w:r>
            <w:r>
              <w:rPr>
                <w:noProof/>
                <w:webHidden/>
              </w:rPr>
              <w:fldChar w:fldCharType="separate"/>
            </w:r>
            <w:r w:rsidR="00A703FB">
              <w:rPr>
                <w:noProof/>
                <w:webHidden/>
              </w:rPr>
              <w:t>10</w:t>
            </w:r>
            <w:r>
              <w:rPr>
                <w:noProof/>
                <w:webHidden/>
              </w:rPr>
              <w:fldChar w:fldCharType="end"/>
            </w:r>
          </w:hyperlink>
        </w:p>
        <w:p w:rsidR="00A703FB" w:rsidRDefault="0051438B">
          <w:pPr>
            <w:pStyle w:val="TOC3"/>
            <w:tabs>
              <w:tab w:val="left" w:pos="1100"/>
              <w:tab w:val="right" w:leader="dot" w:pos="9350"/>
            </w:tabs>
            <w:rPr>
              <w:rFonts w:asciiTheme="minorHAnsi" w:eastAsiaTheme="minorEastAsia" w:hAnsiTheme="minorHAnsi"/>
              <w:noProof/>
              <w:sz w:val="22"/>
            </w:rPr>
          </w:pPr>
          <w:hyperlink w:anchor="_Toc359837420" w:history="1">
            <w:r w:rsidR="00A703FB" w:rsidRPr="00E23F4A">
              <w:rPr>
                <w:rStyle w:val="Hyperlink"/>
                <w:noProof/>
              </w:rPr>
              <w:t>2.2.2</w:t>
            </w:r>
            <w:r w:rsidR="00A703FB">
              <w:rPr>
                <w:rFonts w:asciiTheme="minorHAnsi" w:eastAsiaTheme="minorEastAsia" w:hAnsiTheme="minorHAnsi"/>
                <w:noProof/>
                <w:sz w:val="22"/>
              </w:rPr>
              <w:tab/>
            </w:r>
            <w:r w:rsidR="00A703FB" w:rsidRPr="00E23F4A">
              <w:rPr>
                <w:rStyle w:val="Hyperlink"/>
                <w:noProof/>
              </w:rPr>
              <w:t>Table class</w:t>
            </w:r>
            <w:r w:rsidR="00A703FB">
              <w:rPr>
                <w:noProof/>
                <w:webHidden/>
              </w:rPr>
              <w:tab/>
            </w:r>
            <w:r>
              <w:rPr>
                <w:noProof/>
                <w:webHidden/>
              </w:rPr>
              <w:fldChar w:fldCharType="begin"/>
            </w:r>
            <w:r w:rsidR="00A703FB">
              <w:rPr>
                <w:noProof/>
                <w:webHidden/>
              </w:rPr>
              <w:instrText xml:space="preserve"> PAGEREF _Toc359837420 \h </w:instrText>
            </w:r>
            <w:r>
              <w:rPr>
                <w:noProof/>
                <w:webHidden/>
              </w:rPr>
            </w:r>
            <w:r>
              <w:rPr>
                <w:noProof/>
                <w:webHidden/>
              </w:rPr>
              <w:fldChar w:fldCharType="separate"/>
            </w:r>
            <w:r w:rsidR="00A703FB">
              <w:rPr>
                <w:noProof/>
                <w:webHidden/>
              </w:rPr>
              <w:t>11</w:t>
            </w:r>
            <w:r>
              <w:rPr>
                <w:noProof/>
                <w:webHidden/>
              </w:rPr>
              <w:fldChar w:fldCharType="end"/>
            </w:r>
          </w:hyperlink>
        </w:p>
        <w:p w:rsidR="00A703FB" w:rsidRDefault="0051438B">
          <w:pPr>
            <w:pStyle w:val="TOC3"/>
            <w:tabs>
              <w:tab w:val="left" w:pos="1100"/>
              <w:tab w:val="right" w:leader="dot" w:pos="9350"/>
            </w:tabs>
            <w:rPr>
              <w:rFonts w:asciiTheme="minorHAnsi" w:eastAsiaTheme="minorEastAsia" w:hAnsiTheme="minorHAnsi"/>
              <w:noProof/>
              <w:sz w:val="22"/>
            </w:rPr>
          </w:pPr>
          <w:hyperlink w:anchor="_Toc359837421" w:history="1">
            <w:r w:rsidR="00A703FB" w:rsidRPr="00E23F4A">
              <w:rPr>
                <w:rStyle w:val="Hyperlink"/>
                <w:noProof/>
              </w:rPr>
              <w:t>2.2.3</w:t>
            </w:r>
            <w:r w:rsidR="00A703FB">
              <w:rPr>
                <w:rFonts w:asciiTheme="minorHAnsi" w:eastAsiaTheme="minorEastAsia" w:hAnsiTheme="minorHAnsi"/>
                <w:noProof/>
                <w:sz w:val="22"/>
              </w:rPr>
              <w:tab/>
            </w:r>
            <w:r w:rsidR="00A703FB" w:rsidRPr="00E23F4A">
              <w:rPr>
                <w:rStyle w:val="Hyperlink"/>
                <w:noProof/>
              </w:rPr>
              <w:t>SQLQuery</w:t>
            </w:r>
            <w:r w:rsidR="00A703FB">
              <w:rPr>
                <w:noProof/>
                <w:webHidden/>
              </w:rPr>
              <w:tab/>
            </w:r>
            <w:r>
              <w:rPr>
                <w:noProof/>
                <w:webHidden/>
              </w:rPr>
              <w:fldChar w:fldCharType="begin"/>
            </w:r>
            <w:r w:rsidR="00A703FB">
              <w:rPr>
                <w:noProof/>
                <w:webHidden/>
              </w:rPr>
              <w:instrText xml:space="preserve"> PAGEREF _Toc359837421 \h </w:instrText>
            </w:r>
            <w:r>
              <w:rPr>
                <w:noProof/>
                <w:webHidden/>
              </w:rPr>
            </w:r>
            <w:r>
              <w:rPr>
                <w:noProof/>
                <w:webHidden/>
              </w:rPr>
              <w:fldChar w:fldCharType="separate"/>
            </w:r>
            <w:r w:rsidR="00A703FB">
              <w:rPr>
                <w:noProof/>
                <w:webHidden/>
              </w:rPr>
              <w:t>11</w:t>
            </w:r>
            <w:r>
              <w:rPr>
                <w:noProof/>
                <w:webHidden/>
              </w:rPr>
              <w:fldChar w:fldCharType="end"/>
            </w:r>
          </w:hyperlink>
        </w:p>
        <w:p w:rsidR="00A703FB" w:rsidRDefault="0051438B">
          <w:pPr>
            <w:pStyle w:val="TOC2"/>
            <w:tabs>
              <w:tab w:val="left" w:pos="880"/>
              <w:tab w:val="right" w:leader="dot" w:pos="9350"/>
            </w:tabs>
            <w:rPr>
              <w:rFonts w:asciiTheme="minorHAnsi" w:eastAsiaTheme="minorEastAsia" w:hAnsiTheme="minorHAnsi"/>
              <w:noProof/>
              <w:sz w:val="22"/>
            </w:rPr>
          </w:pPr>
          <w:hyperlink w:anchor="_Toc359837422" w:history="1">
            <w:r w:rsidR="00A703FB" w:rsidRPr="00E23F4A">
              <w:rPr>
                <w:rStyle w:val="Hyperlink"/>
                <w:noProof/>
              </w:rPr>
              <w:t>2.3</w:t>
            </w:r>
            <w:r w:rsidR="00A703FB">
              <w:rPr>
                <w:rFonts w:asciiTheme="minorHAnsi" w:eastAsiaTheme="minorEastAsia" w:hAnsiTheme="minorHAnsi"/>
                <w:noProof/>
                <w:sz w:val="22"/>
              </w:rPr>
              <w:tab/>
            </w:r>
            <w:r w:rsidR="00A703FB" w:rsidRPr="00E23F4A">
              <w:rPr>
                <w:rStyle w:val="Hyperlink"/>
                <w:noProof/>
              </w:rPr>
              <w:t>Concurrent access</w:t>
            </w:r>
            <w:r w:rsidR="00A703FB">
              <w:rPr>
                <w:noProof/>
                <w:webHidden/>
              </w:rPr>
              <w:tab/>
            </w:r>
            <w:r>
              <w:rPr>
                <w:noProof/>
                <w:webHidden/>
              </w:rPr>
              <w:fldChar w:fldCharType="begin"/>
            </w:r>
            <w:r w:rsidR="00A703FB">
              <w:rPr>
                <w:noProof/>
                <w:webHidden/>
              </w:rPr>
              <w:instrText xml:space="preserve"> PAGEREF _Toc359837422 \h </w:instrText>
            </w:r>
            <w:r>
              <w:rPr>
                <w:noProof/>
                <w:webHidden/>
              </w:rPr>
            </w:r>
            <w:r>
              <w:rPr>
                <w:noProof/>
                <w:webHidden/>
              </w:rPr>
              <w:fldChar w:fldCharType="separate"/>
            </w:r>
            <w:r w:rsidR="00A703FB">
              <w:rPr>
                <w:noProof/>
                <w:webHidden/>
              </w:rPr>
              <w:t>11</w:t>
            </w:r>
            <w:r>
              <w:rPr>
                <w:noProof/>
                <w:webHidden/>
              </w:rPr>
              <w:fldChar w:fldCharType="end"/>
            </w:r>
          </w:hyperlink>
        </w:p>
        <w:p w:rsidR="00A703FB" w:rsidRDefault="0051438B">
          <w:pPr>
            <w:pStyle w:val="TOC1"/>
            <w:tabs>
              <w:tab w:val="left" w:pos="360"/>
              <w:tab w:val="right" w:leader="dot" w:pos="9350"/>
            </w:tabs>
            <w:rPr>
              <w:rFonts w:asciiTheme="minorHAnsi" w:eastAsiaTheme="minorEastAsia" w:hAnsiTheme="minorHAnsi"/>
              <w:noProof/>
              <w:sz w:val="22"/>
            </w:rPr>
          </w:pPr>
          <w:hyperlink w:anchor="_Toc359837423" w:history="1">
            <w:r w:rsidR="00A703FB" w:rsidRPr="00E23F4A">
              <w:rPr>
                <w:rStyle w:val="Hyperlink"/>
                <w:noProof/>
              </w:rPr>
              <w:t>3</w:t>
            </w:r>
            <w:r w:rsidR="00A703FB">
              <w:rPr>
                <w:rFonts w:asciiTheme="minorHAnsi" w:eastAsiaTheme="minorEastAsia" w:hAnsiTheme="minorHAnsi"/>
                <w:noProof/>
                <w:sz w:val="22"/>
              </w:rPr>
              <w:tab/>
            </w:r>
            <w:r w:rsidR="00A703FB" w:rsidRPr="00E23F4A">
              <w:rPr>
                <w:rStyle w:val="Hyperlink"/>
                <w:noProof/>
              </w:rPr>
              <w:t>General Components</w:t>
            </w:r>
            <w:r w:rsidR="00A703FB">
              <w:rPr>
                <w:noProof/>
                <w:webHidden/>
              </w:rPr>
              <w:tab/>
            </w:r>
            <w:r>
              <w:rPr>
                <w:noProof/>
                <w:webHidden/>
              </w:rPr>
              <w:fldChar w:fldCharType="begin"/>
            </w:r>
            <w:r w:rsidR="00A703FB">
              <w:rPr>
                <w:noProof/>
                <w:webHidden/>
              </w:rPr>
              <w:instrText xml:space="preserve"> PAGEREF _Toc359837423 \h </w:instrText>
            </w:r>
            <w:r>
              <w:rPr>
                <w:noProof/>
                <w:webHidden/>
              </w:rPr>
            </w:r>
            <w:r>
              <w:rPr>
                <w:noProof/>
                <w:webHidden/>
              </w:rPr>
              <w:fldChar w:fldCharType="separate"/>
            </w:r>
            <w:r w:rsidR="00A703FB">
              <w:rPr>
                <w:noProof/>
                <w:webHidden/>
              </w:rPr>
              <w:t>12</w:t>
            </w:r>
            <w:r>
              <w:rPr>
                <w:noProof/>
                <w:webHidden/>
              </w:rPr>
              <w:fldChar w:fldCharType="end"/>
            </w:r>
          </w:hyperlink>
        </w:p>
        <w:p w:rsidR="00A703FB" w:rsidRDefault="0051438B">
          <w:pPr>
            <w:pStyle w:val="TOC2"/>
            <w:tabs>
              <w:tab w:val="left" w:pos="880"/>
              <w:tab w:val="right" w:leader="dot" w:pos="9350"/>
            </w:tabs>
            <w:rPr>
              <w:rFonts w:asciiTheme="minorHAnsi" w:eastAsiaTheme="minorEastAsia" w:hAnsiTheme="minorHAnsi"/>
              <w:noProof/>
              <w:sz w:val="22"/>
            </w:rPr>
          </w:pPr>
          <w:hyperlink w:anchor="_Toc359837424" w:history="1">
            <w:r w:rsidR="00A703FB" w:rsidRPr="00E23F4A">
              <w:rPr>
                <w:rStyle w:val="Hyperlink"/>
                <w:noProof/>
              </w:rPr>
              <w:t>3.1</w:t>
            </w:r>
            <w:r w:rsidR="00A703FB">
              <w:rPr>
                <w:rFonts w:asciiTheme="minorHAnsi" w:eastAsiaTheme="minorEastAsia" w:hAnsiTheme="minorHAnsi"/>
                <w:noProof/>
                <w:sz w:val="22"/>
              </w:rPr>
              <w:tab/>
            </w:r>
            <w:r w:rsidR="00A703FB" w:rsidRPr="00E23F4A">
              <w:rPr>
                <w:rStyle w:val="Hyperlink"/>
                <w:noProof/>
              </w:rPr>
              <w:t>Authentication</w:t>
            </w:r>
            <w:r w:rsidR="00A703FB">
              <w:rPr>
                <w:noProof/>
                <w:webHidden/>
              </w:rPr>
              <w:tab/>
            </w:r>
            <w:r>
              <w:rPr>
                <w:noProof/>
                <w:webHidden/>
              </w:rPr>
              <w:fldChar w:fldCharType="begin"/>
            </w:r>
            <w:r w:rsidR="00A703FB">
              <w:rPr>
                <w:noProof/>
                <w:webHidden/>
              </w:rPr>
              <w:instrText xml:space="preserve"> PAGEREF _Toc359837424 \h </w:instrText>
            </w:r>
            <w:r>
              <w:rPr>
                <w:noProof/>
                <w:webHidden/>
              </w:rPr>
            </w:r>
            <w:r>
              <w:rPr>
                <w:noProof/>
                <w:webHidden/>
              </w:rPr>
              <w:fldChar w:fldCharType="separate"/>
            </w:r>
            <w:r w:rsidR="00A703FB">
              <w:rPr>
                <w:noProof/>
                <w:webHidden/>
              </w:rPr>
              <w:t>12</w:t>
            </w:r>
            <w:r>
              <w:rPr>
                <w:noProof/>
                <w:webHidden/>
              </w:rPr>
              <w:fldChar w:fldCharType="end"/>
            </w:r>
          </w:hyperlink>
        </w:p>
        <w:p w:rsidR="00A703FB" w:rsidRDefault="0051438B">
          <w:pPr>
            <w:pStyle w:val="TOC3"/>
            <w:tabs>
              <w:tab w:val="left" w:pos="1100"/>
              <w:tab w:val="right" w:leader="dot" w:pos="9350"/>
            </w:tabs>
            <w:rPr>
              <w:rFonts w:asciiTheme="minorHAnsi" w:eastAsiaTheme="minorEastAsia" w:hAnsiTheme="minorHAnsi"/>
              <w:noProof/>
              <w:sz w:val="22"/>
            </w:rPr>
          </w:pPr>
          <w:hyperlink w:anchor="_Toc359837425" w:history="1">
            <w:r w:rsidR="00A703FB" w:rsidRPr="00E23F4A">
              <w:rPr>
                <w:rStyle w:val="Hyperlink"/>
                <w:noProof/>
              </w:rPr>
              <w:t>3.1.1</w:t>
            </w:r>
            <w:r w:rsidR="00A703FB">
              <w:rPr>
                <w:rFonts w:asciiTheme="minorHAnsi" w:eastAsiaTheme="minorEastAsia" w:hAnsiTheme="minorHAnsi"/>
                <w:noProof/>
                <w:sz w:val="22"/>
              </w:rPr>
              <w:tab/>
            </w:r>
            <w:r w:rsidR="00A703FB" w:rsidRPr="00E23F4A">
              <w:rPr>
                <w:rStyle w:val="Hyperlink"/>
                <w:noProof/>
              </w:rPr>
              <w:t>Responsibilities</w:t>
            </w:r>
            <w:r w:rsidR="00A703FB">
              <w:rPr>
                <w:noProof/>
                <w:webHidden/>
              </w:rPr>
              <w:tab/>
            </w:r>
            <w:r>
              <w:rPr>
                <w:noProof/>
                <w:webHidden/>
              </w:rPr>
              <w:fldChar w:fldCharType="begin"/>
            </w:r>
            <w:r w:rsidR="00A703FB">
              <w:rPr>
                <w:noProof/>
                <w:webHidden/>
              </w:rPr>
              <w:instrText xml:space="preserve"> PAGEREF _Toc359837425 \h </w:instrText>
            </w:r>
            <w:r>
              <w:rPr>
                <w:noProof/>
                <w:webHidden/>
              </w:rPr>
            </w:r>
            <w:r>
              <w:rPr>
                <w:noProof/>
                <w:webHidden/>
              </w:rPr>
              <w:fldChar w:fldCharType="separate"/>
            </w:r>
            <w:r w:rsidR="00A703FB">
              <w:rPr>
                <w:noProof/>
                <w:webHidden/>
              </w:rPr>
              <w:t>12</w:t>
            </w:r>
            <w:r>
              <w:rPr>
                <w:noProof/>
                <w:webHidden/>
              </w:rPr>
              <w:fldChar w:fldCharType="end"/>
            </w:r>
          </w:hyperlink>
        </w:p>
        <w:p w:rsidR="00A703FB" w:rsidRDefault="0051438B">
          <w:pPr>
            <w:pStyle w:val="TOC3"/>
            <w:tabs>
              <w:tab w:val="left" w:pos="1100"/>
              <w:tab w:val="right" w:leader="dot" w:pos="9350"/>
            </w:tabs>
            <w:rPr>
              <w:rFonts w:asciiTheme="minorHAnsi" w:eastAsiaTheme="minorEastAsia" w:hAnsiTheme="minorHAnsi"/>
              <w:noProof/>
              <w:sz w:val="22"/>
            </w:rPr>
          </w:pPr>
          <w:hyperlink w:anchor="_Toc359837426" w:history="1">
            <w:r w:rsidR="00A703FB" w:rsidRPr="00E23F4A">
              <w:rPr>
                <w:rStyle w:val="Hyperlink"/>
                <w:noProof/>
              </w:rPr>
              <w:t>3.1.2</w:t>
            </w:r>
            <w:r w:rsidR="00A703FB">
              <w:rPr>
                <w:rFonts w:asciiTheme="minorHAnsi" w:eastAsiaTheme="minorEastAsia" w:hAnsiTheme="minorHAnsi"/>
                <w:noProof/>
                <w:sz w:val="22"/>
              </w:rPr>
              <w:tab/>
            </w:r>
            <w:r w:rsidR="00A703FB" w:rsidRPr="00E23F4A">
              <w:rPr>
                <w:rStyle w:val="Hyperlink"/>
                <w:noProof/>
              </w:rPr>
              <w:t>Functionalities</w:t>
            </w:r>
            <w:r w:rsidR="00A703FB">
              <w:rPr>
                <w:noProof/>
                <w:webHidden/>
              </w:rPr>
              <w:tab/>
            </w:r>
            <w:r>
              <w:rPr>
                <w:noProof/>
                <w:webHidden/>
              </w:rPr>
              <w:fldChar w:fldCharType="begin"/>
            </w:r>
            <w:r w:rsidR="00A703FB">
              <w:rPr>
                <w:noProof/>
                <w:webHidden/>
              </w:rPr>
              <w:instrText xml:space="preserve"> PAGEREF _Toc359837426 \h </w:instrText>
            </w:r>
            <w:r>
              <w:rPr>
                <w:noProof/>
                <w:webHidden/>
              </w:rPr>
            </w:r>
            <w:r>
              <w:rPr>
                <w:noProof/>
                <w:webHidden/>
              </w:rPr>
              <w:fldChar w:fldCharType="separate"/>
            </w:r>
            <w:r w:rsidR="00A703FB">
              <w:rPr>
                <w:noProof/>
                <w:webHidden/>
              </w:rPr>
              <w:t>12</w:t>
            </w:r>
            <w:r>
              <w:rPr>
                <w:noProof/>
                <w:webHidden/>
              </w:rPr>
              <w:fldChar w:fldCharType="end"/>
            </w:r>
          </w:hyperlink>
        </w:p>
        <w:p w:rsidR="00A703FB" w:rsidRDefault="0051438B">
          <w:pPr>
            <w:pStyle w:val="TOC2"/>
            <w:tabs>
              <w:tab w:val="left" w:pos="880"/>
              <w:tab w:val="right" w:leader="dot" w:pos="9350"/>
            </w:tabs>
            <w:rPr>
              <w:rFonts w:asciiTheme="minorHAnsi" w:eastAsiaTheme="minorEastAsia" w:hAnsiTheme="minorHAnsi"/>
              <w:noProof/>
              <w:sz w:val="22"/>
            </w:rPr>
          </w:pPr>
          <w:hyperlink w:anchor="_Toc359837427" w:history="1">
            <w:r w:rsidR="00A703FB" w:rsidRPr="00E23F4A">
              <w:rPr>
                <w:rStyle w:val="Hyperlink"/>
                <w:noProof/>
              </w:rPr>
              <w:t>3.2</w:t>
            </w:r>
            <w:r w:rsidR="00A703FB">
              <w:rPr>
                <w:rFonts w:asciiTheme="minorHAnsi" w:eastAsiaTheme="minorEastAsia" w:hAnsiTheme="minorHAnsi"/>
                <w:noProof/>
                <w:sz w:val="22"/>
              </w:rPr>
              <w:tab/>
            </w:r>
            <w:r w:rsidR="00A703FB" w:rsidRPr="00E23F4A">
              <w:rPr>
                <w:rStyle w:val="Hyperlink"/>
                <w:noProof/>
              </w:rPr>
              <w:t>User Management</w:t>
            </w:r>
            <w:r w:rsidR="00A703FB">
              <w:rPr>
                <w:noProof/>
                <w:webHidden/>
              </w:rPr>
              <w:tab/>
            </w:r>
            <w:r>
              <w:rPr>
                <w:noProof/>
                <w:webHidden/>
              </w:rPr>
              <w:fldChar w:fldCharType="begin"/>
            </w:r>
            <w:r w:rsidR="00A703FB">
              <w:rPr>
                <w:noProof/>
                <w:webHidden/>
              </w:rPr>
              <w:instrText xml:space="preserve"> PAGEREF _Toc359837427 \h </w:instrText>
            </w:r>
            <w:r>
              <w:rPr>
                <w:noProof/>
                <w:webHidden/>
              </w:rPr>
            </w:r>
            <w:r>
              <w:rPr>
                <w:noProof/>
                <w:webHidden/>
              </w:rPr>
              <w:fldChar w:fldCharType="separate"/>
            </w:r>
            <w:r w:rsidR="00A703FB">
              <w:rPr>
                <w:noProof/>
                <w:webHidden/>
              </w:rPr>
              <w:t>12</w:t>
            </w:r>
            <w:r>
              <w:rPr>
                <w:noProof/>
                <w:webHidden/>
              </w:rPr>
              <w:fldChar w:fldCharType="end"/>
            </w:r>
          </w:hyperlink>
        </w:p>
        <w:p w:rsidR="00A703FB" w:rsidRDefault="0051438B">
          <w:pPr>
            <w:pStyle w:val="TOC3"/>
            <w:tabs>
              <w:tab w:val="left" w:pos="1100"/>
              <w:tab w:val="right" w:leader="dot" w:pos="9350"/>
            </w:tabs>
            <w:rPr>
              <w:rFonts w:asciiTheme="minorHAnsi" w:eastAsiaTheme="minorEastAsia" w:hAnsiTheme="minorHAnsi"/>
              <w:noProof/>
              <w:sz w:val="22"/>
            </w:rPr>
          </w:pPr>
          <w:hyperlink w:anchor="_Toc359837428" w:history="1">
            <w:r w:rsidR="00A703FB" w:rsidRPr="00E23F4A">
              <w:rPr>
                <w:rStyle w:val="Hyperlink"/>
                <w:noProof/>
              </w:rPr>
              <w:t>3.2.1</w:t>
            </w:r>
            <w:r w:rsidR="00A703FB">
              <w:rPr>
                <w:rFonts w:asciiTheme="minorHAnsi" w:eastAsiaTheme="minorEastAsia" w:hAnsiTheme="minorHAnsi"/>
                <w:noProof/>
                <w:sz w:val="22"/>
              </w:rPr>
              <w:tab/>
            </w:r>
            <w:r w:rsidR="00A703FB" w:rsidRPr="00E23F4A">
              <w:rPr>
                <w:rStyle w:val="Hyperlink"/>
                <w:noProof/>
              </w:rPr>
              <w:t>Responsibilities</w:t>
            </w:r>
            <w:r w:rsidR="00A703FB">
              <w:rPr>
                <w:noProof/>
                <w:webHidden/>
              </w:rPr>
              <w:tab/>
            </w:r>
            <w:r>
              <w:rPr>
                <w:noProof/>
                <w:webHidden/>
              </w:rPr>
              <w:fldChar w:fldCharType="begin"/>
            </w:r>
            <w:r w:rsidR="00A703FB">
              <w:rPr>
                <w:noProof/>
                <w:webHidden/>
              </w:rPr>
              <w:instrText xml:space="preserve"> PAGEREF _Toc359837428 \h </w:instrText>
            </w:r>
            <w:r>
              <w:rPr>
                <w:noProof/>
                <w:webHidden/>
              </w:rPr>
            </w:r>
            <w:r>
              <w:rPr>
                <w:noProof/>
                <w:webHidden/>
              </w:rPr>
              <w:fldChar w:fldCharType="separate"/>
            </w:r>
            <w:r w:rsidR="00A703FB">
              <w:rPr>
                <w:noProof/>
                <w:webHidden/>
              </w:rPr>
              <w:t>12</w:t>
            </w:r>
            <w:r>
              <w:rPr>
                <w:noProof/>
                <w:webHidden/>
              </w:rPr>
              <w:fldChar w:fldCharType="end"/>
            </w:r>
          </w:hyperlink>
        </w:p>
        <w:p w:rsidR="00A703FB" w:rsidRDefault="0051438B">
          <w:pPr>
            <w:pStyle w:val="TOC3"/>
            <w:tabs>
              <w:tab w:val="left" w:pos="1100"/>
              <w:tab w:val="right" w:leader="dot" w:pos="9350"/>
            </w:tabs>
            <w:rPr>
              <w:rFonts w:asciiTheme="minorHAnsi" w:eastAsiaTheme="minorEastAsia" w:hAnsiTheme="minorHAnsi"/>
              <w:noProof/>
              <w:sz w:val="22"/>
            </w:rPr>
          </w:pPr>
          <w:hyperlink w:anchor="_Toc359837429" w:history="1">
            <w:r w:rsidR="00A703FB" w:rsidRPr="00E23F4A">
              <w:rPr>
                <w:rStyle w:val="Hyperlink"/>
                <w:noProof/>
              </w:rPr>
              <w:t>3.2.2</w:t>
            </w:r>
            <w:r w:rsidR="00A703FB">
              <w:rPr>
                <w:rFonts w:asciiTheme="minorHAnsi" w:eastAsiaTheme="minorEastAsia" w:hAnsiTheme="minorHAnsi"/>
                <w:noProof/>
                <w:sz w:val="22"/>
              </w:rPr>
              <w:tab/>
            </w:r>
            <w:r w:rsidR="00A703FB" w:rsidRPr="00E23F4A">
              <w:rPr>
                <w:rStyle w:val="Hyperlink"/>
                <w:noProof/>
              </w:rPr>
              <w:t>Functionalities</w:t>
            </w:r>
            <w:r w:rsidR="00A703FB">
              <w:rPr>
                <w:noProof/>
                <w:webHidden/>
              </w:rPr>
              <w:tab/>
            </w:r>
            <w:r>
              <w:rPr>
                <w:noProof/>
                <w:webHidden/>
              </w:rPr>
              <w:fldChar w:fldCharType="begin"/>
            </w:r>
            <w:r w:rsidR="00A703FB">
              <w:rPr>
                <w:noProof/>
                <w:webHidden/>
              </w:rPr>
              <w:instrText xml:space="preserve"> PAGEREF _Toc359837429 \h </w:instrText>
            </w:r>
            <w:r>
              <w:rPr>
                <w:noProof/>
                <w:webHidden/>
              </w:rPr>
            </w:r>
            <w:r>
              <w:rPr>
                <w:noProof/>
                <w:webHidden/>
              </w:rPr>
              <w:fldChar w:fldCharType="separate"/>
            </w:r>
            <w:r w:rsidR="00A703FB">
              <w:rPr>
                <w:noProof/>
                <w:webHidden/>
              </w:rPr>
              <w:t>13</w:t>
            </w:r>
            <w:r>
              <w:rPr>
                <w:noProof/>
                <w:webHidden/>
              </w:rPr>
              <w:fldChar w:fldCharType="end"/>
            </w:r>
          </w:hyperlink>
        </w:p>
        <w:p w:rsidR="00A703FB" w:rsidRDefault="0051438B">
          <w:pPr>
            <w:pStyle w:val="TOC3"/>
            <w:tabs>
              <w:tab w:val="left" w:pos="1100"/>
              <w:tab w:val="right" w:leader="dot" w:pos="9350"/>
            </w:tabs>
            <w:rPr>
              <w:rFonts w:asciiTheme="minorHAnsi" w:eastAsiaTheme="minorEastAsia" w:hAnsiTheme="minorHAnsi"/>
              <w:noProof/>
              <w:sz w:val="22"/>
            </w:rPr>
          </w:pPr>
          <w:hyperlink w:anchor="_Toc359837430" w:history="1">
            <w:r w:rsidR="00A703FB" w:rsidRPr="00E23F4A">
              <w:rPr>
                <w:rStyle w:val="Hyperlink"/>
                <w:noProof/>
              </w:rPr>
              <w:t>3.2.3</w:t>
            </w:r>
            <w:r w:rsidR="00A703FB">
              <w:rPr>
                <w:rFonts w:asciiTheme="minorHAnsi" w:eastAsiaTheme="minorEastAsia" w:hAnsiTheme="minorHAnsi"/>
                <w:noProof/>
                <w:sz w:val="22"/>
              </w:rPr>
              <w:tab/>
            </w:r>
            <w:r w:rsidR="00A703FB" w:rsidRPr="00E23F4A">
              <w:rPr>
                <w:rStyle w:val="Hyperlink"/>
                <w:noProof/>
              </w:rPr>
              <w:t>Data</w:t>
            </w:r>
            <w:r w:rsidR="00A703FB">
              <w:rPr>
                <w:noProof/>
                <w:webHidden/>
              </w:rPr>
              <w:tab/>
            </w:r>
            <w:r>
              <w:rPr>
                <w:noProof/>
                <w:webHidden/>
              </w:rPr>
              <w:fldChar w:fldCharType="begin"/>
            </w:r>
            <w:r w:rsidR="00A703FB">
              <w:rPr>
                <w:noProof/>
                <w:webHidden/>
              </w:rPr>
              <w:instrText xml:space="preserve"> PAGEREF _Toc359837430 \h </w:instrText>
            </w:r>
            <w:r>
              <w:rPr>
                <w:noProof/>
                <w:webHidden/>
              </w:rPr>
            </w:r>
            <w:r>
              <w:rPr>
                <w:noProof/>
                <w:webHidden/>
              </w:rPr>
              <w:fldChar w:fldCharType="separate"/>
            </w:r>
            <w:r w:rsidR="00A703FB">
              <w:rPr>
                <w:noProof/>
                <w:webHidden/>
              </w:rPr>
              <w:t>14</w:t>
            </w:r>
            <w:r>
              <w:rPr>
                <w:noProof/>
                <w:webHidden/>
              </w:rPr>
              <w:fldChar w:fldCharType="end"/>
            </w:r>
          </w:hyperlink>
        </w:p>
        <w:p w:rsidR="00A703FB" w:rsidRDefault="0051438B">
          <w:pPr>
            <w:pStyle w:val="TOC3"/>
            <w:tabs>
              <w:tab w:val="left" w:pos="1100"/>
              <w:tab w:val="right" w:leader="dot" w:pos="9350"/>
            </w:tabs>
            <w:rPr>
              <w:rFonts w:asciiTheme="minorHAnsi" w:eastAsiaTheme="minorEastAsia" w:hAnsiTheme="minorHAnsi"/>
              <w:noProof/>
              <w:sz w:val="22"/>
            </w:rPr>
          </w:pPr>
          <w:hyperlink w:anchor="_Toc359837431" w:history="1">
            <w:r w:rsidR="00A703FB" w:rsidRPr="00E23F4A">
              <w:rPr>
                <w:rStyle w:val="Hyperlink"/>
                <w:noProof/>
              </w:rPr>
              <w:t>3.2.4</w:t>
            </w:r>
            <w:r w:rsidR="00A703FB">
              <w:rPr>
                <w:rFonts w:asciiTheme="minorHAnsi" w:eastAsiaTheme="minorEastAsia" w:hAnsiTheme="minorHAnsi"/>
                <w:noProof/>
                <w:sz w:val="22"/>
              </w:rPr>
              <w:tab/>
            </w:r>
            <w:r w:rsidR="00A703FB" w:rsidRPr="00E23F4A">
              <w:rPr>
                <w:rStyle w:val="Hyperlink"/>
                <w:noProof/>
              </w:rPr>
              <w:t>Access rights</w:t>
            </w:r>
            <w:r w:rsidR="00A703FB">
              <w:rPr>
                <w:noProof/>
                <w:webHidden/>
              </w:rPr>
              <w:tab/>
            </w:r>
            <w:r>
              <w:rPr>
                <w:noProof/>
                <w:webHidden/>
              </w:rPr>
              <w:fldChar w:fldCharType="begin"/>
            </w:r>
            <w:r w:rsidR="00A703FB">
              <w:rPr>
                <w:noProof/>
                <w:webHidden/>
              </w:rPr>
              <w:instrText xml:space="preserve"> PAGEREF _Toc359837431 \h </w:instrText>
            </w:r>
            <w:r>
              <w:rPr>
                <w:noProof/>
                <w:webHidden/>
              </w:rPr>
            </w:r>
            <w:r>
              <w:rPr>
                <w:noProof/>
                <w:webHidden/>
              </w:rPr>
              <w:fldChar w:fldCharType="separate"/>
            </w:r>
            <w:r w:rsidR="00A703FB">
              <w:rPr>
                <w:noProof/>
                <w:webHidden/>
              </w:rPr>
              <w:t>14</w:t>
            </w:r>
            <w:r>
              <w:rPr>
                <w:noProof/>
                <w:webHidden/>
              </w:rPr>
              <w:fldChar w:fldCharType="end"/>
            </w:r>
          </w:hyperlink>
        </w:p>
        <w:p w:rsidR="00A703FB" w:rsidRDefault="0051438B">
          <w:pPr>
            <w:pStyle w:val="TOC2"/>
            <w:tabs>
              <w:tab w:val="left" w:pos="880"/>
              <w:tab w:val="right" w:leader="dot" w:pos="9350"/>
            </w:tabs>
            <w:rPr>
              <w:rFonts w:asciiTheme="minorHAnsi" w:eastAsiaTheme="minorEastAsia" w:hAnsiTheme="minorHAnsi"/>
              <w:noProof/>
              <w:sz w:val="22"/>
            </w:rPr>
          </w:pPr>
          <w:hyperlink w:anchor="_Toc359837432" w:history="1">
            <w:r w:rsidR="00A703FB" w:rsidRPr="00E23F4A">
              <w:rPr>
                <w:rStyle w:val="Hyperlink"/>
                <w:noProof/>
              </w:rPr>
              <w:t>3.3</w:t>
            </w:r>
            <w:r w:rsidR="00A703FB">
              <w:rPr>
                <w:rFonts w:asciiTheme="minorHAnsi" w:eastAsiaTheme="minorEastAsia" w:hAnsiTheme="minorHAnsi"/>
                <w:noProof/>
                <w:sz w:val="22"/>
              </w:rPr>
              <w:tab/>
            </w:r>
            <w:r w:rsidR="00A703FB" w:rsidRPr="00E23F4A">
              <w:rPr>
                <w:rStyle w:val="Hyperlink"/>
                <w:noProof/>
              </w:rPr>
              <w:t>Application</w:t>
            </w:r>
            <w:r w:rsidR="00A703FB">
              <w:rPr>
                <w:noProof/>
                <w:webHidden/>
              </w:rPr>
              <w:tab/>
            </w:r>
            <w:r>
              <w:rPr>
                <w:noProof/>
                <w:webHidden/>
              </w:rPr>
              <w:fldChar w:fldCharType="begin"/>
            </w:r>
            <w:r w:rsidR="00A703FB">
              <w:rPr>
                <w:noProof/>
                <w:webHidden/>
              </w:rPr>
              <w:instrText xml:space="preserve"> PAGEREF _Toc359837432 \h </w:instrText>
            </w:r>
            <w:r>
              <w:rPr>
                <w:noProof/>
                <w:webHidden/>
              </w:rPr>
            </w:r>
            <w:r>
              <w:rPr>
                <w:noProof/>
                <w:webHidden/>
              </w:rPr>
              <w:fldChar w:fldCharType="separate"/>
            </w:r>
            <w:r w:rsidR="00A703FB">
              <w:rPr>
                <w:noProof/>
                <w:webHidden/>
              </w:rPr>
              <w:t>15</w:t>
            </w:r>
            <w:r>
              <w:rPr>
                <w:noProof/>
                <w:webHidden/>
              </w:rPr>
              <w:fldChar w:fldCharType="end"/>
            </w:r>
          </w:hyperlink>
        </w:p>
        <w:p w:rsidR="00A703FB" w:rsidRDefault="0051438B">
          <w:pPr>
            <w:pStyle w:val="TOC2"/>
            <w:tabs>
              <w:tab w:val="left" w:pos="880"/>
              <w:tab w:val="right" w:leader="dot" w:pos="9350"/>
            </w:tabs>
            <w:rPr>
              <w:rFonts w:asciiTheme="minorHAnsi" w:eastAsiaTheme="minorEastAsia" w:hAnsiTheme="minorHAnsi"/>
              <w:noProof/>
              <w:sz w:val="22"/>
            </w:rPr>
          </w:pPr>
          <w:hyperlink w:anchor="_Toc359837433" w:history="1">
            <w:r w:rsidR="00A703FB" w:rsidRPr="00E23F4A">
              <w:rPr>
                <w:rStyle w:val="Hyperlink"/>
                <w:noProof/>
              </w:rPr>
              <w:t>3.4</w:t>
            </w:r>
            <w:r w:rsidR="00A703FB">
              <w:rPr>
                <w:rFonts w:asciiTheme="minorHAnsi" w:eastAsiaTheme="minorEastAsia" w:hAnsiTheme="minorHAnsi"/>
                <w:noProof/>
                <w:sz w:val="22"/>
              </w:rPr>
              <w:tab/>
            </w:r>
            <w:r w:rsidR="00A703FB" w:rsidRPr="00E23F4A">
              <w:rPr>
                <w:rStyle w:val="Hyperlink"/>
                <w:noProof/>
              </w:rPr>
              <w:t>Data_model</w:t>
            </w:r>
            <w:r w:rsidR="00A703FB">
              <w:rPr>
                <w:noProof/>
                <w:webHidden/>
              </w:rPr>
              <w:tab/>
            </w:r>
            <w:r>
              <w:rPr>
                <w:noProof/>
                <w:webHidden/>
              </w:rPr>
              <w:fldChar w:fldCharType="begin"/>
            </w:r>
            <w:r w:rsidR="00A703FB">
              <w:rPr>
                <w:noProof/>
                <w:webHidden/>
              </w:rPr>
              <w:instrText xml:space="preserve"> PAGEREF _Toc359837433 \h </w:instrText>
            </w:r>
            <w:r>
              <w:rPr>
                <w:noProof/>
                <w:webHidden/>
              </w:rPr>
            </w:r>
            <w:r>
              <w:rPr>
                <w:noProof/>
                <w:webHidden/>
              </w:rPr>
              <w:fldChar w:fldCharType="separate"/>
            </w:r>
            <w:r w:rsidR="00A703FB">
              <w:rPr>
                <w:noProof/>
                <w:webHidden/>
              </w:rPr>
              <w:t>15</w:t>
            </w:r>
            <w:r>
              <w:rPr>
                <w:noProof/>
                <w:webHidden/>
              </w:rPr>
              <w:fldChar w:fldCharType="end"/>
            </w:r>
          </w:hyperlink>
        </w:p>
        <w:p w:rsidR="00A703FB" w:rsidRDefault="0051438B">
          <w:pPr>
            <w:pStyle w:val="TOC3"/>
            <w:tabs>
              <w:tab w:val="left" w:pos="1100"/>
              <w:tab w:val="right" w:leader="dot" w:pos="9350"/>
            </w:tabs>
            <w:rPr>
              <w:rFonts w:asciiTheme="minorHAnsi" w:eastAsiaTheme="minorEastAsia" w:hAnsiTheme="minorHAnsi"/>
              <w:noProof/>
              <w:sz w:val="22"/>
            </w:rPr>
          </w:pPr>
          <w:hyperlink w:anchor="_Toc359837434" w:history="1">
            <w:r w:rsidR="00A703FB" w:rsidRPr="00E23F4A">
              <w:rPr>
                <w:rStyle w:val="Hyperlink"/>
                <w:noProof/>
              </w:rPr>
              <w:t>3.4.1</w:t>
            </w:r>
            <w:r w:rsidR="00A703FB">
              <w:rPr>
                <w:rFonts w:asciiTheme="minorHAnsi" w:eastAsiaTheme="minorEastAsia" w:hAnsiTheme="minorHAnsi"/>
                <w:noProof/>
                <w:sz w:val="22"/>
              </w:rPr>
              <w:tab/>
            </w:r>
            <w:r w:rsidR="00A703FB" w:rsidRPr="00E23F4A">
              <w:rPr>
                <w:rStyle w:val="Hyperlink"/>
                <w:noProof/>
              </w:rPr>
              <w:t>DataModel class</w:t>
            </w:r>
            <w:r w:rsidR="00A703FB">
              <w:rPr>
                <w:noProof/>
                <w:webHidden/>
              </w:rPr>
              <w:tab/>
            </w:r>
            <w:r>
              <w:rPr>
                <w:noProof/>
                <w:webHidden/>
              </w:rPr>
              <w:fldChar w:fldCharType="begin"/>
            </w:r>
            <w:r w:rsidR="00A703FB">
              <w:rPr>
                <w:noProof/>
                <w:webHidden/>
              </w:rPr>
              <w:instrText xml:space="preserve"> PAGEREF _Toc359837434 \h </w:instrText>
            </w:r>
            <w:r>
              <w:rPr>
                <w:noProof/>
                <w:webHidden/>
              </w:rPr>
            </w:r>
            <w:r>
              <w:rPr>
                <w:noProof/>
                <w:webHidden/>
              </w:rPr>
              <w:fldChar w:fldCharType="separate"/>
            </w:r>
            <w:r w:rsidR="00A703FB">
              <w:rPr>
                <w:noProof/>
                <w:webHidden/>
              </w:rPr>
              <w:t>15</w:t>
            </w:r>
            <w:r>
              <w:rPr>
                <w:noProof/>
                <w:webHidden/>
              </w:rPr>
              <w:fldChar w:fldCharType="end"/>
            </w:r>
          </w:hyperlink>
        </w:p>
        <w:p w:rsidR="00A703FB" w:rsidRDefault="0051438B">
          <w:pPr>
            <w:pStyle w:val="TOC3"/>
            <w:tabs>
              <w:tab w:val="left" w:pos="1100"/>
              <w:tab w:val="right" w:leader="dot" w:pos="9350"/>
            </w:tabs>
            <w:rPr>
              <w:rFonts w:asciiTheme="minorHAnsi" w:eastAsiaTheme="minorEastAsia" w:hAnsiTheme="minorHAnsi"/>
              <w:noProof/>
              <w:sz w:val="22"/>
            </w:rPr>
          </w:pPr>
          <w:hyperlink w:anchor="_Toc359837435" w:history="1">
            <w:r w:rsidR="00A703FB" w:rsidRPr="00E23F4A">
              <w:rPr>
                <w:rStyle w:val="Hyperlink"/>
                <w:noProof/>
              </w:rPr>
              <w:t>3.4.2</w:t>
            </w:r>
            <w:r w:rsidR="00A703FB">
              <w:rPr>
                <w:rFonts w:asciiTheme="minorHAnsi" w:eastAsiaTheme="minorEastAsia" w:hAnsiTheme="minorHAnsi"/>
                <w:noProof/>
                <w:sz w:val="22"/>
              </w:rPr>
              <w:tab/>
            </w:r>
            <w:r w:rsidR="00A703FB" w:rsidRPr="00E23F4A">
              <w:rPr>
                <w:rStyle w:val="Hyperlink"/>
                <w:noProof/>
              </w:rPr>
              <w:t>DataPath and DataPathBuilder</w:t>
            </w:r>
            <w:r w:rsidR="00A703FB">
              <w:rPr>
                <w:noProof/>
                <w:webHidden/>
              </w:rPr>
              <w:tab/>
            </w:r>
            <w:r>
              <w:rPr>
                <w:noProof/>
                <w:webHidden/>
              </w:rPr>
              <w:fldChar w:fldCharType="begin"/>
            </w:r>
            <w:r w:rsidR="00A703FB">
              <w:rPr>
                <w:noProof/>
                <w:webHidden/>
              </w:rPr>
              <w:instrText xml:space="preserve"> PAGEREF _Toc359837435 \h </w:instrText>
            </w:r>
            <w:r>
              <w:rPr>
                <w:noProof/>
                <w:webHidden/>
              </w:rPr>
            </w:r>
            <w:r>
              <w:rPr>
                <w:noProof/>
                <w:webHidden/>
              </w:rPr>
              <w:fldChar w:fldCharType="separate"/>
            </w:r>
            <w:r w:rsidR="00A703FB">
              <w:rPr>
                <w:noProof/>
                <w:webHidden/>
              </w:rPr>
              <w:t>15</w:t>
            </w:r>
            <w:r>
              <w:rPr>
                <w:noProof/>
                <w:webHidden/>
              </w:rPr>
              <w:fldChar w:fldCharType="end"/>
            </w:r>
          </w:hyperlink>
        </w:p>
        <w:p w:rsidR="00A703FB" w:rsidRDefault="0051438B">
          <w:pPr>
            <w:pStyle w:val="TOC3"/>
            <w:tabs>
              <w:tab w:val="left" w:pos="1100"/>
              <w:tab w:val="right" w:leader="dot" w:pos="9350"/>
            </w:tabs>
            <w:rPr>
              <w:rFonts w:asciiTheme="minorHAnsi" w:eastAsiaTheme="minorEastAsia" w:hAnsiTheme="minorHAnsi"/>
              <w:noProof/>
              <w:sz w:val="22"/>
            </w:rPr>
          </w:pPr>
          <w:hyperlink w:anchor="_Toc359837436" w:history="1">
            <w:r w:rsidR="00A703FB" w:rsidRPr="00E23F4A">
              <w:rPr>
                <w:rStyle w:val="Hyperlink"/>
                <w:noProof/>
              </w:rPr>
              <w:t>3.4.3</w:t>
            </w:r>
            <w:r w:rsidR="00A703FB">
              <w:rPr>
                <w:rFonts w:asciiTheme="minorHAnsi" w:eastAsiaTheme="minorEastAsia" w:hAnsiTheme="minorHAnsi"/>
                <w:noProof/>
                <w:sz w:val="22"/>
              </w:rPr>
              <w:tab/>
            </w:r>
            <w:r w:rsidR="00A703FB" w:rsidRPr="00E23F4A">
              <w:rPr>
                <w:rStyle w:val="Hyperlink"/>
                <w:noProof/>
              </w:rPr>
              <w:t>Pages</w:t>
            </w:r>
            <w:r w:rsidR="00A703FB">
              <w:rPr>
                <w:noProof/>
                <w:webHidden/>
              </w:rPr>
              <w:tab/>
            </w:r>
            <w:r>
              <w:rPr>
                <w:noProof/>
                <w:webHidden/>
              </w:rPr>
              <w:fldChar w:fldCharType="begin"/>
            </w:r>
            <w:r w:rsidR="00A703FB">
              <w:rPr>
                <w:noProof/>
                <w:webHidden/>
              </w:rPr>
              <w:instrText xml:space="preserve"> PAGEREF _Toc359837436 \h </w:instrText>
            </w:r>
            <w:r>
              <w:rPr>
                <w:noProof/>
                <w:webHidden/>
              </w:rPr>
            </w:r>
            <w:r>
              <w:rPr>
                <w:noProof/>
                <w:webHidden/>
              </w:rPr>
              <w:fldChar w:fldCharType="separate"/>
            </w:r>
            <w:r w:rsidR="00A703FB">
              <w:rPr>
                <w:noProof/>
                <w:webHidden/>
              </w:rPr>
              <w:t>16</w:t>
            </w:r>
            <w:r>
              <w:rPr>
                <w:noProof/>
                <w:webHidden/>
              </w:rPr>
              <w:fldChar w:fldCharType="end"/>
            </w:r>
          </w:hyperlink>
        </w:p>
        <w:p w:rsidR="00A703FB" w:rsidRDefault="0051438B">
          <w:pPr>
            <w:pStyle w:val="TOC3"/>
            <w:tabs>
              <w:tab w:val="left" w:pos="1100"/>
              <w:tab w:val="right" w:leader="dot" w:pos="9350"/>
            </w:tabs>
            <w:rPr>
              <w:rFonts w:asciiTheme="minorHAnsi" w:eastAsiaTheme="minorEastAsia" w:hAnsiTheme="minorHAnsi"/>
              <w:noProof/>
              <w:sz w:val="22"/>
            </w:rPr>
          </w:pPr>
          <w:hyperlink w:anchor="_Toc359837437" w:history="1">
            <w:r w:rsidR="00A703FB" w:rsidRPr="00E23F4A">
              <w:rPr>
                <w:rStyle w:val="Hyperlink"/>
                <w:noProof/>
              </w:rPr>
              <w:t>3.4.4</w:t>
            </w:r>
            <w:r w:rsidR="00A703FB">
              <w:rPr>
                <w:rFonts w:asciiTheme="minorHAnsi" w:eastAsiaTheme="minorEastAsia" w:hAnsiTheme="minorHAnsi"/>
                <w:noProof/>
                <w:sz w:val="22"/>
              </w:rPr>
              <w:tab/>
            </w:r>
            <w:r w:rsidR="00A703FB" w:rsidRPr="00E23F4A">
              <w:rPr>
                <w:rStyle w:val="Hyperlink"/>
                <w:noProof/>
              </w:rPr>
              <w:t>Services</w:t>
            </w:r>
            <w:r w:rsidR="00A703FB">
              <w:rPr>
                <w:noProof/>
                <w:webHidden/>
              </w:rPr>
              <w:tab/>
            </w:r>
            <w:r>
              <w:rPr>
                <w:noProof/>
                <w:webHidden/>
              </w:rPr>
              <w:fldChar w:fldCharType="begin"/>
            </w:r>
            <w:r w:rsidR="00A703FB">
              <w:rPr>
                <w:noProof/>
                <w:webHidden/>
              </w:rPr>
              <w:instrText xml:space="preserve"> PAGEREF _Toc359837437 \h </w:instrText>
            </w:r>
            <w:r>
              <w:rPr>
                <w:noProof/>
                <w:webHidden/>
              </w:rPr>
            </w:r>
            <w:r>
              <w:rPr>
                <w:noProof/>
                <w:webHidden/>
              </w:rPr>
              <w:fldChar w:fldCharType="separate"/>
            </w:r>
            <w:r w:rsidR="00A703FB">
              <w:rPr>
                <w:noProof/>
                <w:webHidden/>
              </w:rPr>
              <w:t>17</w:t>
            </w:r>
            <w:r>
              <w:rPr>
                <w:noProof/>
                <w:webHidden/>
              </w:rPr>
              <w:fldChar w:fldCharType="end"/>
            </w:r>
          </w:hyperlink>
        </w:p>
        <w:p w:rsidR="00A703FB" w:rsidRDefault="0051438B">
          <w:pPr>
            <w:pStyle w:val="TOC2"/>
            <w:tabs>
              <w:tab w:val="left" w:pos="880"/>
              <w:tab w:val="right" w:leader="dot" w:pos="9350"/>
            </w:tabs>
            <w:rPr>
              <w:rFonts w:asciiTheme="minorHAnsi" w:eastAsiaTheme="minorEastAsia" w:hAnsiTheme="minorHAnsi"/>
              <w:noProof/>
              <w:sz w:val="22"/>
            </w:rPr>
          </w:pPr>
          <w:hyperlink w:anchor="_Toc359837438" w:history="1">
            <w:r w:rsidR="00A703FB" w:rsidRPr="00E23F4A">
              <w:rPr>
                <w:rStyle w:val="Hyperlink"/>
                <w:noProof/>
              </w:rPr>
              <w:t>3.5</w:t>
            </w:r>
            <w:r w:rsidR="00A703FB">
              <w:rPr>
                <w:rFonts w:asciiTheme="minorHAnsi" w:eastAsiaTheme="minorEastAsia" w:hAnsiTheme="minorHAnsi"/>
                <w:noProof/>
                <w:sz w:val="22"/>
              </w:rPr>
              <w:tab/>
            </w:r>
            <w:r w:rsidR="00A703FB" w:rsidRPr="00E23F4A">
              <w:rPr>
                <w:rStyle w:val="Hyperlink"/>
                <w:noProof/>
              </w:rPr>
              <w:t>Storage</w:t>
            </w:r>
            <w:r w:rsidR="00A703FB">
              <w:rPr>
                <w:noProof/>
                <w:webHidden/>
              </w:rPr>
              <w:tab/>
            </w:r>
            <w:r>
              <w:rPr>
                <w:noProof/>
                <w:webHidden/>
              </w:rPr>
              <w:fldChar w:fldCharType="begin"/>
            </w:r>
            <w:r w:rsidR="00A703FB">
              <w:rPr>
                <w:noProof/>
                <w:webHidden/>
              </w:rPr>
              <w:instrText xml:space="preserve"> PAGEREF _Toc359837438 \h </w:instrText>
            </w:r>
            <w:r>
              <w:rPr>
                <w:noProof/>
                <w:webHidden/>
              </w:rPr>
            </w:r>
            <w:r>
              <w:rPr>
                <w:noProof/>
                <w:webHidden/>
              </w:rPr>
              <w:fldChar w:fldCharType="separate"/>
            </w:r>
            <w:r w:rsidR="00A703FB">
              <w:rPr>
                <w:noProof/>
                <w:webHidden/>
              </w:rPr>
              <w:t>17</w:t>
            </w:r>
            <w:r>
              <w:rPr>
                <w:noProof/>
                <w:webHidden/>
              </w:rPr>
              <w:fldChar w:fldCharType="end"/>
            </w:r>
          </w:hyperlink>
        </w:p>
        <w:p w:rsidR="00A703FB" w:rsidRDefault="0051438B">
          <w:pPr>
            <w:pStyle w:val="TOC3"/>
            <w:tabs>
              <w:tab w:val="left" w:pos="1100"/>
              <w:tab w:val="right" w:leader="dot" w:pos="9350"/>
            </w:tabs>
            <w:rPr>
              <w:rFonts w:asciiTheme="minorHAnsi" w:eastAsiaTheme="minorEastAsia" w:hAnsiTheme="minorHAnsi"/>
              <w:noProof/>
              <w:sz w:val="22"/>
            </w:rPr>
          </w:pPr>
          <w:hyperlink w:anchor="_Toc359837439" w:history="1">
            <w:r w:rsidR="00A703FB" w:rsidRPr="00E23F4A">
              <w:rPr>
                <w:rStyle w:val="Hyperlink"/>
                <w:noProof/>
              </w:rPr>
              <w:t>3.5.1</w:t>
            </w:r>
            <w:r w:rsidR="00A703FB">
              <w:rPr>
                <w:rFonts w:asciiTheme="minorHAnsi" w:eastAsiaTheme="minorEastAsia" w:hAnsiTheme="minorHAnsi"/>
                <w:noProof/>
                <w:sz w:val="22"/>
              </w:rPr>
              <w:tab/>
            </w:r>
            <w:r w:rsidR="00A703FB" w:rsidRPr="00E23F4A">
              <w:rPr>
                <w:rStyle w:val="Hyperlink"/>
                <w:noProof/>
              </w:rPr>
              <w:t>Responsibilities</w:t>
            </w:r>
            <w:r w:rsidR="00A703FB">
              <w:rPr>
                <w:noProof/>
                <w:webHidden/>
              </w:rPr>
              <w:tab/>
            </w:r>
            <w:r>
              <w:rPr>
                <w:noProof/>
                <w:webHidden/>
              </w:rPr>
              <w:fldChar w:fldCharType="begin"/>
            </w:r>
            <w:r w:rsidR="00A703FB">
              <w:rPr>
                <w:noProof/>
                <w:webHidden/>
              </w:rPr>
              <w:instrText xml:space="preserve"> PAGEREF _Toc359837439 \h </w:instrText>
            </w:r>
            <w:r>
              <w:rPr>
                <w:noProof/>
                <w:webHidden/>
              </w:rPr>
            </w:r>
            <w:r>
              <w:rPr>
                <w:noProof/>
                <w:webHidden/>
              </w:rPr>
              <w:fldChar w:fldCharType="separate"/>
            </w:r>
            <w:r w:rsidR="00A703FB">
              <w:rPr>
                <w:noProof/>
                <w:webHidden/>
              </w:rPr>
              <w:t>17</w:t>
            </w:r>
            <w:r>
              <w:rPr>
                <w:noProof/>
                <w:webHidden/>
              </w:rPr>
              <w:fldChar w:fldCharType="end"/>
            </w:r>
          </w:hyperlink>
        </w:p>
        <w:p w:rsidR="00A703FB" w:rsidRDefault="0051438B">
          <w:pPr>
            <w:pStyle w:val="TOC3"/>
            <w:tabs>
              <w:tab w:val="left" w:pos="1100"/>
              <w:tab w:val="right" w:leader="dot" w:pos="9350"/>
            </w:tabs>
            <w:rPr>
              <w:rFonts w:asciiTheme="minorHAnsi" w:eastAsiaTheme="minorEastAsia" w:hAnsiTheme="minorHAnsi"/>
              <w:noProof/>
              <w:sz w:val="22"/>
            </w:rPr>
          </w:pPr>
          <w:hyperlink w:anchor="_Toc359837440" w:history="1">
            <w:r w:rsidR="00A703FB" w:rsidRPr="00E23F4A">
              <w:rPr>
                <w:rStyle w:val="Hyperlink"/>
                <w:noProof/>
              </w:rPr>
              <w:t>3.5.2</w:t>
            </w:r>
            <w:r w:rsidR="00A703FB">
              <w:rPr>
                <w:rFonts w:asciiTheme="minorHAnsi" w:eastAsiaTheme="minorEastAsia" w:hAnsiTheme="minorHAnsi"/>
                <w:noProof/>
                <w:sz w:val="22"/>
              </w:rPr>
              <w:tab/>
            </w:r>
            <w:r w:rsidR="00A703FB" w:rsidRPr="00E23F4A">
              <w:rPr>
                <w:rStyle w:val="Hyperlink"/>
                <w:noProof/>
              </w:rPr>
              <w:t>Functionalities</w:t>
            </w:r>
            <w:r w:rsidR="00A703FB">
              <w:rPr>
                <w:noProof/>
                <w:webHidden/>
              </w:rPr>
              <w:tab/>
            </w:r>
            <w:r>
              <w:rPr>
                <w:noProof/>
                <w:webHidden/>
              </w:rPr>
              <w:fldChar w:fldCharType="begin"/>
            </w:r>
            <w:r w:rsidR="00A703FB">
              <w:rPr>
                <w:noProof/>
                <w:webHidden/>
              </w:rPr>
              <w:instrText xml:space="preserve"> PAGEREF _Toc359837440 \h </w:instrText>
            </w:r>
            <w:r>
              <w:rPr>
                <w:noProof/>
                <w:webHidden/>
              </w:rPr>
            </w:r>
            <w:r>
              <w:rPr>
                <w:noProof/>
                <w:webHidden/>
              </w:rPr>
              <w:fldChar w:fldCharType="separate"/>
            </w:r>
            <w:r w:rsidR="00A703FB">
              <w:rPr>
                <w:noProof/>
                <w:webHidden/>
              </w:rPr>
              <w:t>17</w:t>
            </w:r>
            <w:r>
              <w:rPr>
                <w:noProof/>
                <w:webHidden/>
              </w:rPr>
              <w:fldChar w:fldCharType="end"/>
            </w:r>
          </w:hyperlink>
        </w:p>
        <w:p w:rsidR="00A703FB" w:rsidRDefault="0051438B">
          <w:pPr>
            <w:pStyle w:val="TOC3"/>
            <w:tabs>
              <w:tab w:val="left" w:pos="1100"/>
              <w:tab w:val="right" w:leader="dot" w:pos="9350"/>
            </w:tabs>
            <w:rPr>
              <w:rFonts w:asciiTheme="minorHAnsi" w:eastAsiaTheme="minorEastAsia" w:hAnsiTheme="minorHAnsi"/>
              <w:noProof/>
              <w:sz w:val="22"/>
            </w:rPr>
          </w:pPr>
          <w:hyperlink w:anchor="_Toc359837441" w:history="1">
            <w:r w:rsidR="00A703FB" w:rsidRPr="00E23F4A">
              <w:rPr>
                <w:rStyle w:val="Hyperlink"/>
                <w:noProof/>
              </w:rPr>
              <w:t>3.5.3</w:t>
            </w:r>
            <w:r w:rsidR="00A703FB">
              <w:rPr>
                <w:rFonts w:asciiTheme="minorHAnsi" w:eastAsiaTheme="minorEastAsia" w:hAnsiTheme="minorHAnsi"/>
                <w:noProof/>
                <w:sz w:val="22"/>
              </w:rPr>
              <w:tab/>
            </w:r>
            <w:r w:rsidR="00A703FB" w:rsidRPr="00E23F4A">
              <w:rPr>
                <w:rStyle w:val="Hyperlink"/>
                <w:noProof/>
              </w:rPr>
              <w:t>Data</w:t>
            </w:r>
            <w:r w:rsidR="00A703FB">
              <w:rPr>
                <w:noProof/>
                <w:webHidden/>
              </w:rPr>
              <w:tab/>
            </w:r>
            <w:r>
              <w:rPr>
                <w:noProof/>
                <w:webHidden/>
              </w:rPr>
              <w:fldChar w:fldCharType="begin"/>
            </w:r>
            <w:r w:rsidR="00A703FB">
              <w:rPr>
                <w:noProof/>
                <w:webHidden/>
              </w:rPr>
              <w:instrText xml:space="preserve"> PAGEREF _Toc359837441 \h </w:instrText>
            </w:r>
            <w:r>
              <w:rPr>
                <w:noProof/>
                <w:webHidden/>
              </w:rPr>
            </w:r>
            <w:r>
              <w:rPr>
                <w:noProof/>
                <w:webHidden/>
              </w:rPr>
              <w:fldChar w:fldCharType="separate"/>
            </w:r>
            <w:r w:rsidR="00A703FB">
              <w:rPr>
                <w:noProof/>
                <w:webHidden/>
              </w:rPr>
              <w:t>17</w:t>
            </w:r>
            <w:r>
              <w:rPr>
                <w:noProof/>
                <w:webHidden/>
              </w:rPr>
              <w:fldChar w:fldCharType="end"/>
            </w:r>
          </w:hyperlink>
        </w:p>
        <w:p w:rsidR="00A703FB" w:rsidRDefault="0051438B">
          <w:pPr>
            <w:pStyle w:val="TOC2"/>
            <w:tabs>
              <w:tab w:val="left" w:pos="880"/>
              <w:tab w:val="right" w:leader="dot" w:pos="9350"/>
            </w:tabs>
            <w:rPr>
              <w:rFonts w:asciiTheme="minorHAnsi" w:eastAsiaTheme="minorEastAsia" w:hAnsiTheme="minorHAnsi"/>
              <w:noProof/>
              <w:sz w:val="22"/>
            </w:rPr>
          </w:pPr>
          <w:hyperlink w:anchor="_Toc359837442" w:history="1">
            <w:r w:rsidR="00A703FB" w:rsidRPr="00E23F4A">
              <w:rPr>
                <w:rStyle w:val="Hyperlink"/>
                <w:noProof/>
              </w:rPr>
              <w:t>3.6</w:t>
            </w:r>
            <w:r w:rsidR="00A703FB">
              <w:rPr>
                <w:rFonts w:asciiTheme="minorHAnsi" w:eastAsiaTheme="minorEastAsia" w:hAnsiTheme="minorHAnsi"/>
                <w:noProof/>
                <w:sz w:val="22"/>
              </w:rPr>
              <w:tab/>
            </w:r>
            <w:r w:rsidR="00A703FB" w:rsidRPr="00E23F4A">
              <w:rPr>
                <w:rStyle w:val="Hyperlink"/>
                <w:noProof/>
              </w:rPr>
              <w:t>Geography</w:t>
            </w:r>
            <w:r w:rsidR="00A703FB">
              <w:rPr>
                <w:noProof/>
                <w:webHidden/>
              </w:rPr>
              <w:tab/>
            </w:r>
            <w:r>
              <w:rPr>
                <w:noProof/>
                <w:webHidden/>
              </w:rPr>
              <w:fldChar w:fldCharType="begin"/>
            </w:r>
            <w:r w:rsidR="00A703FB">
              <w:rPr>
                <w:noProof/>
                <w:webHidden/>
              </w:rPr>
              <w:instrText xml:space="preserve"> PAGEREF _Toc359837442 \h </w:instrText>
            </w:r>
            <w:r>
              <w:rPr>
                <w:noProof/>
                <w:webHidden/>
              </w:rPr>
            </w:r>
            <w:r>
              <w:rPr>
                <w:noProof/>
                <w:webHidden/>
              </w:rPr>
              <w:fldChar w:fldCharType="separate"/>
            </w:r>
            <w:r w:rsidR="00A703FB">
              <w:rPr>
                <w:noProof/>
                <w:webHidden/>
              </w:rPr>
              <w:t>17</w:t>
            </w:r>
            <w:r>
              <w:rPr>
                <w:noProof/>
                <w:webHidden/>
              </w:rPr>
              <w:fldChar w:fldCharType="end"/>
            </w:r>
          </w:hyperlink>
        </w:p>
        <w:p w:rsidR="00A703FB" w:rsidRDefault="0051438B">
          <w:pPr>
            <w:pStyle w:val="TOC3"/>
            <w:tabs>
              <w:tab w:val="left" w:pos="1100"/>
              <w:tab w:val="right" w:leader="dot" w:pos="9350"/>
            </w:tabs>
            <w:rPr>
              <w:rFonts w:asciiTheme="minorHAnsi" w:eastAsiaTheme="minorEastAsia" w:hAnsiTheme="minorHAnsi"/>
              <w:noProof/>
              <w:sz w:val="22"/>
            </w:rPr>
          </w:pPr>
          <w:hyperlink w:anchor="_Toc359837443" w:history="1">
            <w:r w:rsidR="00A703FB" w:rsidRPr="00E23F4A">
              <w:rPr>
                <w:rStyle w:val="Hyperlink"/>
                <w:noProof/>
              </w:rPr>
              <w:t>3.6.1</w:t>
            </w:r>
            <w:r w:rsidR="00A703FB">
              <w:rPr>
                <w:rFonts w:asciiTheme="minorHAnsi" w:eastAsiaTheme="minorEastAsia" w:hAnsiTheme="minorHAnsi"/>
                <w:noProof/>
                <w:sz w:val="22"/>
              </w:rPr>
              <w:tab/>
            </w:r>
            <w:r w:rsidR="00A703FB" w:rsidRPr="00E23F4A">
              <w:rPr>
                <w:rStyle w:val="Hyperlink"/>
                <w:noProof/>
              </w:rPr>
              <w:t>Responsibilities</w:t>
            </w:r>
            <w:r w:rsidR="00A703FB">
              <w:rPr>
                <w:noProof/>
                <w:webHidden/>
              </w:rPr>
              <w:tab/>
            </w:r>
            <w:r>
              <w:rPr>
                <w:noProof/>
                <w:webHidden/>
              </w:rPr>
              <w:fldChar w:fldCharType="begin"/>
            </w:r>
            <w:r w:rsidR="00A703FB">
              <w:rPr>
                <w:noProof/>
                <w:webHidden/>
              </w:rPr>
              <w:instrText xml:space="preserve"> PAGEREF _Toc359837443 \h </w:instrText>
            </w:r>
            <w:r>
              <w:rPr>
                <w:noProof/>
                <w:webHidden/>
              </w:rPr>
            </w:r>
            <w:r>
              <w:rPr>
                <w:noProof/>
                <w:webHidden/>
              </w:rPr>
              <w:fldChar w:fldCharType="separate"/>
            </w:r>
            <w:r w:rsidR="00A703FB">
              <w:rPr>
                <w:noProof/>
                <w:webHidden/>
              </w:rPr>
              <w:t>17</w:t>
            </w:r>
            <w:r>
              <w:rPr>
                <w:noProof/>
                <w:webHidden/>
              </w:rPr>
              <w:fldChar w:fldCharType="end"/>
            </w:r>
          </w:hyperlink>
        </w:p>
        <w:p w:rsidR="00A703FB" w:rsidRDefault="0051438B">
          <w:pPr>
            <w:pStyle w:val="TOC3"/>
            <w:tabs>
              <w:tab w:val="left" w:pos="1100"/>
              <w:tab w:val="right" w:leader="dot" w:pos="9350"/>
            </w:tabs>
            <w:rPr>
              <w:rFonts w:asciiTheme="minorHAnsi" w:eastAsiaTheme="minorEastAsia" w:hAnsiTheme="minorHAnsi"/>
              <w:noProof/>
              <w:sz w:val="22"/>
            </w:rPr>
          </w:pPr>
          <w:hyperlink w:anchor="_Toc359837444" w:history="1">
            <w:r w:rsidR="00A703FB" w:rsidRPr="00E23F4A">
              <w:rPr>
                <w:rStyle w:val="Hyperlink"/>
                <w:noProof/>
              </w:rPr>
              <w:t>3.6.2</w:t>
            </w:r>
            <w:r w:rsidR="00A703FB">
              <w:rPr>
                <w:rFonts w:asciiTheme="minorHAnsi" w:eastAsiaTheme="minorEastAsia" w:hAnsiTheme="minorHAnsi"/>
                <w:noProof/>
                <w:sz w:val="22"/>
              </w:rPr>
              <w:tab/>
            </w:r>
            <w:r w:rsidR="00A703FB" w:rsidRPr="00E23F4A">
              <w:rPr>
                <w:rStyle w:val="Hyperlink"/>
                <w:noProof/>
              </w:rPr>
              <w:t>Data</w:t>
            </w:r>
            <w:r w:rsidR="00A703FB">
              <w:rPr>
                <w:noProof/>
                <w:webHidden/>
              </w:rPr>
              <w:tab/>
            </w:r>
            <w:r>
              <w:rPr>
                <w:noProof/>
                <w:webHidden/>
              </w:rPr>
              <w:fldChar w:fldCharType="begin"/>
            </w:r>
            <w:r w:rsidR="00A703FB">
              <w:rPr>
                <w:noProof/>
                <w:webHidden/>
              </w:rPr>
              <w:instrText xml:space="preserve"> PAGEREF _Toc359837444 \h </w:instrText>
            </w:r>
            <w:r>
              <w:rPr>
                <w:noProof/>
                <w:webHidden/>
              </w:rPr>
            </w:r>
            <w:r>
              <w:rPr>
                <w:noProof/>
                <w:webHidden/>
              </w:rPr>
              <w:fldChar w:fldCharType="separate"/>
            </w:r>
            <w:r w:rsidR="00A703FB">
              <w:rPr>
                <w:noProof/>
                <w:webHidden/>
              </w:rPr>
              <w:t>18</w:t>
            </w:r>
            <w:r>
              <w:rPr>
                <w:noProof/>
                <w:webHidden/>
              </w:rPr>
              <w:fldChar w:fldCharType="end"/>
            </w:r>
          </w:hyperlink>
        </w:p>
        <w:p w:rsidR="00A703FB" w:rsidRDefault="0051438B">
          <w:pPr>
            <w:pStyle w:val="TOC1"/>
            <w:tabs>
              <w:tab w:val="left" w:pos="360"/>
              <w:tab w:val="right" w:leader="dot" w:pos="9350"/>
            </w:tabs>
            <w:rPr>
              <w:rFonts w:asciiTheme="minorHAnsi" w:eastAsiaTheme="minorEastAsia" w:hAnsiTheme="minorHAnsi"/>
              <w:noProof/>
              <w:sz w:val="22"/>
            </w:rPr>
          </w:pPr>
          <w:hyperlink w:anchor="_Toc359837445" w:history="1">
            <w:r w:rsidR="00A703FB" w:rsidRPr="00E23F4A">
              <w:rPr>
                <w:rStyle w:val="Hyperlink"/>
                <w:noProof/>
              </w:rPr>
              <w:t>4</w:t>
            </w:r>
            <w:r w:rsidR="00A703FB">
              <w:rPr>
                <w:rFonts w:asciiTheme="minorHAnsi" w:eastAsiaTheme="minorEastAsia" w:hAnsiTheme="minorHAnsi"/>
                <w:noProof/>
                <w:sz w:val="22"/>
              </w:rPr>
              <w:tab/>
            </w:r>
            <w:r w:rsidR="00A703FB" w:rsidRPr="00E23F4A">
              <w:rPr>
                <w:rStyle w:val="Hyperlink"/>
                <w:noProof/>
              </w:rPr>
              <w:t>Contact</w:t>
            </w:r>
            <w:r w:rsidR="00A703FB">
              <w:rPr>
                <w:noProof/>
                <w:webHidden/>
              </w:rPr>
              <w:tab/>
            </w:r>
            <w:r>
              <w:rPr>
                <w:noProof/>
                <w:webHidden/>
              </w:rPr>
              <w:fldChar w:fldCharType="begin"/>
            </w:r>
            <w:r w:rsidR="00A703FB">
              <w:rPr>
                <w:noProof/>
                <w:webHidden/>
              </w:rPr>
              <w:instrText xml:space="preserve"> PAGEREF _Toc359837445 \h </w:instrText>
            </w:r>
            <w:r>
              <w:rPr>
                <w:noProof/>
                <w:webHidden/>
              </w:rPr>
            </w:r>
            <w:r>
              <w:rPr>
                <w:noProof/>
                <w:webHidden/>
              </w:rPr>
              <w:fldChar w:fldCharType="separate"/>
            </w:r>
            <w:r w:rsidR="00A703FB">
              <w:rPr>
                <w:noProof/>
                <w:webHidden/>
              </w:rPr>
              <w:t>18</w:t>
            </w:r>
            <w:r>
              <w:rPr>
                <w:noProof/>
                <w:webHidden/>
              </w:rPr>
              <w:fldChar w:fldCharType="end"/>
            </w:r>
          </w:hyperlink>
        </w:p>
        <w:p w:rsidR="00A703FB" w:rsidRDefault="0051438B">
          <w:pPr>
            <w:pStyle w:val="TOC2"/>
            <w:tabs>
              <w:tab w:val="left" w:pos="880"/>
              <w:tab w:val="right" w:leader="dot" w:pos="9350"/>
            </w:tabs>
            <w:rPr>
              <w:rFonts w:asciiTheme="minorHAnsi" w:eastAsiaTheme="minorEastAsia" w:hAnsiTheme="minorHAnsi"/>
              <w:noProof/>
              <w:sz w:val="22"/>
            </w:rPr>
          </w:pPr>
          <w:hyperlink w:anchor="_Toc359837446" w:history="1">
            <w:r w:rsidR="00A703FB" w:rsidRPr="00E23F4A">
              <w:rPr>
                <w:rStyle w:val="Hyperlink"/>
                <w:noProof/>
              </w:rPr>
              <w:t>4.1</w:t>
            </w:r>
            <w:r w:rsidR="00A703FB">
              <w:rPr>
                <w:rFonts w:asciiTheme="minorHAnsi" w:eastAsiaTheme="minorEastAsia" w:hAnsiTheme="minorHAnsi"/>
                <w:noProof/>
                <w:sz w:val="22"/>
              </w:rPr>
              <w:tab/>
            </w:r>
            <w:r w:rsidR="00A703FB" w:rsidRPr="00E23F4A">
              <w:rPr>
                <w:rStyle w:val="Hyperlink"/>
                <w:noProof/>
              </w:rPr>
              <w:t>Responsibilities</w:t>
            </w:r>
            <w:r w:rsidR="00A703FB">
              <w:rPr>
                <w:noProof/>
                <w:webHidden/>
              </w:rPr>
              <w:tab/>
            </w:r>
            <w:r>
              <w:rPr>
                <w:noProof/>
                <w:webHidden/>
              </w:rPr>
              <w:fldChar w:fldCharType="begin"/>
            </w:r>
            <w:r w:rsidR="00A703FB">
              <w:rPr>
                <w:noProof/>
                <w:webHidden/>
              </w:rPr>
              <w:instrText xml:space="preserve"> PAGEREF _Toc359837446 \h </w:instrText>
            </w:r>
            <w:r>
              <w:rPr>
                <w:noProof/>
                <w:webHidden/>
              </w:rPr>
            </w:r>
            <w:r>
              <w:rPr>
                <w:noProof/>
                <w:webHidden/>
              </w:rPr>
              <w:fldChar w:fldCharType="separate"/>
            </w:r>
            <w:r w:rsidR="00A703FB">
              <w:rPr>
                <w:noProof/>
                <w:webHidden/>
              </w:rPr>
              <w:t>18</w:t>
            </w:r>
            <w:r>
              <w:rPr>
                <w:noProof/>
                <w:webHidden/>
              </w:rPr>
              <w:fldChar w:fldCharType="end"/>
            </w:r>
          </w:hyperlink>
        </w:p>
        <w:p w:rsidR="00A703FB" w:rsidRDefault="0051438B">
          <w:pPr>
            <w:pStyle w:val="TOC2"/>
            <w:tabs>
              <w:tab w:val="left" w:pos="880"/>
              <w:tab w:val="right" w:leader="dot" w:pos="9350"/>
            </w:tabs>
            <w:rPr>
              <w:rFonts w:asciiTheme="minorHAnsi" w:eastAsiaTheme="minorEastAsia" w:hAnsiTheme="minorHAnsi"/>
              <w:noProof/>
              <w:sz w:val="22"/>
            </w:rPr>
          </w:pPr>
          <w:hyperlink w:anchor="_Toc359837447" w:history="1">
            <w:r w:rsidR="00A703FB" w:rsidRPr="00E23F4A">
              <w:rPr>
                <w:rStyle w:val="Hyperlink"/>
                <w:noProof/>
              </w:rPr>
              <w:t>4.2</w:t>
            </w:r>
            <w:r w:rsidR="00A703FB">
              <w:rPr>
                <w:rFonts w:asciiTheme="minorHAnsi" w:eastAsiaTheme="minorEastAsia" w:hAnsiTheme="minorHAnsi"/>
                <w:noProof/>
                <w:sz w:val="22"/>
              </w:rPr>
              <w:tab/>
            </w:r>
            <w:r w:rsidR="00A703FB" w:rsidRPr="00E23F4A">
              <w:rPr>
                <w:rStyle w:val="Hyperlink"/>
                <w:noProof/>
              </w:rPr>
              <w:t>Functionalities</w:t>
            </w:r>
            <w:r w:rsidR="00A703FB">
              <w:rPr>
                <w:noProof/>
                <w:webHidden/>
              </w:rPr>
              <w:tab/>
            </w:r>
            <w:r>
              <w:rPr>
                <w:noProof/>
                <w:webHidden/>
              </w:rPr>
              <w:fldChar w:fldCharType="begin"/>
            </w:r>
            <w:r w:rsidR="00A703FB">
              <w:rPr>
                <w:noProof/>
                <w:webHidden/>
              </w:rPr>
              <w:instrText xml:space="preserve"> PAGEREF _Toc359837447 \h </w:instrText>
            </w:r>
            <w:r>
              <w:rPr>
                <w:noProof/>
                <w:webHidden/>
              </w:rPr>
            </w:r>
            <w:r>
              <w:rPr>
                <w:noProof/>
                <w:webHidden/>
              </w:rPr>
              <w:fldChar w:fldCharType="separate"/>
            </w:r>
            <w:r w:rsidR="00A703FB">
              <w:rPr>
                <w:noProof/>
                <w:webHidden/>
              </w:rPr>
              <w:t>19</w:t>
            </w:r>
            <w:r>
              <w:rPr>
                <w:noProof/>
                <w:webHidden/>
              </w:rPr>
              <w:fldChar w:fldCharType="end"/>
            </w:r>
          </w:hyperlink>
        </w:p>
        <w:p w:rsidR="00A703FB" w:rsidRDefault="0051438B">
          <w:pPr>
            <w:pStyle w:val="TOC2"/>
            <w:tabs>
              <w:tab w:val="left" w:pos="880"/>
              <w:tab w:val="right" w:leader="dot" w:pos="9350"/>
            </w:tabs>
            <w:rPr>
              <w:rFonts w:asciiTheme="minorHAnsi" w:eastAsiaTheme="minorEastAsia" w:hAnsiTheme="minorHAnsi"/>
              <w:noProof/>
              <w:sz w:val="22"/>
            </w:rPr>
          </w:pPr>
          <w:hyperlink w:anchor="_Toc359837448" w:history="1">
            <w:r w:rsidR="00A703FB" w:rsidRPr="00E23F4A">
              <w:rPr>
                <w:rStyle w:val="Hyperlink"/>
                <w:noProof/>
              </w:rPr>
              <w:t>4.3</w:t>
            </w:r>
            <w:r w:rsidR="00A703FB">
              <w:rPr>
                <w:rFonts w:asciiTheme="minorHAnsi" w:eastAsiaTheme="minorEastAsia" w:hAnsiTheme="minorHAnsi"/>
                <w:noProof/>
                <w:sz w:val="22"/>
              </w:rPr>
              <w:tab/>
            </w:r>
            <w:r w:rsidR="00A703FB" w:rsidRPr="00E23F4A">
              <w:rPr>
                <w:rStyle w:val="Hyperlink"/>
                <w:noProof/>
              </w:rPr>
              <w:t>Data</w:t>
            </w:r>
            <w:r w:rsidR="00A703FB">
              <w:rPr>
                <w:noProof/>
                <w:webHidden/>
              </w:rPr>
              <w:tab/>
            </w:r>
            <w:r>
              <w:rPr>
                <w:noProof/>
                <w:webHidden/>
              </w:rPr>
              <w:fldChar w:fldCharType="begin"/>
            </w:r>
            <w:r w:rsidR="00A703FB">
              <w:rPr>
                <w:noProof/>
                <w:webHidden/>
              </w:rPr>
              <w:instrText xml:space="preserve"> PAGEREF _Toc359837448 \h </w:instrText>
            </w:r>
            <w:r>
              <w:rPr>
                <w:noProof/>
                <w:webHidden/>
              </w:rPr>
            </w:r>
            <w:r>
              <w:rPr>
                <w:noProof/>
                <w:webHidden/>
              </w:rPr>
              <w:fldChar w:fldCharType="separate"/>
            </w:r>
            <w:r w:rsidR="00A703FB">
              <w:rPr>
                <w:noProof/>
                <w:webHidden/>
              </w:rPr>
              <w:t>19</w:t>
            </w:r>
            <w:r>
              <w:rPr>
                <w:noProof/>
                <w:webHidden/>
              </w:rPr>
              <w:fldChar w:fldCharType="end"/>
            </w:r>
          </w:hyperlink>
        </w:p>
        <w:p w:rsidR="00A703FB" w:rsidRDefault="0051438B">
          <w:pPr>
            <w:pStyle w:val="TOC1"/>
            <w:tabs>
              <w:tab w:val="left" w:pos="360"/>
              <w:tab w:val="right" w:leader="dot" w:pos="9350"/>
            </w:tabs>
            <w:rPr>
              <w:rFonts w:asciiTheme="minorHAnsi" w:eastAsiaTheme="minorEastAsia" w:hAnsiTheme="minorHAnsi"/>
              <w:noProof/>
              <w:sz w:val="22"/>
            </w:rPr>
          </w:pPr>
          <w:hyperlink w:anchor="_Toc359837449" w:history="1">
            <w:r w:rsidR="00A703FB" w:rsidRPr="00E23F4A">
              <w:rPr>
                <w:rStyle w:val="Hyperlink"/>
                <w:noProof/>
              </w:rPr>
              <w:t>5</w:t>
            </w:r>
            <w:r w:rsidR="00A703FB">
              <w:rPr>
                <w:rFonts w:asciiTheme="minorHAnsi" w:eastAsiaTheme="minorEastAsia" w:hAnsiTheme="minorHAnsi"/>
                <w:noProof/>
                <w:sz w:val="22"/>
              </w:rPr>
              <w:tab/>
            </w:r>
            <w:r w:rsidR="00A703FB" w:rsidRPr="00E23F4A">
              <w:rPr>
                <w:rStyle w:val="Hyperlink"/>
                <w:noProof/>
              </w:rPr>
              <w:t>People</w:t>
            </w:r>
            <w:r w:rsidR="00A703FB">
              <w:rPr>
                <w:noProof/>
                <w:webHidden/>
              </w:rPr>
              <w:tab/>
            </w:r>
            <w:r>
              <w:rPr>
                <w:noProof/>
                <w:webHidden/>
              </w:rPr>
              <w:fldChar w:fldCharType="begin"/>
            </w:r>
            <w:r w:rsidR="00A703FB">
              <w:rPr>
                <w:noProof/>
                <w:webHidden/>
              </w:rPr>
              <w:instrText xml:space="preserve"> PAGEREF _Toc359837449 \h </w:instrText>
            </w:r>
            <w:r>
              <w:rPr>
                <w:noProof/>
                <w:webHidden/>
              </w:rPr>
            </w:r>
            <w:r>
              <w:rPr>
                <w:noProof/>
                <w:webHidden/>
              </w:rPr>
              <w:fldChar w:fldCharType="separate"/>
            </w:r>
            <w:r w:rsidR="00A703FB">
              <w:rPr>
                <w:noProof/>
                <w:webHidden/>
              </w:rPr>
              <w:t>19</w:t>
            </w:r>
            <w:r>
              <w:rPr>
                <w:noProof/>
                <w:webHidden/>
              </w:rPr>
              <w:fldChar w:fldCharType="end"/>
            </w:r>
          </w:hyperlink>
        </w:p>
        <w:p w:rsidR="00A703FB" w:rsidRDefault="0051438B">
          <w:pPr>
            <w:pStyle w:val="TOC2"/>
            <w:tabs>
              <w:tab w:val="left" w:pos="880"/>
              <w:tab w:val="right" w:leader="dot" w:pos="9350"/>
            </w:tabs>
            <w:rPr>
              <w:rFonts w:asciiTheme="minorHAnsi" w:eastAsiaTheme="minorEastAsia" w:hAnsiTheme="minorHAnsi"/>
              <w:noProof/>
              <w:sz w:val="22"/>
            </w:rPr>
          </w:pPr>
          <w:hyperlink w:anchor="_Toc359837450" w:history="1">
            <w:r w:rsidR="00A703FB" w:rsidRPr="00E23F4A">
              <w:rPr>
                <w:rStyle w:val="Hyperlink"/>
                <w:noProof/>
              </w:rPr>
              <w:t>5.1</w:t>
            </w:r>
            <w:r w:rsidR="00A703FB">
              <w:rPr>
                <w:rFonts w:asciiTheme="minorHAnsi" w:eastAsiaTheme="minorEastAsia" w:hAnsiTheme="minorHAnsi"/>
                <w:noProof/>
                <w:sz w:val="22"/>
              </w:rPr>
              <w:tab/>
            </w:r>
            <w:r w:rsidR="00A703FB" w:rsidRPr="00E23F4A">
              <w:rPr>
                <w:rStyle w:val="Hyperlink"/>
                <w:noProof/>
              </w:rPr>
              <w:t>Responsibilities</w:t>
            </w:r>
            <w:r w:rsidR="00A703FB">
              <w:rPr>
                <w:noProof/>
                <w:webHidden/>
              </w:rPr>
              <w:tab/>
            </w:r>
            <w:r>
              <w:rPr>
                <w:noProof/>
                <w:webHidden/>
              </w:rPr>
              <w:fldChar w:fldCharType="begin"/>
            </w:r>
            <w:r w:rsidR="00A703FB">
              <w:rPr>
                <w:noProof/>
                <w:webHidden/>
              </w:rPr>
              <w:instrText xml:space="preserve"> PAGEREF _Toc359837450 \h </w:instrText>
            </w:r>
            <w:r>
              <w:rPr>
                <w:noProof/>
                <w:webHidden/>
              </w:rPr>
            </w:r>
            <w:r>
              <w:rPr>
                <w:noProof/>
                <w:webHidden/>
              </w:rPr>
              <w:fldChar w:fldCharType="separate"/>
            </w:r>
            <w:r w:rsidR="00A703FB">
              <w:rPr>
                <w:noProof/>
                <w:webHidden/>
              </w:rPr>
              <w:t>19</w:t>
            </w:r>
            <w:r>
              <w:rPr>
                <w:noProof/>
                <w:webHidden/>
              </w:rPr>
              <w:fldChar w:fldCharType="end"/>
            </w:r>
          </w:hyperlink>
        </w:p>
        <w:p w:rsidR="00A703FB" w:rsidRDefault="0051438B">
          <w:pPr>
            <w:pStyle w:val="TOC2"/>
            <w:tabs>
              <w:tab w:val="left" w:pos="880"/>
              <w:tab w:val="right" w:leader="dot" w:pos="9350"/>
            </w:tabs>
            <w:rPr>
              <w:rFonts w:asciiTheme="minorHAnsi" w:eastAsiaTheme="minorEastAsia" w:hAnsiTheme="minorHAnsi"/>
              <w:noProof/>
              <w:sz w:val="22"/>
            </w:rPr>
          </w:pPr>
          <w:hyperlink w:anchor="_Toc359837451" w:history="1">
            <w:r w:rsidR="00A703FB" w:rsidRPr="00E23F4A">
              <w:rPr>
                <w:rStyle w:val="Hyperlink"/>
                <w:noProof/>
              </w:rPr>
              <w:t>5.2</w:t>
            </w:r>
            <w:r w:rsidR="00A703FB">
              <w:rPr>
                <w:rFonts w:asciiTheme="minorHAnsi" w:eastAsiaTheme="minorEastAsia" w:hAnsiTheme="minorHAnsi"/>
                <w:noProof/>
                <w:sz w:val="22"/>
              </w:rPr>
              <w:tab/>
            </w:r>
            <w:r w:rsidR="00A703FB" w:rsidRPr="00E23F4A">
              <w:rPr>
                <w:rStyle w:val="Hyperlink"/>
                <w:noProof/>
              </w:rPr>
              <w:t>Functionalities</w:t>
            </w:r>
            <w:r w:rsidR="00A703FB">
              <w:rPr>
                <w:noProof/>
                <w:webHidden/>
              </w:rPr>
              <w:tab/>
            </w:r>
            <w:r>
              <w:rPr>
                <w:noProof/>
                <w:webHidden/>
              </w:rPr>
              <w:fldChar w:fldCharType="begin"/>
            </w:r>
            <w:r w:rsidR="00A703FB">
              <w:rPr>
                <w:noProof/>
                <w:webHidden/>
              </w:rPr>
              <w:instrText xml:space="preserve"> PAGEREF _Toc359837451 \h </w:instrText>
            </w:r>
            <w:r>
              <w:rPr>
                <w:noProof/>
                <w:webHidden/>
              </w:rPr>
            </w:r>
            <w:r>
              <w:rPr>
                <w:noProof/>
                <w:webHidden/>
              </w:rPr>
              <w:fldChar w:fldCharType="separate"/>
            </w:r>
            <w:r w:rsidR="00A703FB">
              <w:rPr>
                <w:noProof/>
                <w:webHidden/>
              </w:rPr>
              <w:t>19</w:t>
            </w:r>
            <w:r>
              <w:rPr>
                <w:noProof/>
                <w:webHidden/>
              </w:rPr>
              <w:fldChar w:fldCharType="end"/>
            </w:r>
          </w:hyperlink>
        </w:p>
        <w:p w:rsidR="00A703FB" w:rsidRDefault="0051438B">
          <w:pPr>
            <w:pStyle w:val="TOC2"/>
            <w:tabs>
              <w:tab w:val="left" w:pos="880"/>
              <w:tab w:val="right" w:leader="dot" w:pos="9350"/>
            </w:tabs>
            <w:rPr>
              <w:rFonts w:asciiTheme="minorHAnsi" w:eastAsiaTheme="minorEastAsia" w:hAnsiTheme="minorHAnsi"/>
              <w:noProof/>
              <w:sz w:val="22"/>
            </w:rPr>
          </w:pPr>
          <w:hyperlink w:anchor="_Toc359837452" w:history="1">
            <w:r w:rsidR="00A703FB" w:rsidRPr="00E23F4A">
              <w:rPr>
                <w:rStyle w:val="Hyperlink"/>
                <w:noProof/>
              </w:rPr>
              <w:t>5.3</w:t>
            </w:r>
            <w:r w:rsidR="00A703FB">
              <w:rPr>
                <w:rFonts w:asciiTheme="minorHAnsi" w:eastAsiaTheme="minorEastAsia" w:hAnsiTheme="minorHAnsi"/>
                <w:noProof/>
                <w:sz w:val="22"/>
              </w:rPr>
              <w:tab/>
            </w:r>
            <w:r w:rsidR="00A703FB" w:rsidRPr="00E23F4A">
              <w:rPr>
                <w:rStyle w:val="Hyperlink"/>
                <w:noProof/>
              </w:rPr>
              <w:t>Data</w:t>
            </w:r>
            <w:r w:rsidR="00A703FB">
              <w:rPr>
                <w:noProof/>
                <w:webHidden/>
              </w:rPr>
              <w:tab/>
            </w:r>
            <w:r>
              <w:rPr>
                <w:noProof/>
                <w:webHidden/>
              </w:rPr>
              <w:fldChar w:fldCharType="begin"/>
            </w:r>
            <w:r w:rsidR="00A703FB">
              <w:rPr>
                <w:noProof/>
                <w:webHidden/>
              </w:rPr>
              <w:instrText xml:space="preserve"> PAGEREF _Toc359837452 \h </w:instrText>
            </w:r>
            <w:r>
              <w:rPr>
                <w:noProof/>
                <w:webHidden/>
              </w:rPr>
            </w:r>
            <w:r>
              <w:rPr>
                <w:noProof/>
                <w:webHidden/>
              </w:rPr>
              <w:fldChar w:fldCharType="separate"/>
            </w:r>
            <w:r w:rsidR="00A703FB">
              <w:rPr>
                <w:noProof/>
                <w:webHidden/>
              </w:rPr>
              <w:t>20</w:t>
            </w:r>
            <w:r>
              <w:rPr>
                <w:noProof/>
                <w:webHidden/>
              </w:rPr>
              <w:fldChar w:fldCharType="end"/>
            </w:r>
          </w:hyperlink>
        </w:p>
        <w:p w:rsidR="006C39AD" w:rsidRDefault="0051438B">
          <w:r>
            <w:fldChar w:fldCharType="end"/>
          </w:r>
        </w:p>
      </w:sdtContent>
    </w:sdt>
    <w:p w:rsidR="00A859B1" w:rsidRDefault="00A859B1">
      <w:pPr>
        <w:spacing w:after="200" w:line="276" w:lineRule="auto"/>
      </w:pPr>
      <w:r>
        <w:br w:type="page"/>
      </w:r>
    </w:p>
    <w:p w:rsidR="00B64AB2" w:rsidRDefault="006B65A0" w:rsidP="00A859B1">
      <w:pPr>
        <w:pStyle w:val="Heading1"/>
      </w:pPr>
      <w:bookmarkStart w:id="0" w:name="_Toc359837401"/>
      <w:r>
        <w:lastRenderedPageBreak/>
        <w:t>General Design</w:t>
      </w:r>
      <w:bookmarkEnd w:id="0"/>
    </w:p>
    <w:p w:rsidR="00A859B1" w:rsidRDefault="00692D75" w:rsidP="00692D75">
      <w:pPr>
        <w:pStyle w:val="Heading2"/>
      </w:pPr>
      <w:bookmarkStart w:id="1" w:name="_Toc359837402"/>
      <w:r>
        <w:t>Objectives</w:t>
      </w:r>
      <w:bookmarkEnd w:id="1"/>
    </w:p>
    <w:p w:rsidR="00692D75" w:rsidRDefault="00692D75" w:rsidP="00692D75">
      <w:r>
        <w:t>The two main objectives are:</w:t>
      </w:r>
    </w:p>
    <w:p w:rsidR="00692D75" w:rsidRDefault="00692D75" w:rsidP="00692D75">
      <w:pPr>
        <w:pStyle w:val="ListParagraph"/>
        <w:numPr>
          <w:ilvl w:val="0"/>
          <w:numId w:val="8"/>
        </w:numPr>
      </w:pPr>
      <w:r>
        <w:t>Good separation of responsibilities into small components, to ease the development by several people, and making easier to build the application step by step.</w:t>
      </w:r>
    </w:p>
    <w:p w:rsidR="00692D75" w:rsidRDefault="00692D75" w:rsidP="00692D75">
      <w:pPr>
        <w:pStyle w:val="ListParagraph"/>
        <w:numPr>
          <w:ilvl w:val="0"/>
          <w:numId w:val="8"/>
        </w:numPr>
      </w:pPr>
      <w:r>
        <w:t>Keep the design simple, so anyone can easily be part of the development, without long training</w:t>
      </w:r>
    </w:p>
    <w:p w:rsidR="008D7514" w:rsidRDefault="008D7514" w:rsidP="008D7514">
      <w:pPr>
        <w:pStyle w:val="Heading2"/>
      </w:pPr>
      <w:bookmarkStart w:id="2" w:name="_Toc359837403"/>
      <w:r>
        <w:t>Overview</w:t>
      </w:r>
      <w:bookmarkEnd w:id="2"/>
    </w:p>
    <w:p w:rsidR="008D7514" w:rsidRDefault="008D7514" w:rsidP="008D7514">
      <w:r>
        <w:t xml:space="preserve">The application is separated into </w:t>
      </w:r>
      <w:r>
        <w:rPr>
          <w:i/>
        </w:rPr>
        <w:t>components</w:t>
      </w:r>
      <w:r>
        <w:t>, each component being responsible of specific functionalities and data.</w:t>
      </w:r>
    </w:p>
    <w:p w:rsidR="008D7514" w:rsidRDefault="008D7514" w:rsidP="008D7514">
      <w:r>
        <w:t>A component can provides different resources:</w:t>
      </w:r>
    </w:p>
    <w:p w:rsidR="008D7514" w:rsidRDefault="008D7514" w:rsidP="008D7514">
      <w:pPr>
        <w:pStyle w:val="ListParagraph"/>
        <w:numPr>
          <w:ilvl w:val="0"/>
          <w:numId w:val="21"/>
        </w:numPr>
      </w:pPr>
      <w:r>
        <w:t>Dynamic pages: web pages which can be displayed to the user, and being dynamically generated (according to the user, its permissions, content from database…)</w:t>
      </w:r>
    </w:p>
    <w:p w:rsidR="008D7514" w:rsidRDefault="008D7514" w:rsidP="008D7514">
      <w:pPr>
        <w:pStyle w:val="ListParagraph"/>
        <w:numPr>
          <w:ilvl w:val="0"/>
          <w:numId w:val="21"/>
        </w:numPr>
      </w:pPr>
      <w:r>
        <w:t xml:space="preserve">Static resources: resources which are not dependent of a user, or </w:t>
      </w:r>
      <w:r w:rsidR="00D40EB2">
        <w:t>database (typically an image, c</w:t>
      </w:r>
      <w:r>
        <w:t>ss file, a javascript…)</w:t>
      </w:r>
    </w:p>
    <w:p w:rsidR="008D7514" w:rsidRDefault="008D7514" w:rsidP="008D7514">
      <w:pPr>
        <w:pStyle w:val="ListParagraph"/>
        <w:numPr>
          <w:ilvl w:val="0"/>
          <w:numId w:val="21"/>
        </w:numPr>
      </w:pPr>
      <w:r>
        <w:t>Services: a service is also dynamic (depends on the user, its permissions, do actions on datab</w:t>
      </w:r>
      <w:r w:rsidR="00282843">
        <w:t>a</w:t>
      </w:r>
      <w:r>
        <w:t>se…), but the difference with a dynamic page is a service is not supposed to provide something to display to the user. A service is typically used to manipulate data: add a new information in database, retrieve data, modify data…</w:t>
      </w:r>
    </w:p>
    <w:p w:rsidR="008D7514" w:rsidRDefault="008D7514" w:rsidP="008D7514">
      <w:pPr>
        <w:pStyle w:val="ListParagraph"/>
        <w:numPr>
          <w:ilvl w:val="0"/>
          <w:numId w:val="21"/>
        </w:numPr>
      </w:pPr>
      <w:r>
        <w:t>Translations: in order to make the application multi-languages, each word or sentence can be provided in different languages.</w:t>
      </w:r>
    </w:p>
    <w:p w:rsidR="008D7514" w:rsidRDefault="008D7514" w:rsidP="008D7514">
      <w:r>
        <w:t>A component can also provide functionalities to other components, to be used directly in PHP and not exposed to the client.</w:t>
      </w:r>
    </w:p>
    <w:p w:rsidR="008D7514" w:rsidRDefault="008D7514" w:rsidP="008D7514"/>
    <w:p w:rsidR="008D7514" w:rsidRPr="008D7514" w:rsidRDefault="008D7514" w:rsidP="008D7514">
      <w:r>
        <w:t xml:space="preserve">The application also contains a </w:t>
      </w:r>
      <w:r>
        <w:rPr>
          <w:i/>
        </w:rPr>
        <w:t>common</w:t>
      </w:r>
      <w:r>
        <w:t xml:space="preserve"> part: some resources (PHP, JavaScript, images…) which are not specific to a functional area, but are aimed to be shared and used by any part of the application. For example, it contains common images, so every page can use the same images for common purposes, or some UI widgets, which will make the application more homogeneous. Also some functionalities like access to the database, or management of translations.</w:t>
      </w:r>
    </w:p>
    <w:p w:rsidR="002420C4" w:rsidRDefault="002420C4">
      <w:pPr>
        <w:spacing w:after="200" w:line="276" w:lineRule="auto"/>
        <w:rPr>
          <w:rFonts w:asciiTheme="majorHAnsi" w:eastAsiaTheme="majorEastAsia" w:hAnsiTheme="majorHAnsi" w:cstheme="majorBidi"/>
          <w:b/>
          <w:bCs/>
          <w:color w:val="22BBEA"/>
          <w:sz w:val="26"/>
          <w:szCs w:val="26"/>
        </w:rPr>
      </w:pPr>
      <w:r>
        <w:br w:type="page"/>
      </w:r>
    </w:p>
    <w:p w:rsidR="008D7514" w:rsidRDefault="0092226F" w:rsidP="0092226F">
      <w:pPr>
        <w:pStyle w:val="Heading2"/>
      </w:pPr>
      <w:bookmarkStart w:id="3" w:name="_Toc359837404"/>
      <w:r>
        <w:lastRenderedPageBreak/>
        <w:t>Structure of a component and URL to access a component</w:t>
      </w:r>
      <w:bookmarkEnd w:id="3"/>
    </w:p>
    <w:p w:rsidR="009863EE" w:rsidRDefault="0092226F" w:rsidP="008D7514">
      <w:r>
        <w:t>Each component must follow the same structure: each kind of resources must be located in a specific directory, and will be accessed through a common URL structure</w:t>
      </w:r>
      <w:r w:rsidR="009863EE">
        <w:t>.</w:t>
      </w:r>
    </w:p>
    <w:p w:rsidR="002420C4" w:rsidRDefault="002420C4" w:rsidP="008D7514"/>
    <w:p w:rsidR="009863EE" w:rsidRPr="002420C4" w:rsidRDefault="002420C4" w:rsidP="008D7514">
      <w:r>
        <w:t xml:space="preserve">Here is an example if a component </w:t>
      </w:r>
      <w:r>
        <w:rPr>
          <w:i/>
        </w:rPr>
        <w:t>curriculum</w:t>
      </w:r>
      <w:r>
        <w:t>:</w:t>
      </w:r>
    </w:p>
    <w:p w:rsidR="002420C4" w:rsidRDefault="0051438B" w:rsidP="008D7514">
      <w:r>
        <w:rPr>
          <w:noProof/>
        </w:rPr>
        <w:pict>
          <v:shapetype id="_x0000_t202" coordsize="21600,21600" o:spt="202" path="m,l,21600r21600,l21600,xe">
            <v:stroke joinstyle="miter"/>
            <v:path gradientshapeok="t" o:connecttype="rect"/>
          </v:shapetype>
          <v:shape id="_x0000_s1039" type="#_x0000_t202" style="position:absolute;margin-left:150pt;margin-top:195.7pt;width:285pt;height:21pt;z-index:251671552">
            <v:textbox>
              <w:txbxContent>
                <w:p w:rsidR="00381750" w:rsidRPr="002420C4" w:rsidRDefault="00381750" w:rsidP="002420C4">
                  <w:r>
                    <w:t>Component implementation and data model specification</w:t>
                  </w:r>
                </w:p>
              </w:txbxContent>
            </v:textbox>
          </v:shape>
        </w:pict>
      </w:r>
      <w:r>
        <w:rPr>
          <w:noProof/>
        </w:rPr>
        <w:pict>
          <v:shapetype id="_x0000_t32" coordsize="21600,21600" o:spt="32" o:oned="t" path="m,l21600,21600e" filled="f">
            <v:path arrowok="t" fillok="f" o:connecttype="none"/>
            <o:lock v:ext="edit" shapetype="t"/>
          </v:shapetype>
          <v:shape id="_x0000_s1038" type="#_x0000_t32" style="position:absolute;margin-left:96.75pt;margin-top:204.2pt;width:53.25pt;height:3.55pt;flip:x;z-index:251670528" o:connectortype="straight">
            <v:stroke endarrow="block"/>
          </v:shape>
        </w:pict>
      </w:r>
      <w:r>
        <w:rPr>
          <w:noProof/>
        </w:rPr>
        <w:pict>
          <v:shape id="_x0000_s1036" type="#_x0000_t202" style="position:absolute;margin-left:146.25pt;margin-top:152.95pt;width:59.25pt;height:33pt;z-index:251668480">
            <v:textbox>
              <w:txbxContent>
                <w:p w:rsidR="00381750" w:rsidRPr="002420C4" w:rsidRDefault="00381750" w:rsidP="002420C4">
                  <w:r>
                    <w:t>Static resources</w:t>
                  </w:r>
                </w:p>
              </w:txbxContent>
            </v:textbox>
          </v:shape>
        </w:pict>
      </w:r>
      <w:r>
        <w:rPr>
          <w:noProof/>
        </w:rPr>
        <w:pict>
          <v:shape id="_x0000_s1035" type="#_x0000_t32" style="position:absolute;margin-left:119.25pt;margin-top:170.2pt;width:27pt;height:9pt;flip:x;z-index:251667456" o:connectortype="straight">
            <v:stroke endarrow="block"/>
          </v:shape>
        </w:pict>
      </w:r>
      <w:r>
        <w:rPr>
          <w:noProof/>
        </w:rPr>
        <w:pict>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_x0000_s1037" type="#_x0000_t44" style="position:absolute;margin-left:233.25pt;margin-top:156.7pt;width:220.5pt;height:33.75pt;z-index:251669504" adj="-2645,5760,-588,5760,-1974,3872,-1322,6720">
            <v:textbox>
              <w:txbxContent>
                <w:p w:rsidR="00381750" w:rsidRDefault="00381750" w:rsidP="002420C4">
                  <w:r>
                    <w:t>URL to access:</w:t>
                  </w:r>
                </w:p>
                <w:p w:rsidR="00381750" w:rsidRDefault="00381750" w:rsidP="002420C4">
                  <w:r>
                    <w:t>/static/curriculum/branch_16.png</w:t>
                  </w:r>
                </w:p>
              </w:txbxContent>
            </v:textbox>
          </v:shape>
        </w:pict>
      </w:r>
      <w:r>
        <w:rPr>
          <w:noProof/>
        </w:rPr>
        <w:pict>
          <v:shape id="_x0000_s1034" type="#_x0000_t44" style="position:absolute;margin-left:250.5pt;margin-top:110.95pt;width:220.5pt;height:33.75pt;z-index:251666432" adj="-2645,5760,-588,5760,-1974,3872,-1322,6720">
            <v:textbox>
              <w:txbxContent>
                <w:p w:rsidR="00381750" w:rsidRDefault="00381750" w:rsidP="002420C4">
                  <w:r>
                    <w:t>URL to access:</w:t>
                  </w:r>
                </w:p>
                <w:p w:rsidR="00381750" w:rsidRDefault="00381750" w:rsidP="002420C4">
                  <w:r>
                    <w:t>/dynamic/curriculum/service/create_branch</w:t>
                  </w:r>
                </w:p>
              </w:txbxContent>
            </v:textbox>
          </v:shape>
        </w:pict>
      </w:r>
      <w:r>
        <w:rPr>
          <w:noProof/>
        </w:rPr>
        <w:pict>
          <v:shape id="_x0000_s1032" type="#_x0000_t32" style="position:absolute;margin-left:136.5pt;margin-top:124.45pt;width:27pt;height:9pt;flip:x;z-index:251664384" o:connectortype="straight">
            <v:stroke endarrow="block"/>
          </v:shape>
        </w:pict>
      </w:r>
      <w:r>
        <w:rPr>
          <w:noProof/>
        </w:rPr>
        <w:pict>
          <v:shape id="_x0000_s1033" type="#_x0000_t202" style="position:absolute;margin-left:163.5pt;margin-top:110.95pt;width:59.25pt;height:22.5pt;z-index:251665408">
            <v:textbox>
              <w:txbxContent>
                <w:p w:rsidR="00381750" w:rsidRPr="002420C4" w:rsidRDefault="00381750" w:rsidP="002420C4">
                  <w:r>
                    <w:t>Services</w:t>
                  </w:r>
                </w:p>
              </w:txbxContent>
            </v:textbox>
          </v:shape>
        </w:pict>
      </w:r>
      <w:r>
        <w:rPr>
          <w:noProof/>
        </w:rPr>
        <w:pict>
          <v:shape id="_x0000_s1031" type="#_x0000_t44" style="position:absolute;margin-left:283.5pt;margin-top:57.7pt;width:180pt;height:33.75pt;z-index:251663360" adj="-3240,5760,-720,5760,-2418,3872,-1620,6720">
            <v:textbox>
              <w:txbxContent>
                <w:p w:rsidR="00381750" w:rsidRDefault="00381750" w:rsidP="002420C4">
                  <w:r>
                    <w:t>URL to access:</w:t>
                  </w:r>
                </w:p>
                <w:p w:rsidR="00381750" w:rsidRDefault="00381750" w:rsidP="002420C4">
                  <w:r>
                    <w:t>/dynamic/curriculum/page/curricula</w:t>
                  </w:r>
                </w:p>
              </w:txbxContent>
            </v:textbox>
          </v:shape>
        </w:pict>
      </w:r>
      <w:r>
        <w:rPr>
          <w:noProof/>
        </w:rPr>
        <w:pict>
          <v:shape id="_x0000_s1030" type="#_x0000_t44" style="position:absolute;margin-left:332.25pt;margin-top:6.7pt;width:125.25pt;height:33.75pt;z-index:251662336" adj="-4656,5760,-1035,5760,-3475,3872,-2328,6720">
            <v:textbox>
              <w:txbxContent>
                <w:p w:rsidR="00381750" w:rsidRDefault="00381750">
                  <w:r>
                    <w:t>URL to access:</w:t>
                  </w:r>
                </w:p>
                <w:p w:rsidR="00381750" w:rsidRDefault="00381750">
                  <w:r>
                    <w:t>/locale/curriculum/</w:t>
                  </w:r>
                </w:p>
              </w:txbxContent>
            </v:textbox>
          </v:shape>
        </w:pict>
      </w:r>
      <w:r>
        <w:rPr>
          <w:noProof/>
        </w:rPr>
        <w:pict>
          <v:shape id="_x0000_s1029" type="#_x0000_t202" style="position:absolute;margin-left:168pt;margin-top:57.7pt;width:87.75pt;height:22.5pt;z-index:251661312">
            <v:textbox>
              <w:txbxContent>
                <w:p w:rsidR="00381750" w:rsidRPr="002420C4" w:rsidRDefault="00381750" w:rsidP="002420C4">
                  <w:r>
                    <w:t>Dynamic pages</w:t>
                  </w:r>
                </w:p>
              </w:txbxContent>
            </v:textbox>
          </v:shape>
        </w:pict>
      </w:r>
      <w:r>
        <w:rPr>
          <w:noProof/>
        </w:rPr>
        <w:pict>
          <v:shape id="_x0000_s1027" type="#_x0000_t202" style="position:absolute;margin-left:119.25pt;margin-top:8.2pt;width:186pt;height:28.5pt;z-index:251659264">
            <v:textbox>
              <w:txbxContent>
                <w:p w:rsidR="00381750" w:rsidRPr="002420C4" w:rsidRDefault="00381750">
                  <w:r>
                    <w:t xml:space="preserve">Localized strings: translations in English (file </w:t>
                  </w:r>
                  <w:r>
                    <w:rPr>
                      <w:i/>
                    </w:rPr>
                    <w:t>en</w:t>
                  </w:r>
                  <w:r>
                    <w:t xml:space="preserve">) and French (file </w:t>
                  </w:r>
                  <w:r>
                    <w:rPr>
                      <w:i/>
                    </w:rPr>
                    <w:t>fr</w:t>
                  </w:r>
                  <w:r>
                    <w:t>)</w:t>
                  </w:r>
                </w:p>
              </w:txbxContent>
            </v:textbox>
          </v:shape>
        </w:pict>
      </w:r>
      <w:r>
        <w:rPr>
          <w:noProof/>
        </w:rPr>
        <w:pict>
          <v:shape id="_x0000_s1028" type="#_x0000_t32" style="position:absolute;margin-left:119.25pt;margin-top:71.2pt;width:48.75pt;height:9pt;flip:x;z-index:251660288" o:connectortype="straight">
            <v:stroke endarrow="block"/>
          </v:shape>
        </w:pict>
      </w:r>
      <w:r>
        <w:rPr>
          <w:noProof/>
        </w:rPr>
        <w:pict>
          <v:shape id="_x0000_s1026" type="#_x0000_t32" style="position:absolute;margin-left:70.5pt;margin-top:27.7pt;width:48.75pt;height:9pt;flip:x;z-index:251658240" o:connectortype="straight">
            <v:stroke endarrow="block"/>
          </v:shape>
        </w:pict>
      </w:r>
      <w:r w:rsidR="002420C4">
        <w:rPr>
          <w:noProof/>
        </w:rPr>
        <w:drawing>
          <wp:inline distT="0" distB="0" distL="0" distR="0">
            <wp:extent cx="1981200" cy="27527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981200" cy="2752725"/>
                    </a:xfrm>
                    <a:prstGeom prst="rect">
                      <a:avLst/>
                    </a:prstGeom>
                    <a:noFill/>
                    <a:ln w="9525">
                      <a:noFill/>
                      <a:miter lim="800000"/>
                      <a:headEnd/>
                      <a:tailEnd/>
                    </a:ln>
                  </pic:spPr>
                </pic:pic>
              </a:graphicData>
            </a:graphic>
          </wp:inline>
        </w:drawing>
      </w:r>
    </w:p>
    <w:p w:rsidR="0092226F" w:rsidRDefault="0092226F" w:rsidP="008D7514"/>
    <w:p w:rsidR="0092226F" w:rsidRDefault="002420C4" w:rsidP="002420C4">
      <w:pPr>
        <w:pStyle w:val="Heading3"/>
      </w:pPr>
      <w:bookmarkStart w:id="4" w:name="_Toc359837405"/>
      <w:r>
        <w:t>Dynamic pages</w:t>
      </w:r>
      <w:bookmarkEnd w:id="4"/>
    </w:p>
    <w:p w:rsidR="002420C4" w:rsidRDefault="002420C4" w:rsidP="002420C4">
      <w:r>
        <w:t xml:space="preserve">Every dynamic page must be located in directory </w:t>
      </w:r>
      <w:r>
        <w:rPr>
          <w:i/>
        </w:rPr>
        <w:t>page</w:t>
      </w:r>
      <w:r>
        <w:t xml:space="preserve"> of the component, and have the extension </w:t>
      </w:r>
      <w:r>
        <w:rPr>
          <w:i/>
        </w:rPr>
        <w:t>php</w:t>
      </w:r>
      <w:r>
        <w:t>. The URL to access it has the format /dynamic/&lt;component_name&gt;/page/&lt;page_name&gt;. For example, the URL /dynamic/curriculum/page/curricula will access to the file curriculum/page/curricula.php</w:t>
      </w:r>
    </w:p>
    <w:p w:rsidR="002420C4" w:rsidRDefault="002420C4" w:rsidP="002420C4">
      <w:pPr>
        <w:pStyle w:val="Heading3"/>
      </w:pPr>
      <w:bookmarkStart w:id="5" w:name="_Toc359837406"/>
      <w:r>
        <w:t>Services</w:t>
      </w:r>
      <w:bookmarkEnd w:id="5"/>
    </w:p>
    <w:p w:rsidR="002420C4" w:rsidRDefault="002420C4" w:rsidP="002420C4">
      <w:r>
        <w:t xml:space="preserve">In the same way, services must be located in directory </w:t>
      </w:r>
      <w:r>
        <w:rPr>
          <w:i/>
        </w:rPr>
        <w:t>service</w:t>
      </w:r>
      <w:r>
        <w:t xml:space="preserve"> of the component, and have the extension </w:t>
      </w:r>
      <w:r>
        <w:rPr>
          <w:i/>
        </w:rPr>
        <w:t>php</w:t>
      </w:r>
      <w:r>
        <w:t>. It is accessed through URL format /dynamic/&lt;component_name&gt;/service/&lt;service_name&gt;</w:t>
      </w:r>
    </w:p>
    <w:p w:rsidR="002420C4" w:rsidRDefault="002420C4" w:rsidP="002420C4">
      <w:pPr>
        <w:pStyle w:val="Heading3"/>
      </w:pPr>
      <w:bookmarkStart w:id="6" w:name="_Toc359837407"/>
      <w:r>
        <w:t>Static resources</w:t>
      </w:r>
      <w:bookmarkEnd w:id="6"/>
    </w:p>
    <w:p w:rsidR="002420C4" w:rsidRDefault="002420C4" w:rsidP="002420C4">
      <w:r>
        <w:t xml:space="preserve">Static resources must be located in directory </w:t>
      </w:r>
      <w:r>
        <w:rPr>
          <w:i/>
        </w:rPr>
        <w:t>static</w:t>
      </w:r>
      <w:r>
        <w:t xml:space="preserve"> of the component, and are accessed through the URL format /static/&lt;component_name&gt;/&lt;filename&gt;</w:t>
      </w:r>
    </w:p>
    <w:p w:rsidR="00F228AD" w:rsidRDefault="00F228AD" w:rsidP="00282843">
      <w:pPr>
        <w:pStyle w:val="Heading3"/>
      </w:pPr>
      <w:bookmarkStart w:id="7" w:name="_Toc359837408"/>
      <w:r>
        <w:t>Localized strings</w:t>
      </w:r>
      <w:bookmarkEnd w:id="7"/>
    </w:p>
    <w:p w:rsidR="00F228AD" w:rsidRPr="00F228AD" w:rsidRDefault="00F228AD" w:rsidP="00F228AD">
      <w:r>
        <w:t xml:space="preserve">Translations of words or sentences used by the component must be located in the directory </w:t>
      </w:r>
      <w:r>
        <w:rPr>
          <w:i/>
        </w:rPr>
        <w:t>locale</w:t>
      </w:r>
      <w:r>
        <w:t xml:space="preserve"> of the component. For each language, a file named with the language code will contain the translations (example, for English, the language code is </w:t>
      </w:r>
      <w:r>
        <w:rPr>
          <w:i/>
        </w:rPr>
        <w:t>en</w:t>
      </w:r>
      <w:r>
        <w:t>). More details about translations will be provided in next sections of this document.</w:t>
      </w:r>
    </w:p>
    <w:p w:rsidR="00282843" w:rsidRDefault="00282843" w:rsidP="00282843">
      <w:pPr>
        <w:pStyle w:val="Heading3"/>
      </w:pPr>
      <w:bookmarkStart w:id="8" w:name="_Toc359837409"/>
      <w:r>
        <w:lastRenderedPageBreak/>
        <w:t>Component implementation</w:t>
      </w:r>
      <w:bookmarkEnd w:id="8"/>
    </w:p>
    <w:p w:rsidR="00F228AD" w:rsidRDefault="00F228AD" w:rsidP="00F228AD">
      <w:pPr>
        <w:keepNext/>
      </w:pPr>
      <w:r>
        <w:t xml:space="preserve">A component must provide a class implementing the abstract class </w:t>
      </w:r>
      <w:r>
        <w:rPr>
          <w:i/>
        </w:rPr>
        <w:t>Component</w:t>
      </w:r>
      <w:r>
        <w:t>.</w:t>
      </w:r>
    </w:p>
    <w:p w:rsidR="00F228AD" w:rsidRDefault="00F228AD" w:rsidP="00F228AD">
      <w:r>
        <w:rPr>
          <w:noProof/>
        </w:rPr>
        <w:drawing>
          <wp:inline distT="0" distB="0" distL="0" distR="0">
            <wp:extent cx="4610100" cy="17716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610100" cy="1771650"/>
                    </a:xfrm>
                    <a:prstGeom prst="rect">
                      <a:avLst/>
                    </a:prstGeom>
                    <a:noFill/>
                    <a:ln w="9525">
                      <a:noFill/>
                      <a:miter lim="800000"/>
                      <a:headEnd/>
                      <a:tailEnd/>
                    </a:ln>
                  </pic:spPr>
                </pic:pic>
              </a:graphicData>
            </a:graphic>
          </wp:inline>
        </w:drawing>
      </w:r>
    </w:p>
    <w:p w:rsidR="00F228AD" w:rsidRDefault="00F228AD" w:rsidP="00F228AD">
      <w:r>
        <w:t>This class will mainly allow to access to pages and services, implementing security checks, and provide the list of permissions (rights) the component supports. This class will also allow to provide functionalities to other components.</w:t>
      </w:r>
    </w:p>
    <w:p w:rsidR="00F228AD" w:rsidRPr="00F228AD" w:rsidRDefault="00F228AD" w:rsidP="00F228AD">
      <w:r>
        <w:t>More details will be provided in the next sections of this document about PNApplication and Component classes.</w:t>
      </w:r>
    </w:p>
    <w:p w:rsidR="00282843" w:rsidRDefault="00282843" w:rsidP="00282843">
      <w:pPr>
        <w:pStyle w:val="Heading3"/>
      </w:pPr>
      <w:bookmarkStart w:id="9" w:name="_Toc359837410"/>
      <w:r>
        <w:t>Data model specification</w:t>
      </w:r>
      <w:bookmarkEnd w:id="9"/>
    </w:p>
    <w:p w:rsidR="00F228AD" w:rsidRDefault="00F228AD" w:rsidP="00F228AD">
      <w:r>
        <w:t xml:space="preserve">Each component must declare its data model (tables, format of columns, links between tables, permissions needed to access to tables or columns…). This will be used, first to ensure security checks so we can be sure that if a user should not access to specific data, even a component </w:t>
      </w:r>
      <w:r>
        <w:rPr>
          <w:i/>
        </w:rPr>
        <w:t>forget</w:t>
      </w:r>
      <w:r>
        <w:t xml:space="preserve"> to check the permission, the access will be automatically denied. It will also be used to implement generic functionalities to manipulate data. More details about data model will be provided in the next sections of this document.</w:t>
      </w:r>
    </w:p>
    <w:p w:rsidR="002420C4" w:rsidRDefault="00282843" w:rsidP="00282843">
      <w:pPr>
        <w:pStyle w:val="Heading2"/>
      </w:pPr>
      <w:bookmarkStart w:id="10" w:name="_Toc359837411"/>
      <w:r>
        <w:t>URL explanation</w:t>
      </w:r>
      <w:bookmarkEnd w:id="10"/>
    </w:p>
    <w:p w:rsidR="003A1E9E" w:rsidRDefault="003A1E9E" w:rsidP="003A1E9E">
      <w:pPr>
        <w:pStyle w:val="Heading3"/>
      </w:pPr>
      <w:bookmarkStart w:id="11" w:name="_Toc359837412"/>
      <w:r>
        <w:t>Static and dynamic</w:t>
      </w:r>
      <w:bookmarkEnd w:id="11"/>
    </w:p>
    <w:p w:rsidR="00282843" w:rsidRDefault="00282843" w:rsidP="00282843">
      <w:r>
        <w:t>The reason to separate clearly dynamic and static resources into URLs starting either with /dynamic/ or /static/ is for performance purpose for static resources.</w:t>
      </w:r>
    </w:p>
    <w:p w:rsidR="00282843" w:rsidRDefault="00282843" w:rsidP="00282843">
      <w:r>
        <w:t>Indeed, static resources should be cached by the browser of the user: the first time, the browser will download the resource, and then will store it so it does not need to download it again the next time it needs it.</w:t>
      </w:r>
    </w:p>
    <w:p w:rsidR="00282843" w:rsidRDefault="00282843" w:rsidP="00282843">
      <w:r>
        <w:t>For a resource to be cached by the browser, there are several conditions: the resource must be marked as cacheable, and the request to access it must be exactly the same.</w:t>
      </w:r>
    </w:p>
    <w:p w:rsidR="00282843" w:rsidRDefault="00282843" w:rsidP="00282843"/>
    <w:p w:rsidR="00282843" w:rsidRDefault="00282843" w:rsidP="00282843">
      <w:r>
        <w:t>As we are using PHP, with sessions, by default PHP will add a cookie containing the session ID, that the browser will include in every request to the server. That means that every time the same user connect to the application, it will get a different session ID, so the request to a static resource will be different, avoiding the browser to reuse the resource previously downloaded.</w:t>
      </w:r>
    </w:p>
    <w:p w:rsidR="00282843" w:rsidRDefault="00282843" w:rsidP="00282843">
      <w:r>
        <w:t>Cookies may be restricted to a given path: in our application, we will specify that the cookie containing the PHP session ID is restricted to the path /dynamic/, it means every request to an URL starting with /dynamic/ will contain the session ID, but any other request won’t. So the URLs starting with /static/ will not contain any cookie, thus may be cached.</w:t>
      </w:r>
    </w:p>
    <w:p w:rsidR="003A1E9E" w:rsidRDefault="003A1E9E" w:rsidP="003A1E9E">
      <w:pPr>
        <w:pStyle w:val="Heading3"/>
      </w:pPr>
      <w:bookmarkStart w:id="12" w:name="_Toc359837413"/>
      <w:r>
        <w:t>Single entry point</w:t>
      </w:r>
      <w:bookmarkEnd w:id="12"/>
    </w:p>
    <w:p w:rsidR="003A1E9E" w:rsidRDefault="00771903" w:rsidP="003A1E9E">
      <w:r>
        <w:t>In order to ensure security checks, and that we will not allow to access to a file which is not supposed to be sent to the browser, all requests are filtered: the web server is configured to redirect all the requests to a single entry point: index.php</w:t>
      </w:r>
    </w:p>
    <w:p w:rsidR="00771903" w:rsidRPr="003A1E9E" w:rsidRDefault="00771903" w:rsidP="003A1E9E">
      <w:r>
        <w:t>This PHP file will analyze the requested URL, process it, and reject any restricted resource or unexpected request.</w:t>
      </w:r>
    </w:p>
    <w:p w:rsidR="002420C4" w:rsidRDefault="00282843" w:rsidP="00282843">
      <w:pPr>
        <w:pStyle w:val="Heading2"/>
      </w:pPr>
      <w:bookmarkStart w:id="13" w:name="_Toc359837414"/>
      <w:r>
        <w:lastRenderedPageBreak/>
        <w:t>Security</w:t>
      </w:r>
      <w:r w:rsidR="004064AA">
        <w:t xml:space="preserve"> for pages and services</w:t>
      </w:r>
      <w:bookmarkEnd w:id="13"/>
    </w:p>
    <w:p w:rsidR="00282843" w:rsidRDefault="00282843" w:rsidP="002420C4">
      <w:r>
        <w:t>Every component must implement security checks. In order to make this sure, any page or service is by default restricted. Thus, a component must explicitly allow its access, after needed security checks</w:t>
      </w:r>
      <w:r w:rsidR="009F03E9">
        <w:t>.</w:t>
      </w:r>
    </w:p>
    <w:p w:rsidR="004064AA" w:rsidRDefault="004064AA" w:rsidP="002420C4"/>
    <w:p w:rsidR="004064AA" w:rsidRDefault="00905C50" w:rsidP="00187014">
      <w:pPr>
        <w:keepNext/>
      </w:pPr>
      <w:r>
        <w:t>When the URL /dynamic/selection/page/dashboard is received by the server,</w:t>
      </w:r>
      <w:r w:rsidR="00187014">
        <w:t xml:space="preserve"> here are the steps:</w:t>
      </w:r>
    </w:p>
    <w:p w:rsidR="00187014" w:rsidRDefault="00187014" w:rsidP="002420C4">
      <w:r>
        <w:rPr>
          <w:noProof/>
        </w:rPr>
        <w:drawing>
          <wp:inline distT="0" distB="0" distL="0" distR="0">
            <wp:extent cx="5943600" cy="273108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943600" cy="2731080"/>
                    </a:xfrm>
                    <a:prstGeom prst="rect">
                      <a:avLst/>
                    </a:prstGeom>
                    <a:noFill/>
                    <a:ln w="9525">
                      <a:noFill/>
                      <a:miter lim="800000"/>
                      <a:headEnd/>
                      <a:tailEnd/>
                    </a:ln>
                  </pic:spPr>
                </pic:pic>
              </a:graphicData>
            </a:graphic>
          </wp:inline>
        </w:drawing>
      </w:r>
    </w:p>
    <w:p w:rsidR="004064AA" w:rsidRDefault="00187014" w:rsidP="00187014">
      <w:pPr>
        <w:pStyle w:val="ListParagraph"/>
        <w:numPr>
          <w:ilvl w:val="0"/>
          <w:numId w:val="22"/>
        </w:numPr>
      </w:pPr>
      <w:r>
        <w:t xml:space="preserve">The application receive the URL “/dynamic/selection/page/dashboard”. </w:t>
      </w:r>
      <w:r w:rsidR="00771903">
        <w:t xml:space="preserve">It is analyzed by the single entry point “index.php”: this is a request for page </w:t>
      </w:r>
      <w:r w:rsidR="00771903">
        <w:rPr>
          <w:i/>
        </w:rPr>
        <w:t>dashboard</w:t>
      </w:r>
      <w:r w:rsidR="00771903">
        <w:t xml:space="preserve"> of component </w:t>
      </w:r>
      <w:r w:rsidR="00771903">
        <w:rPr>
          <w:i/>
        </w:rPr>
        <w:t>selection</w:t>
      </w:r>
      <w:r w:rsidR="00771903">
        <w:t>.</w:t>
      </w:r>
    </w:p>
    <w:p w:rsidR="00771903" w:rsidRDefault="00771903" w:rsidP="00187014">
      <w:pPr>
        <w:pStyle w:val="ListParagraph"/>
        <w:numPr>
          <w:ilvl w:val="0"/>
          <w:numId w:val="22"/>
        </w:numPr>
      </w:pPr>
      <w:r>
        <w:t xml:space="preserve">The component </w:t>
      </w:r>
      <w:r>
        <w:rPr>
          <w:i/>
        </w:rPr>
        <w:t>selection</w:t>
      </w:r>
      <w:r>
        <w:t xml:space="preserve"> is retrieved through the </w:t>
      </w:r>
      <w:r>
        <w:rPr>
          <w:i/>
        </w:rPr>
        <w:t>PNApplication</w:t>
      </w:r>
      <w:r>
        <w:t xml:space="preserve"> object.</w:t>
      </w:r>
    </w:p>
    <w:p w:rsidR="00771903" w:rsidRDefault="00771903" w:rsidP="00187014">
      <w:pPr>
        <w:pStyle w:val="ListParagraph"/>
        <w:numPr>
          <w:ilvl w:val="0"/>
          <w:numId w:val="22"/>
        </w:numPr>
      </w:pPr>
      <w:r>
        <w:t xml:space="preserve">The page </w:t>
      </w:r>
      <w:r>
        <w:rPr>
          <w:i/>
        </w:rPr>
        <w:t>dashboard</w:t>
      </w:r>
      <w:r>
        <w:t xml:space="preserve"> is requested to the component.</w:t>
      </w:r>
    </w:p>
    <w:p w:rsidR="00771903" w:rsidRDefault="00771903" w:rsidP="00187014">
      <w:pPr>
        <w:pStyle w:val="ListParagraph"/>
        <w:numPr>
          <w:ilvl w:val="0"/>
          <w:numId w:val="22"/>
        </w:numPr>
      </w:pPr>
      <w:r>
        <w:t>The component checks the access to this page is allowed. If not the request is rejected.</w:t>
      </w:r>
    </w:p>
    <w:p w:rsidR="00771903" w:rsidRDefault="00771903" w:rsidP="00187014">
      <w:pPr>
        <w:pStyle w:val="ListParagraph"/>
        <w:numPr>
          <w:ilvl w:val="0"/>
          <w:numId w:val="22"/>
        </w:numPr>
      </w:pPr>
      <w:r>
        <w:t xml:space="preserve">An object </w:t>
      </w:r>
      <w:r>
        <w:rPr>
          <w:i/>
        </w:rPr>
        <w:t>Page</w:t>
      </w:r>
      <w:r>
        <w:t xml:space="preserve"> is created, and requested to generate the page.</w:t>
      </w:r>
    </w:p>
    <w:p w:rsidR="00771903" w:rsidRDefault="00771903" w:rsidP="00187014">
      <w:pPr>
        <w:pStyle w:val="ListParagraph"/>
        <w:numPr>
          <w:ilvl w:val="0"/>
          <w:numId w:val="22"/>
        </w:numPr>
      </w:pPr>
      <w:r>
        <w:t xml:space="preserve">The file </w:t>
      </w:r>
      <w:r>
        <w:rPr>
          <w:i/>
        </w:rPr>
        <w:t>dashboard.php</w:t>
      </w:r>
      <w:r>
        <w:t xml:space="preserve"> located in directory </w:t>
      </w:r>
      <w:r>
        <w:rPr>
          <w:i/>
        </w:rPr>
        <w:t>page</w:t>
      </w:r>
      <w:r>
        <w:t xml:space="preserve"> of component </w:t>
      </w:r>
      <w:r>
        <w:rPr>
          <w:i/>
        </w:rPr>
        <w:t>selection</w:t>
      </w:r>
      <w:r>
        <w:t xml:space="preserve"> is executed.</w:t>
      </w:r>
    </w:p>
    <w:p w:rsidR="00771903" w:rsidRDefault="00771903" w:rsidP="00771903"/>
    <w:p w:rsidR="009F08E7" w:rsidRDefault="009F08E7" w:rsidP="00771903">
      <w:r>
        <w:t>Details about the class Page is provided in the next sections of this document.</w:t>
      </w:r>
    </w:p>
    <w:p w:rsidR="009F08E7" w:rsidRDefault="009F08E7" w:rsidP="00771903"/>
    <w:p w:rsidR="00FB17D5" w:rsidRDefault="00FB17D5" w:rsidP="00771903">
      <w:r>
        <w:t>A similar process is used for services.</w:t>
      </w:r>
    </w:p>
    <w:p w:rsidR="00FB17D5" w:rsidRDefault="00FB17D5" w:rsidP="00771903">
      <w:r>
        <w:t>Any static resource is allowed: if a resource is restricted, it means it depends on the user, so this is not static anymore. Same for translations, there is no need to secure access to translations.</w:t>
      </w:r>
    </w:p>
    <w:p w:rsidR="00771903" w:rsidRDefault="00FB17D5" w:rsidP="00FB17D5">
      <w:pPr>
        <w:pStyle w:val="Heading2"/>
      </w:pPr>
      <w:bookmarkStart w:id="14" w:name="_Ref358716021"/>
      <w:bookmarkStart w:id="15" w:name="_Toc359837415"/>
      <w:r>
        <w:t>Security of data</w:t>
      </w:r>
      <w:bookmarkEnd w:id="14"/>
      <w:bookmarkEnd w:id="15"/>
    </w:p>
    <w:p w:rsidR="004064AA" w:rsidRDefault="009D15AF" w:rsidP="002420C4">
      <w:r>
        <w:t xml:space="preserve">In order to ensure security of data, direct access to database from a component must be avoided. To access to the database, a PHP script must use one of the classes provided in the </w:t>
      </w:r>
      <w:r>
        <w:rPr>
          <w:i/>
        </w:rPr>
        <w:t>common</w:t>
      </w:r>
      <w:r>
        <w:t xml:space="preserve"> part (SQLQuery or DataModel), which will ensure security checks.</w:t>
      </w:r>
    </w:p>
    <w:p w:rsidR="009D15AF" w:rsidRDefault="009D15AF" w:rsidP="002420C4"/>
    <w:p w:rsidR="009D15AF" w:rsidRDefault="009D15AF" w:rsidP="002420C4">
      <w:r>
        <w:t xml:space="preserve">Each component declares its part of the data model in a file </w:t>
      </w:r>
      <w:r>
        <w:rPr>
          <w:i/>
        </w:rPr>
        <w:t>datamodel.inc</w:t>
      </w:r>
      <w:r>
        <w:t>. The data model is declared using the class DataModel, allowing to:</w:t>
      </w:r>
    </w:p>
    <w:p w:rsidR="009D15AF" w:rsidRDefault="009D15AF" w:rsidP="009D15AF">
      <w:pPr>
        <w:pStyle w:val="ListParagraph"/>
        <w:numPr>
          <w:ilvl w:val="0"/>
          <w:numId w:val="23"/>
        </w:numPr>
      </w:pPr>
      <w:r>
        <w:t>Declare tables</w:t>
      </w:r>
    </w:p>
    <w:p w:rsidR="009D15AF" w:rsidRDefault="009D15AF" w:rsidP="009D15AF">
      <w:pPr>
        <w:pStyle w:val="ListParagraph"/>
        <w:numPr>
          <w:ilvl w:val="0"/>
          <w:numId w:val="23"/>
        </w:numPr>
      </w:pPr>
      <w:r>
        <w:t>For each table</w:t>
      </w:r>
    </w:p>
    <w:p w:rsidR="009D15AF" w:rsidRDefault="009D15AF" w:rsidP="009D15AF">
      <w:pPr>
        <w:pStyle w:val="ListParagraph"/>
        <w:numPr>
          <w:ilvl w:val="1"/>
          <w:numId w:val="23"/>
        </w:numPr>
      </w:pPr>
      <w:r>
        <w:t>Declare columns, with name and type</w:t>
      </w:r>
    </w:p>
    <w:p w:rsidR="009D15AF" w:rsidRDefault="009D15AF" w:rsidP="009D15AF">
      <w:pPr>
        <w:pStyle w:val="ListParagraph"/>
        <w:numPr>
          <w:ilvl w:val="1"/>
          <w:numId w:val="23"/>
        </w:numPr>
      </w:pPr>
      <w:r>
        <w:t>Specify access restrictions to the table: who can access the table, can add or remove entries in the table…</w:t>
      </w:r>
    </w:p>
    <w:p w:rsidR="009D15AF" w:rsidRDefault="009D15AF" w:rsidP="009D15AF">
      <w:pPr>
        <w:pStyle w:val="ListParagraph"/>
        <w:numPr>
          <w:ilvl w:val="1"/>
          <w:numId w:val="23"/>
        </w:numPr>
      </w:pPr>
      <w:r>
        <w:t>Specify restrictions on each column: who can access to data on this column, who can change a data…</w:t>
      </w:r>
    </w:p>
    <w:p w:rsidR="009D15AF" w:rsidRDefault="009D15AF" w:rsidP="009D15AF"/>
    <w:p w:rsidR="009D15AF" w:rsidRPr="009D15AF" w:rsidRDefault="009D15AF" w:rsidP="009D15AF">
      <w:r>
        <w:t>Then, typical way to access to the database is using SQLQuery: this class provides functionalities to easily create SQL queries, and will do all necessary security checks before to send it to the database.</w:t>
      </w:r>
    </w:p>
    <w:p w:rsidR="004064AA" w:rsidRDefault="004064AA" w:rsidP="002420C4"/>
    <w:p w:rsidR="009D15AF" w:rsidRDefault="009D15AF" w:rsidP="002420C4">
      <w:r>
        <w:lastRenderedPageBreak/>
        <w:t>More details on those classes are provided in next sections of this document.</w:t>
      </w:r>
    </w:p>
    <w:p w:rsidR="00840EF0" w:rsidRDefault="009B4300" w:rsidP="009B4300">
      <w:pPr>
        <w:pStyle w:val="Heading1"/>
      </w:pPr>
      <w:bookmarkStart w:id="16" w:name="_Toc359837416"/>
      <w:r>
        <w:t>Common</w:t>
      </w:r>
      <w:bookmarkEnd w:id="16"/>
    </w:p>
    <w:p w:rsidR="00571786" w:rsidRDefault="00571786" w:rsidP="00571786">
      <w:r>
        <w:t xml:space="preserve">Some useful classes and functionalities are provided in a common </w:t>
      </w:r>
      <w:r w:rsidR="001366C9">
        <w:t>part, which</w:t>
      </w:r>
      <w:r>
        <w:t xml:space="preserve"> any component may use. Typically this is reusable functions, or transverse functions.</w:t>
      </w:r>
    </w:p>
    <w:p w:rsidR="00571786" w:rsidRDefault="00AC5A6F" w:rsidP="00571786">
      <w:pPr>
        <w:pStyle w:val="Heading2"/>
      </w:pPr>
      <w:bookmarkStart w:id="17" w:name="_Toc359837417"/>
      <w:r>
        <w:t>Localization</w:t>
      </w:r>
      <w:bookmarkEnd w:id="17"/>
    </w:p>
    <w:p w:rsidR="00571786" w:rsidRDefault="00571786" w:rsidP="00571786">
      <w:r>
        <w:t>In order to make the application multi-language, any data</w:t>
      </w:r>
      <w:r w:rsidR="00D76E8E">
        <w:t xml:space="preserve"> displayed on a page</w:t>
      </w:r>
      <w:r>
        <w:t xml:space="preserve"> which does not come from </w:t>
      </w:r>
      <w:r w:rsidR="006C210C">
        <w:t>the Datab</w:t>
      </w:r>
      <w:r>
        <w:t>ase must be localized.</w:t>
      </w:r>
    </w:p>
    <w:p w:rsidR="00571786" w:rsidRDefault="00571786" w:rsidP="00571786">
      <w:r>
        <w:t xml:space="preserve">Each component can define localized strings, located in the sub-directory </w:t>
      </w:r>
      <w:r>
        <w:rPr>
          <w:i/>
        </w:rPr>
        <w:t>locale</w:t>
      </w:r>
      <w:r>
        <w:t xml:space="preserve"> of the component.</w:t>
      </w:r>
    </w:p>
    <w:p w:rsidR="00571786" w:rsidRDefault="00571786" w:rsidP="00571786"/>
    <w:p w:rsidR="00571786" w:rsidRDefault="00571786" w:rsidP="00571786">
      <w:r>
        <w:t>Localized strings are provided as map between keys (typically the string in English) and localized value (the translation).</w:t>
      </w:r>
    </w:p>
    <w:p w:rsidR="00571786" w:rsidRDefault="00571786" w:rsidP="00571786"/>
    <w:p w:rsidR="00571786" w:rsidRDefault="00571786" w:rsidP="00571786">
      <w:r>
        <w:t>Localized strings are case insensitive, but keys and translations can provide indications where the different words are</w:t>
      </w:r>
      <w:r w:rsidR="00F64522">
        <w:t>, using the ~ character</w:t>
      </w:r>
      <w:r>
        <w:t>.</w:t>
      </w:r>
    </w:p>
    <w:p w:rsidR="00571786" w:rsidRDefault="00571786" w:rsidP="00571786">
      <w:r>
        <w:t xml:space="preserve">For </w:t>
      </w:r>
      <w:r w:rsidR="005C13A1">
        <w:t>example</w:t>
      </w:r>
      <w:r>
        <w:t>, with given map:</w:t>
      </w:r>
    </w:p>
    <w:p w:rsidR="00571786" w:rsidRPr="00C8490A" w:rsidRDefault="00571786" w:rsidP="00571786">
      <w:pPr>
        <w:autoSpaceDE w:val="0"/>
        <w:autoSpaceDN w:val="0"/>
        <w:adjustRightInd w:val="0"/>
        <w:rPr>
          <w:rFonts w:ascii="Courier New" w:hAnsi="Courier New" w:cs="Courier New"/>
          <w:sz w:val="20"/>
          <w:szCs w:val="20"/>
          <w:lang w:val="fr-FR"/>
        </w:rPr>
      </w:pPr>
      <w:r w:rsidRPr="00C8490A">
        <w:rPr>
          <w:rFonts w:ascii="Courier New" w:hAnsi="Courier New" w:cs="Courier New"/>
          <w:color w:val="0000C0"/>
          <w:sz w:val="20"/>
          <w:szCs w:val="20"/>
          <w:lang w:val="fr-FR"/>
        </w:rPr>
        <w:t>~add ~user</w:t>
      </w:r>
      <w:r w:rsidR="006C210C">
        <w:rPr>
          <w:rFonts w:ascii="Courier New" w:hAnsi="Courier New" w:cs="Courier New"/>
          <w:color w:val="0000C0"/>
          <w:sz w:val="20"/>
          <w:szCs w:val="20"/>
          <w:lang w:val="fr-FR"/>
        </w:rPr>
        <w:t>=</w:t>
      </w:r>
      <w:r w:rsidRPr="00C8490A">
        <w:rPr>
          <w:rFonts w:ascii="Courier New" w:hAnsi="Courier New" w:cs="Courier New"/>
          <w:color w:val="0000C0"/>
          <w:sz w:val="20"/>
          <w:szCs w:val="20"/>
          <w:lang w:val="fr-FR"/>
        </w:rPr>
        <w:t>~ajouter un ~utilisateur</w:t>
      </w:r>
    </w:p>
    <w:p w:rsidR="00571786" w:rsidRDefault="00571786" w:rsidP="00571786">
      <w:r>
        <w:t xml:space="preserve">If a screen request for </w:t>
      </w:r>
      <w:r>
        <w:rPr>
          <w:rFonts w:ascii="Courier New" w:hAnsi="Courier New" w:cs="Courier New"/>
          <w:color w:val="0000C0"/>
          <w:sz w:val="20"/>
          <w:szCs w:val="20"/>
        </w:rPr>
        <w:t>"Add User"</w:t>
      </w:r>
      <w:r w:rsidRPr="00571786">
        <w:t>, it will be translated into</w:t>
      </w:r>
      <w:r>
        <w:rPr>
          <w:rFonts w:ascii="Courier New" w:hAnsi="Courier New" w:cs="Courier New"/>
          <w:color w:val="0000C0"/>
          <w:sz w:val="20"/>
          <w:szCs w:val="20"/>
        </w:rPr>
        <w:t xml:space="preserve"> "Ajouter un Utilisateur</w:t>
      </w:r>
      <w:r w:rsidRPr="00571786">
        <w:t xml:space="preserve">": meaning the capital letters are put according to the indicated words, and the </w:t>
      </w:r>
      <w:r w:rsidR="005C13A1">
        <w:t xml:space="preserve">capital letters given in the </w:t>
      </w:r>
      <w:r w:rsidRPr="00571786">
        <w:t>requested string</w:t>
      </w:r>
      <w:r w:rsidR="00B35A5A">
        <w:t xml:space="preserve"> (</w:t>
      </w:r>
      <w:r w:rsidR="006C210C">
        <w:t xml:space="preserve">so there is </w:t>
      </w:r>
      <w:r w:rsidR="00B35A5A">
        <w:t>no need to define 2 different mapping, one wit</w:t>
      </w:r>
      <w:r w:rsidR="00C97F21">
        <w:t>h capital letters, one without</w:t>
      </w:r>
      <w:r w:rsidR="00B35A5A">
        <w:t>)</w:t>
      </w:r>
      <w:r w:rsidRPr="00571786">
        <w:t>.</w:t>
      </w:r>
    </w:p>
    <w:p w:rsidR="00571786" w:rsidRDefault="00571786" w:rsidP="00571786"/>
    <w:p w:rsidR="00571786" w:rsidRDefault="004E3481" w:rsidP="00571786">
      <w:r>
        <w:t xml:space="preserve">The language used is kept </w:t>
      </w:r>
      <w:r w:rsidR="00571786">
        <w:t xml:space="preserve">in the session of the </w:t>
      </w:r>
      <w:r w:rsidR="00B773C8">
        <w:t>user, but also</w:t>
      </w:r>
      <w:r w:rsidR="005D34CF">
        <w:t xml:space="preserve"> </w:t>
      </w:r>
      <w:r w:rsidR="00571786">
        <w:t>in a cookie in order to keep the language of the user over sessions. If no information is available, it will detect the preferred language set in the browser of the user. If still no information is available, English will be used by default.</w:t>
      </w:r>
    </w:p>
    <w:p w:rsidR="006C210C" w:rsidRDefault="006C210C" w:rsidP="00571786">
      <w:r>
        <w:t>If translations are not provided in the language of the user, by default English will be used. Meaning English translations are mandatory to be provided, while other languages are optional (and can be done later on, when we have a translator).</w:t>
      </w:r>
    </w:p>
    <w:p w:rsidR="00F64522" w:rsidRDefault="00F64522" w:rsidP="00571786"/>
    <w:p w:rsidR="00F64522" w:rsidRDefault="00F64522" w:rsidP="00F64522">
      <w:r>
        <w:t xml:space="preserve">Localized strings are split into </w:t>
      </w:r>
      <w:r>
        <w:rPr>
          <w:i/>
        </w:rPr>
        <w:t>namespaces</w:t>
      </w:r>
      <w:r>
        <w:t>,</w:t>
      </w:r>
      <w:r w:rsidR="00B41918">
        <w:t xml:space="preserve"> to avoid conflict (the same word may have different translations depending on the context).</w:t>
      </w:r>
      <w:r>
        <w:t xml:space="preserve"> </w:t>
      </w:r>
      <w:r w:rsidR="00B41918">
        <w:t>B</w:t>
      </w:r>
      <w:r>
        <w:t>y default localized strings of a component are stored under the namespace having the sa</w:t>
      </w:r>
      <w:r w:rsidR="005E5772">
        <w:t>me name as the component (i.e. u</w:t>
      </w:r>
      <w:r>
        <w:t>ser</w:t>
      </w:r>
      <w:r w:rsidR="005E5772">
        <w:t>_m</w:t>
      </w:r>
      <w:r>
        <w:t xml:space="preserve">anagement component will have the namespace </w:t>
      </w:r>
      <w:r w:rsidR="005E5772">
        <w:t>u</w:t>
      </w:r>
      <w:r>
        <w:t>ser</w:t>
      </w:r>
      <w:r w:rsidR="005E5772">
        <w:t>_m</w:t>
      </w:r>
      <w:r>
        <w:t>anagement). To ease the usage, when we are in a page of a component, the default namespace is the namespace of this component, so no need to specify the namespace. However it is still possible to specify it, and so to access strings define</w:t>
      </w:r>
      <w:r w:rsidR="00505CA0">
        <w:t>d</w:t>
      </w:r>
      <w:r>
        <w:t xml:space="preserve"> by other components.</w:t>
      </w:r>
    </w:p>
    <w:p w:rsidR="00D658B8" w:rsidRDefault="00D658B8" w:rsidP="00F64522"/>
    <w:p w:rsidR="00D658B8" w:rsidRDefault="00D658B8" w:rsidP="00F64522">
      <w:r>
        <w:t xml:space="preserve">A </w:t>
      </w:r>
      <w:r>
        <w:rPr>
          <w:i/>
        </w:rPr>
        <w:t>common</w:t>
      </w:r>
      <w:r>
        <w:t xml:space="preserve"> namespace is also provided, containing most common words which may be used by any component (for example words like “cancel”, “add”, “remove”…)</w:t>
      </w:r>
    </w:p>
    <w:p w:rsidR="005E5772" w:rsidRDefault="005E5772" w:rsidP="00F64522"/>
    <w:p w:rsidR="005E5772" w:rsidRDefault="005E5772" w:rsidP="00F64522">
      <w:r>
        <w:rPr>
          <w:noProof/>
        </w:rPr>
        <w:drawing>
          <wp:inline distT="0" distB="0" distL="0" distR="0">
            <wp:extent cx="3276600" cy="152400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276600" cy="1524000"/>
                    </a:xfrm>
                    <a:prstGeom prst="rect">
                      <a:avLst/>
                    </a:prstGeom>
                    <a:noFill/>
                    <a:ln w="9525">
                      <a:noFill/>
                      <a:miter lim="800000"/>
                      <a:headEnd/>
                      <a:tailEnd/>
                    </a:ln>
                  </pic:spPr>
                </pic:pic>
              </a:graphicData>
            </a:graphic>
          </wp:inline>
        </w:drawing>
      </w:r>
    </w:p>
    <w:p w:rsidR="005E5772" w:rsidRDefault="005E5772" w:rsidP="00F64522">
      <w:r>
        <w:t xml:space="preserve">The Locale class contains two static attributes: </w:t>
      </w:r>
      <w:r w:rsidRPr="00EC11C6">
        <w:rPr>
          <w:rStyle w:val="CodeChar"/>
        </w:rPr>
        <w:t>language</w:t>
      </w:r>
      <w:r>
        <w:t xml:space="preserve"> containing the language code of the user, and </w:t>
      </w:r>
      <w:r>
        <w:rPr>
          <w:rFonts w:ascii="Courier New" w:hAnsi="Courier New" w:cs="Courier New"/>
          <w:color w:val="0000C0"/>
          <w:sz w:val="20"/>
          <w:szCs w:val="20"/>
        </w:rPr>
        <w:t>current_component</w:t>
      </w:r>
      <w:r>
        <w:t xml:space="preserve"> containing the default namespace to be used, in case no namespace if provided to the functions.</w:t>
      </w:r>
    </w:p>
    <w:p w:rsidR="005E5772" w:rsidRDefault="005E5772" w:rsidP="00F64522">
      <w:r>
        <w:t>It provides the following functions:</w:t>
      </w:r>
    </w:p>
    <w:tbl>
      <w:tblPr>
        <w:tblStyle w:val="TableGrid"/>
        <w:tblW w:w="0" w:type="auto"/>
        <w:tblLook w:val="04A0"/>
      </w:tblPr>
      <w:tblGrid>
        <w:gridCol w:w="3348"/>
        <w:gridCol w:w="6228"/>
      </w:tblGrid>
      <w:tr w:rsidR="005E5772" w:rsidTr="00EC11C6">
        <w:tc>
          <w:tcPr>
            <w:tcW w:w="3348" w:type="dxa"/>
            <w:shd w:val="clear" w:color="auto" w:fill="B8CCE4" w:themeFill="accent1" w:themeFillTint="66"/>
          </w:tcPr>
          <w:p w:rsidR="005E5772" w:rsidRPr="00EC11C6" w:rsidRDefault="005E5772" w:rsidP="00EC11C6">
            <w:pPr>
              <w:jc w:val="center"/>
              <w:rPr>
                <w:b/>
              </w:rPr>
            </w:pPr>
            <w:r w:rsidRPr="00EC11C6">
              <w:rPr>
                <w:b/>
              </w:rPr>
              <w:lastRenderedPageBreak/>
              <w:t>Method</w:t>
            </w:r>
          </w:p>
        </w:tc>
        <w:tc>
          <w:tcPr>
            <w:tcW w:w="6228" w:type="dxa"/>
            <w:shd w:val="clear" w:color="auto" w:fill="B8CCE4" w:themeFill="accent1" w:themeFillTint="66"/>
          </w:tcPr>
          <w:p w:rsidR="005E5772" w:rsidRPr="00EC11C6" w:rsidRDefault="005E5772" w:rsidP="00EC11C6">
            <w:pPr>
              <w:jc w:val="center"/>
              <w:rPr>
                <w:b/>
              </w:rPr>
            </w:pPr>
            <w:r w:rsidRPr="00EC11C6">
              <w:rPr>
                <w:b/>
              </w:rPr>
              <w:t>Description</w:t>
            </w:r>
          </w:p>
        </w:tc>
      </w:tr>
      <w:tr w:rsidR="005E5772" w:rsidTr="00EC11C6">
        <w:tc>
          <w:tcPr>
            <w:tcW w:w="3348" w:type="dxa"/>
          </w:tcPr>
          <w:p w:rsidR="005E5772" w:rsidRPr="00EC11C6" w:rsidRDefault="005E5772" w:rsidP="00EC11C6">
            <w:pPr>
              <w:pStyle w:val="Code"/>
            </w:pPr>
            <w:r w:rsidRPr="00EC11C6">
              <w:t>get_string(component, key)</w:t>
            </w:r>
          </w:p>
        </w:tc>
        <w:tc>
          <w:tcPr>
            <w:tcW w:w="6228" w:type="dxa"/>
          </w:tcPr>
          <w:p w:rsidR="005E5772" w:rsidRDefault="005E5772" w:rsidP="00F64522">
            <w:r>
              <w:t xml:space="preserve">Return the translation for the given </w:t>
            </w:r>
            <w:r w:rsidRPr="00EC11C6">
              <w:rPr>
                <w:rStyle w:val="CodeChar"/>
              </w:rPr>
              <w:t>key</w:t>
            </w:r>
            <w:r>
              <w:t xml:space="preserve"> in the given </w:t>
            </w:r>
            <w:r w:rsidRPr="00EC11C6">
              <w:rPr>
                <w:rStyle w:val="CodeChar"/>
              </w:rPr>
              <w:t>component</w:t>
            </w:r>
          </w:p>
        </w:tc>
      </w:tr>
      <w:tr w:rsidR="005E5772" w:rsidTr="00EC11C6">
        <w:tc>
          <w:tcPr>
            <w:tcW w:w="3348" w:type="dxa"/>
          </w:tcPr>
          <w:p w:rsidR="005E5772" w:rsidRPr="00EC11C6" w:rsidRDefault="005E5772" w:rsidP="00EC11C6">
            <w:pPr>
              <w:pStyle w:val="Code"/>
            </w:pPr>
            <w:r w:rsidRPr="00EC11C6">
              <w:t>load(component)</w:t>
            </w:r>
          </w:p>
        </w:tc>
        <w:tc>
          <w:tcPr>
            <w:tcW w:w="6228" w:type="dxa"/>
          </w:tcPr>
          <w:p w:rsidR="005E5772" w:rsidRDefault="005E5772" w:rsidP="00F64522">
            <w:r>
              <w:t xml:space="preserve">Load the translations provided by the given </w:t>
            </w:r>
            <w:r w:rsidRPr="00EC11C6">
              <w:rPr>
                <w:rStyle w:val="CodeChar"/>
              </w:rPr>
              <w:t>component</w:t>
            </w:r>
            <w:r>
              <w:t>, in the language of the user.</w:t>
            </w:r>
          </w:p>
          <w:p w:rsidR="005E5772" w:rsidRDefault="005E5772" w:rsidP="00F64522">
            <w:r>
              <w:t xml:space="preserve">This is equivalent to the call </w:t>
            </w:r>
            <w:r w:rsidRPr="00EC11C6">
              <w:rPr>
                <w:rStyle w:val="CodeChar"/>
              </w:rPr>
              <w:t>load_file(component, “component/”+component+”/locale/”);</w:t>
            </w:r>
          </w:p>
        </w:tc>
      </w:tr>
      <w:tr w:rsidR="005E5772" w:rsidTr="00EC11C6">
        <w:tc>
          <w:tcPr>
            <w:tcW w:w="3348" w:type="dxa"/>
          </w:tcPr>
          <w:p w:rsidR="005E5772" w:rsidRPr="00EC11C6" w:rsidRDefault="005E5772" w:rsidP="00EC11C6">
            <w:pPr>
              <w:pStyle w:val="Code"/>
            </w:pPr>
            <w:r w:rsidRPr="00EC11C6">
              <w:t>load_file(namespace, path)</w:t>
            </w:r>
          </w:p>
        </w:tc>
        <w:tc>
          <w:tcPr>
            <w:tcW w:w="6228" w:type="dxa"/>
          </w:tcPr>
          <w:p w:rsidR="005E5772" w:rsidRDefault="00EC11C6" w:rsidP="00F64522">
            <w:r>
              <w:t xml:space="preserve">Load in the given </w:t>
            </w:r>
            <w:r w:rsidRPr="00EC11C6">
              <w:rPr>
                <w:rStyle w:val="CodeChar"/>
              </w:rPr>
              <w:t>namespace</w:t>
            </w:r>
            <w:r>
              <w:t xml:space="preserve">, the translations located in the given </w:t>
            </w:r>
            <w:r w:rsidRPr="00EC11C6">
              <w:rPr>
                <w:rStyle w:val="CodeChar"/>
              </w:rPr>
              <w:t>path</w:t>
            </w:r>
            <w:r>
              <w:t>, for the language of the user.</w:t>
            </w:r>
          </w:p>
          <w:p w:rsidR="00EC11C6" w:rsidRDefault="00EC11C6" w:rsidP="00F64522">
            <w:r>
              <w:t xml:space="preserve">This is equivalent to the call </w:t>
            </w:r>
            <w:r w:rsidRPr="00EC11C6">
              <w:rPr>
                <w:rStyle w:val="CodeChar"/>
              </w:rPr>
              <w:t>load_path(namespace, path+language, “UTF-8”);</w:t>
            </w:r>
          </w:p>
        </w:tc>
      </w:tr>
      <w:tr w:rsidR="005E5772" w:rsidTr="00EC11C6">
        <w:tc>
          <w:tcPr>
            <w:tcW w:w="3348" w:type="dxa"/>
          </w:tcPr>
          <w:p w:rsidR="005E5772" w:rsidRPr="00EC11C6" w:rsidRDefault="005E5772" w:rsidP="00EC11C6">
            <w:pPr>
              <w:pStyle w:val="Code"/>
            </w:pPr>
            <w:r w:rsidRPr="00EC11C6">
              <w:t>load_path(namespace, path, charset)</w:t>
            </w:r>
          </w:p>
        </w:tc>
        <w:tc>
          <w:tcPr>
            <w:tcW w:w="6228" w:type="dxa"/>
          </w:tcPr>
          <w:p w:rsidR="005E5772" w:rsidRDefault="00EC11C6" w:rsidP="00F64522">
            <w:r>
              <w:t xml:space="preserve">Load the translations located in the file </w:t>
            </w:r>
            <w:r w:rsidRPr="00EC11C6">
              <w:rPr>
                <w:rStyle w:val="CodeChar"/>
              </w:rPr>
              <w:t>path</w:t>
            </w:r>
            <w:r>
              <w:t xml:space="preserve"> in the given </w:t>
            </w:r>
            <w:r w:rsidRPr="00EC11C6">
              <w:rPr>
                <w:rStyle w:val="CodeChar"/>
              </w:rPr>
              <w:t>namespace</w:t>
            </w:r>
            <w:r>
              <w:t xml:space="preserve"> using the given </w:t>
            </w:r>
            <w:r w:rsidRPr="00EC11C6">
              <w:rPr>
                <w:rStyle w:val="CodeChar"/>
              </w:rPr>
              <w:t>charset</w:t>
            </w:r>
            <w:r>
              <w:t xml:space="preserve"> (by default charset UTF-8 is used)</w:t>
            </w:r>
          </w:p>
        </w:tc>
      </w:tr>
    </w:tbl>
    <w:p w:rsidR="005E5772" w:rsidRDefault="005E5772" w:rsidP="00F64522"/>
    <w:p w:rsidR="00EC11C6" w:rsidRDefault="00EC11C6" w:rsidP="00F64522">
      <w:r>
        <w:t>To make easier the request of a translation in PHP code, 2 functions out of the Locale class are provided:</w:t>
      </w:r>
    </w:p>
    <w:p w:rsidR="00EC11C6" w:rsidRDefault="00EC11C6" w:rsidP="00EC11C6">
      <w:pPr>
        <w:pStyle w:val="Code"/>
      </w:pPr>
      <w:r>
        <w:t>function get_locale()</w:t>
      </w:r>
    </w:p>
    <w:p w:rsidR="00EC11C6" w:rsidRDefault="00EC11C6" w:rsidP="00F64522">
      <w:r>
        <w:t xml:space="preserve">This function will call the function </w:t>
      </w:r>
      <w:r w:rsidRPr="00EC11C6">
        <w:rPr>
          <w:rStyle w:val="CodeChar"/>
        </w:rPr>
        <w:t>Locale::get_string</w:t>
      </w:r>
      <w:r>
        <w:t xml:space="preserve">. If called with 1 argument, the argument is the </w:t>
      </w:r>
      <w:r w:rsidRPr="00EC11C6">
        <w:rPr>
          <w:rStyle w:val="CodeChar"/>
        </w:rPr>
        <w:t>key</w:t>
      </w:r>
      <w:r>
        <w:t xml:space="preserve">, and the </w:t>
      </w:r>
      <w:r w:rsidRPr="00EC11C6">
        <w:rPr>
          <w:rStyle w:val="CodeChar"/>
        </w:rPr>
        <w:t>current_component</w:t>
      </w:r>
      <w:r>
        <w:t xml:space="preserve"> is used as </w:t>
      </w:r>
      <w:r w:rsidRPr="00EC11C6">
        <w:rPr>
          <w:rStyle w:val="CodeChar"/>
        </w:rPr>
        <w:t>namespace</w:t>
      </w:r>
      <w:r>
        <w:t xml:space="preserve">. If called with 2 arguments, they will be used as </w:t>
      </w:r>
      <w:r w:rsidRPr="00EC11C6">
        <w:rPr>
          <w:rStyle w:val="CodeChar"/>
        </w:rPr>
        <w:t>namespace</w:t>
      </w:r>
      <w:r>
        <w:t xml:space="preserve"> and </w:t>
      </w:r>
      <w:r w:rsidRPr="00EC11C6">
        <w:rPr>
          <w:rStyle w:val="CodeChar"/>
        </w:rPr>
        <w:t>key</w:t>
      </w:r>
      <w:r>
        <w:t>.</w:t>
      </w:r>
    </w:p>
    <w:p w:rsidR="00EC11C6" w:rsidRDefault="00EC11C6" w:rsidP="00EC11C6">
      <w:pPr>
        <w:pStyle w:val="Code"/>
      </w:pPr>
      <w:r>
        <w:t>function locale()</w:t>
      </w:r>
    </w:p>
    <w:p w:rsidR="00EC11C6" w:rsidRDefault="00EC11C6" w:rsidP="00F64522">
      <w:r>
        <w:t xml:space="preserve">Do exactly the same as </w:t>
      </w:r>
      <w:r w:rsidRPr="00EC11C6">
        <w:rPr>
          <w:rStyle w:val="CodeChar"/>
        </w:rPr>
        <w:t>get_locale</w:t>
      </w:r>
      <w:r>
        <w:t xml:space="preserve"> but print the translation to the output using </w:t>
      </w:r>
      <w:r w:rsidRPr="00EC11C6">
        <w:rPr>
          <w:rStyle w:val="CodeChar"/>
        </w:rPr>
        <w:t>echo</w:t>
      </w:r>
      <w:r>
        <w:t>.</w:t>
      </w:r>
    </w:p>
    <w:p w:rsidR="00EC11C6" w:rsidRDefault="00EC11C6" w:rsidP="00F64522"/>
    <w:p w:rsidR="005E5772" w:rsidRDefault="005E5772" w:rsidP="00F64522">
      <w:r>
        <w:t>The translations are mainly used when generating content in PHP, but in few cases, it may be useful also to be loaded dynamically from JavaScript: the JavaScript can remain as a static resource, and load dynamically the translation for the few words it needs.</w:t>
      </w:r>
    </w:p>
    <w:p w:rsidR="005E5772" w:rsidRDefault="005E5772" w:rsidP="00F64522">
      <w:r>
        <w:t>Translations are available using URL /locale/&lt;component_name&gt;/</w:t>
      </w:r>
    </w:p>
    <w:p w:rsidR="005E5772" w:rsidRDefault="005E5772" w:rsidP="00F64522">
      <w:r>
        <w:t xml:space="preserve">By default, the translations in </w:t>
      </w:r>
      <w:r>
        <w:rPr>
          <w:i/>
        </w:rPr>
        <w:t>common</w:t>
      </w:r>
      <w:r>
        <w:t xml:space="preserve"> are automatically loaded.</w:t>
      </w:r>
    </w:p>
    <w:p w:rsidR="00EC11C6" w:rsidRPr="005E5772" w:rsidRDefault="00EC11C6" w:rsidP="00F64522">
      <w:r>
        <w:t>The JavaScript file common/js/locale.js implements similar functions as the PHP class Locale, but to be used in JavaScript.</w:t>
      </w:r>
    </w:p>
    <w:p w:rsidR="00F64522" w:rsidRDefault="00AC5A6F" w:rsidP="00AC5A6F">
      <w:pPr>
        <w:pStyle w:val="Heading2"/>
      </w:pPr>
      <w:bookmarkStart w:id="18" w:name="_Ref358964879"/>
      <w:bookmarkStart w:id="19" w:name="_Ref358965713"/>
      <w:bookmarkStart w:id="20" w:name="_Ref358965722"/>
      <w:bookmarkStart w:id="21" w:name="_Toc359837418"/>
      <w:r>
        <w:t>DataBase</w:t>
      </w:r>
      <w:bookmarkEnd w:id="18"/>
      <w:bookmarkEnd w:id="19"/>
      <w:bookmarkEnd w:id="20"/>
      <w:bookmarkEnd w:id="21"/>
    </w:p>
    <w:p w:rsidR="0063074C" w:rsidRDefault="0063074C" w:rsidP="00AC5A6F">
      <w:r>
        <w:t>TODO: sub-model</w:t>
      </w:r>
    </w:p>
    <w:p w:rsidR="0063074C" w:rsidRDefault="0063074C" w:rsidP="00AC5A6F"/>
    <w:p w:rsidR="00AC5A6F" w:rsidRDefault="00D424B4" w:rsidP="00AC5A6F">
      <w:r>
        <w:t>As the</w:t>
      </w:r>
      <w:r w:rsidR="008F4E7D">
        <w:t xml:space="preserve"> software will be mainly a Datab</w:t>
      </w:r>
      <w:r>
        <w:t xml:space="preserve">ase, some functionalities </w:t>
      </w:r>
      <w:r w:rsidR="008F4E7D">
        <w:t>are provided to access the Datab</w:t>
      </w:r>
      <w:r>
        <w:t>ase, to know the data model, and to create pages to display and edit data.</w:t>
      </w:r>
      <w:r w:rsidR="008F4E7D">
        <w:t xml:space="preserve"> Also, as mentioned in the chapter “</w:t>
      </w:r>
      <w:r w:rsidR="0051438B">
        <w:fldChar w:fldCharType="begin"/>
      </w:r>
      <w:r w:rsidR="008F4E7D">
        <w:instrText xml:space="preserve"> REF _Ref358716021 \h </w:instrText>
      </w:r>
      <w:r w:rsidR="0051438B">
        <w:fldChar w:fldCharType="separate"/>
      </w:r>
      <w:r w:rsidR="008F4E7D">
        <w:t>Security of data</w:t>
      </w:r>
      <w:r w:rsidR="0051438B">
        <w:fldChar w:fldCharType="end"/>
      </w:r>
      <w:r w:rsidR="008F4E7D">
        <w:t>”, the Database should not be accessed directly but by using the functionalities provided, which will ensure security checks.</w:t>
      </w:r>
    </w:p>
    <w:p w:rsidR="00D424B4" w:rsidRDefault="00D424B4" w:rsidP="00AC5A6F"/>
    <w:p w:rsidR="00D424B4" w:rsidRPr="008F4E7D" w:rsidRDefault="00D424B4" w:rsidP="00AC5A6F">
      <w:r>
        <w:t xml:space="preserve">To access </w:t>
      </w:r>
      <w:r w:rsidR="008F4E7D">
        <w:t>directly the Datab</w:t>
      </w:r>
      <w:r>
        <w:t>ase, we will use a very basic abstraction layer, providing basic functionalities as executing a SQL query, and get the result of it, or the error if something wrong occurred.</w:t>
      </w:r>
      <w:r w:rsidR="008F4E7D">
        <w:t xml:space="preserve"> </w:t>
      </w:r>
      <w:r>
        <w:t xml:space="preserve">This abstraction layer is the class </w:t>
      </w:r>
      <w:r>
        <w:rPr>
          <w:i/>
        </w:rPr>
        <w:t>DataBaseSystem</w:t>
      </w:r>
      <w:r>
        <w:t xml:space="preserve">, accessed through static class </w:t>
      </w:r>
      <w:r w:rsidR="008F4E7D">
        <w:rPr>
          <w:i/>
        </w:rPr>
        <w:t>Datab</w:t>
      </w:r>
      <w:r>
        <w:rPr>
          <w:i/>
        </w:rPr>
        <w:t>ase</w:t>
      </w:r>
      <w:r>
        <w:t>.</w:t>
      </w:r>
      <w:r w:rsidR="008F4E7D">
        <w:t xml:space="preserve"> One implementation is provided for MySQL: </w:t>
      </w:r>
      <w:r w:rsidR="008F4E7D">
        <w:rPr>
          <w:i/>
        </w:rPr>
        <w:t>DataBaseSystem_MySQL</w:t>
      </w:r>
      <w:r w:rsidR="008F4E7D">
        <w:t>.</w:t>
      </w:r>
    </w:p>
    <w:p w:rsidR="00D424B4" w:rsidRDefault="00D424B4" w:rsidP="00AC5A6F"/>
    <w:p w:rsidR="008F4E7D" w:rsidRDefault="008F4E7D" w:rsidP="004364D0">
      <w:pPr>
        <w:keepNext/>
      </w:pPr>
      <w:r>
        <w:lastRenderedPageBreak/>
        <w:t>As mentioned before, each component declares its own part of the data model. This is done through the class DataModel:</w:t>
      </w:r>
    </w:p>
    <w:p w:rsidR="008F4E7D" w:rsidRDefault="004364D0" w:rsidP="00AC5A6F">
      <w:r>
        <w:rPr>
          <w:noProof/>
        </w:rPr>
        <w:drawing>
          <wp:inline distT="0" distB="0" distL="0" distR="0">
            <wp:extent cx="4305300" cy="4810125"/>
            <wp:effectExtent l="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4305300" cy="4810125"/>
                    </a:xfrm>
                    <a:prstGeom prst="rect">
                      <a:avLst/>
                    </a:prstGeom>
                    <a:noFill/>
                    <a:ln w="9525">
                      <a:noFill/>
                      <a:miter lim="800000"/>
                      <a:headEnd/>
                      <a:tailEnd/>
                    </a:ln>
                  </pic:spPr>
                </pic:pic>
              </a:graphicData>
            </a:graphic>
          </wp:inline>
        </w:drawing>
      </w:r>
    </w:p>
    <w:p w:rsidR="008F4E7D" w:rsidRDefault="002852BA" w:rsidP="002852BA">
      <w:pPr>
        <w:pStyle w:val="Heading3"/>
      </w:pPr>
      <w:bookmarkStart w:id="22" w:name="_Toc359837419"/>
      <w:r>
        <w:t>DataModel class</w:t>
      </w:r>
      <w:bookmarkEnd w:id="22"/>
    </w:p>
    <w:p w:rsidR="008F4E7D" w:rsidRDefault="000B517F" w:rsidP="00AC5A6F">
      <w:r>
        <w:rPr>
          <w:noProof/>
        </w:rPr>
        <w:drawing>
          <wp:inline distT="0" distB="0" distL="0" distR="0">
            <wp:extent cx="1933575" cy="1276350"/>
            <wp:effectExtent l="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1933575" cy="1276350"/>
                    </a:xfrm>
                    <a:prstGeom prst="rect">
                      <a:avLst/>
                    </a:prstGeom>
                    <a:noFill/>
                    <a:ln w="9525">
                      <a:noFill/>
                      <a:miter lim="800000"/>
                      <a:headEnd/>
                      <a:tailEnd/>
                    </a:ln>
                  </pic:spPr>
                </pic:pic>
              </a:graphicData>
            </a:graphic>
          </wp:inline>
        </w:drawing>
      </w:r>
    </w:p>
    <w:p w:rsidR="000B517F" w:rsidRDefault="000B517F" w:rsidP="00AC5A6F">
      <w:r>
        <w:t xml:space="preserve">The </w:t>
      </w:r>
      <w:r w:rsidRPr="000B517F">
        <w:rPr>
          <w:rStyle w:val="CodeChar"/>
        </w:rPr>
        <w:t>DataModel</w:t>
      </w:r>
      <w:r>
        <w:t xml:space="preserve"> class contains the list of tables.</w:t>
      </w:r>
    </w:p>
    <w:p w:rsidR="000B517F" w:rsidRDefault="000B517F" w:rsidP="00AC5A6F">
      <w:r>
        <w:t xml:space="preserve">When specifying the data model, a component use the method </w:t>
      </w:r>
      <w:r w:rsidRPr="000B517F">
        <w:rPr>
          <w:rStyle w:val="CodeChar"/>
        </w:rPr>
        <w:t>addTable</w:t>
      </w:r>
      <w:r>
        <w:t xml:space="preserve"> to declare a new table.</w:t>
      </w:r>
    </w:p>
    <w:p w:rsidR="000B517F" w:rsidRDefault="000B517F" w:rsidP="00AC5A6F">
      <w:r>
        <w:t xml:space="preserve">When accessing the model, the methods </w:t>
      </w:r>
      <w:r w:rsidRPr="000B517F">
        <w:rPr>
          <w:rStyle w:val="CodeChar"/>
        </w:rPr>
        <w:t>getTable</w:t>
      </w:r>
      <w:r>
        <w:t xml:space="preserve"> and </w:t>
      </w:r>
      <w:r w:rsidRPr="000B517F">
        <w:rPr>
          <w:rStyle w:val="CodeChar"/>
        </w:rPr>
        <w:t>getTables</w:t>
      </w:r>
      <w:r>
        <w:t xml:space="preserve"> are used. Those 2 methods perform security check: </w:t>
      </w:r>
      <w:r>
        <w:rPr>
          <w:rStyle w:val="CodeChar"/>
        </w:rPr>
        <w:t>getT</w:t>
      </w:r>
      <w:r w:rsidRPr="000B517F">
        <w:rPr>
          <w:rStyle w:val="CodeChar"/>
        </w:rPr>
        <w:t>able</w:t>
      </w:r>
      <w:r>
        <w:t xml:space="preserve"> throws an exception in case the requested table is protected and should not be accessed by the current user. </w:t>
      </w:r>
      <w:r w:rsidRPr="000B517F">
        <w:rPr>
          <w:rStyle w:val="CodeChar"/>
        </w:rPr>
        <w:t>getTables</w:t>
      </w:r>
      <w:r>
        <w:t xml:space="preserve"> only returns the tables which are accessible by the current user.</w:t>
      </w:r>
    </w:p>
    <w:p w:rsidR="000B517F" w:rsidRDefault="00732415" w:rsidP="00732415">
      <w:pPr>
        <w:pStyle w:val="Heading3"/>
      </w:pPr>
      <w:bookmarkStart w:id="23" w:name="_Toc359837420"/>
      <w:r>
        <w:lastRenderedPageBreak/>
        <w:t>Table class</w:t>
      </w:r>
      <w:bookmarkEnd w:id="23"/>
    </w:p>
    <w:p w:rsidR="00732415" w:rsidRDefault="00732415" w:rsidP="00AC5A6F">
      <w:r>
        <w:t xml:space="preserve">The </w:t>
      </w:r>
      <w:r w:rsidRPr="00732415">
        <w:rPr>
          <w:rStyle w:val="CodeChar"/>
        </w:rPr>
        <w:t>Table</w:t>
      </w:r>
      <w:r>
        <w:t xml:space="preserve"> class represents a table in the database. It contains a list of columns, links to other tables, list of indexes, and the specification of permissions to access to the table and its columns.</w:t>
      </w:r>
    </w:p>
    <w:p w:rsidR="00732415" w:rsidRDefault="00732415" w:rsidP="00AC5A6F"/>
    <w:p w:rsidR="00732415" w:rsidRDefault="00732415" w:rsidP="00AC5A6F">
      <w:r>
        <w:t xml:space="preserve">A column is represented by the abstract class </w:t>
      </w:r>
      <w:r w:rsidRPr="00732415">
        <w:rPr>
          <w:rStyle w:val="CodeChar"/>
        </w:rPr>
        <w:t>Column</w:t>
      </w:r>
      <w:r>
        <w:t>. Every implementation of this class represents a type of data which can be stored in the column.</w:t>
      </w:r>
    </w:p>
    <w:p w:rsidR="00732415" w:rsidRDefault="00732415" w:rsidP="00AC5A6F">
      <w:r>
        <w:t xml:space="preserve">Every column has a </w:t>
      </w:r>
      <w:r w:rsidRPr="00732415">
        <w:rPr>
          <w:rStyle w:val="CodeChar"/>
        </w:rPr>
        <w:t>name</w:t>
      </w:r>
      <w:r>
        <w:t xml:space="preserve">, </w:t>
      </w:r>
      <w:r w:rsidRPr="00732415">
        <w:rPr>
          <w:rStyle w:val="CodeChar"/>
        </w:rPr>
        <w:t>can_be_null</w:t>
      </w:r>
      <w:r>
        <w:t xml:space="preserve"> indicates if the null value can be used or if we must give a value (column is optional or not), and </w:t>
      </w:r>
      <w:r w:rsidRPr="00732415">
        <w:rPr>
          <w:rStyle w:val="CodeChar"/>
        </w:rPr>
        <w:t>unique</w:t>
      </w:r>
      <w:r>
        <w:t xml:space="preserve"> indicate if the value of this column must be unique or not in the table (no duplicate allowed).</w:t>
      </w:r>
    </w:p>
    <w:p w:rsidR="00732415" w:rsidRDefault="00732415" w:rsidP="00AC5A6F"/>
    <w:p w:rsidR="00732415" w:rsidRDefault="00732415" w:rsidP="00AC5A6F">
      <w:r>
        <w:t>When a ForeignKey is used, we automatically know that there is a link to another table. However, a table can be linked to another without using a foreign key, in this case the class Link is used to indicate the link.</w:t>
      </w:r>
    </w:p>
    <w:p w:rsidR="00732415" w:rsidRDefault="00732415" w:rsidP="00AC5A6F"/>
    <w:p w:rsidR="00732415" w:rsidRDefault="00732415" w:rsidP="00AC5A6F">
      <w:r>
        <w:t>Different kind of permissions can be set on a table and its column:</w:t>
      </w:r>
    </w:p>
    <w:p w:rsidR="00732415" w:rsidRDefault="00732415" w:rsidP="00732415">
      <w:pPr>
        <w:pStyle w:val="ListParagraph"/>
        <w:numPr>
          <w:ilvl w:val="0"/>
          <w:numId w:val="24"/>
        </w:numPr>
      </w:pPr>
      <w:r>
        <w:t>read access for the entire table</w:t>
      </w:r>
    </w:p>
    <w:p w:rsidR="00732415" w:rsidRDefault="00732415" w:rsidP="00732415">
      <w:pPr>
        <w:pStyle w:val="ListParagraph"/>
        <w:numPr>
          <w:ilvl w:val="0"/>
          <w:numId w:val="24"/>
        </w:numPr>
      </w:pPr>
      <w:r>
        <w:t>write access for the entire table</w:t>
      </w:r>
    </w:p>
    <w:p w:rsidR="00732415" w:rsidRDefault="00732415" w:rsidP="00732415">
      <w:pPr>
        <w:pStyle w:val="ListParagraph"/>
        <w:numPr>
          <w:ilvl w:val="0"/>
          <w:numId w:val="24"/>
        </w:numPr>
      </w:pPr>
      <w:r>
        <w:t>read access to specific rows of the table</w:t>
      </w:r>
    </w:p>
    <w:p w:rsidR="00732415" w:rsidRDefault="00732415" w:rsidP="00732415">
      <w:pPr>
        <w:pStyle w:val="ListParagraph"/>
        <w:numPr>
          <w:ilvl w:val="0"/>
          <w:numId w:val="24"/>
        </w:numPr>
      </w:pPr>
      <w:r>
        <w:t>permission to add a new row in the table</w:t>
      </w:r>
    </w:p>
    <w:p w:rsidR="00732415" w:rsidRDefault="00732415" w:rsidP="00732415">
      <w:pPr>
        <w:pStyle w:val="ListParagraph"/>
        <w:numPr>
          <w:ilvl w:val="0"/>
          <w:numId w:val="24"/>
        </w:numPr>
      </w:pPr>
      <w:r>
        <w:t>permission to remove a row in the table</w:t>
      </w:r>
    </w:p>
    <w:p w:rsidR="00732415" w:rsidRDefault="00732415" w:rsidP="00732415">
      <w:pPr>
        <w:pStyle w:val="ListParagraph"/>
        <w:numPr>
          <w:ilvl w:val="0"/>
          <w:numId w:val="24"/>
        </w:numPr>
      </w:pPr>
      <w:r>
        <w:t>for each column, read and write access.</w:t>
      </w:r>
    </w:p>
    <w:p w:rsidR="00732415" w:rsidRDefault="00732415" w:rsidP="00732415">
      <w:r>
        <w:t>The accesses are specified by indicating the rights the user must have to get this access. The management of rights a user has will be discussed in the section of component user_management.</w:t>
      </w:r>
    </w:p>
    <w:p w:rsidR="008F4E7D" w:rsidRDefault="008F4E7D" w:rsidP="00AC5A6F"/>
    <w:p w:rsidR="00732415" w:rsidRDefault="00732415" w:rsidP="00732415">
      <w:pPr>
        <w:pStyle w:val="Heading3"/>
      </w:pPr>
      <w:bookmarkStart w:id="24" w:name="_Toc359837421"/>
      <w:r>
        <w:t>SQLQuery</w:t>
      </w:r>
      <w:bookmarkEnd w:id="24"/>
    </w:p>
    <w:p w:rsidR="00D424B4" w:rsidRDefault="00D424B4" w:rsidP="00AC5A6F">
      <w:r>
        <w:t xml:space="preserve">In addition, to make the build of SQL requests easier, but also to share among components the building of a final request, we will use a “SQL builder”, under the class </w:t>
      </w:r>
      <w:r>
        <w:rPr>
          <w:i/>
        </w:rPr>
        <w:t>SQLQuery</w:t>
      </w:r>
      <w:r>
        <w:t>.</w:t>
      </w:r>
    </w:p>
    <w:p w:rsidR="00D424B4" w:rsidRDefault="00732415" w:rsidP="00AC5A6F">
      <w:r>
        <w:t>When the SQL query is ready, before its execution it will use the data model to check the permissions, and then ensure the current user has the right to access to the data implied in this SQL query.</w:t>
      </w:r>
    </w:p>
    <w:p w:rsidR="0079633A" w:rsidRDefault="0079633A" w:rsidP="00335BC3">
      <w:pPr>
        <w:pStyle w:val="Heading2"/>
      </w:pPr>
      <w:bookmarkStart w:id="25" w:name="_Toc359837422"/>
      <w:r>
        <w:t>Concurrent access</w:t>
      </w:r>
      <w:bookmarkEnd w:id="25"/>
    </w:p>
    <w:p w:rsidR="00C55F70" w:rsidRDefault="00C55F70" w:rsidP="0079633A">
      <w:r>
        <w:t>Due to the nature of the application (web), several users can access to data concurrently (at the same time). In order to keep consistency, and avoid mistakes, we need a system to ensure two users will not modify the same data at the same time.</w:t>
      </w:r>
    </w:p>
    <w:p w:rsidR="00C55F70" w:rsidRDefault="00C55F70" w:rsidP="0079633A">
      <w:r>
        <w:t>For this, when a user access a page where it can edit data, the page will first need to lock the data which can be edited. Then, to keep this lock, the page will need to regularly inform that the lock is still active. Indeed, to ensure data will not be locked indefinitely, a lock will expire after 10 minutes, if it was not extended.</w:t>
      </w:r>
    </w:p>
    <w:p w:rsidR="005F6880" w:rsidRDefault="005F6880" w:rsidP="0079633A">
      <w:r>
        <w:t>To keep a lock active, while activity of user is detected (mouse move, click..) we will regularly ask to extend the expiration time of the lock. If after 5 minutes of inactivity, we will display a popup, asking the user to confirm he is still active. If the user does not answer within a minute, the lock will be automatically released, and the user redirected</w:t>
      </w:r>
      <w:r w:rsidR="00A263F8">
        <w:t xml:space="preserve"> to another page</w:t>
      </w:r>
      <w:r>
        <w:t>.</w:t>
      </w:r>
    </w:p>
    <w:p w:rsidR="00D169A3" w:rsidRDefault="00D169A3" w:rsidP="0079633A">
      <w:r>
        <w:t>Also, when the user save data, the page or service must check the user has still a lock active on the data to save.</w:t>
      </w:r>
    </w:p>
    <w:p w:rsidR="00EB7CD3" w:rsidRDefault="00EB7CD3" w:rsidP="0079633A"/>
    <w:p w:rsidR="00EB7CD3" w:rsidRDefault="00EB7CD3" w:rsidP="0079633A">
      <w:r>
        <w:t xml:space="preserve">This mechanism is provided by the component </w:t>
      </w:r>
      <w:r>
        <w:rPr>
          <w:i/>
        </w:rPr>
        <w:t>application</w:t>
      </w:r>
      <w:r>
        <w:t>: the JavaScript databaselock.js handles the mechanism to detect user activity or inactivity.</w:t>
      </w:r>
    </w:p>
    <w:p w:rsidR="00EB7CD3" w:rsidRPr="00EB7CD3" w:rsidRDefault="00EB7CD3" w:rsidP="0079633A">
      <w:r>
        <w:t>On PHP side, the file common/DataBaseLock.inc provides functionalities to get a lock, release a lock, check the validity of a lock, check if the current user has a lock on given data…</w:t>
      </w:r>
    </w:p>
    <w:p w:rsidR="005431BA" w:rsidRDefault="00956B80" w:rsidP="005431BA">
      <w:pPr>
        <w:pStyle w:val="Heading1"/>
      </w:pPr>
      <w:bookmarkStart w:id="26" w:name="_Toc359837423"/>
      <w:r>
        <w:lastRenderedPageBreak/>
        <w:t xml:space="preserve">General </w:t>
      </w:r>
      <w:r w:rsidR="005431BA">
        <w:t>Components</w:t>
      </w:r>
      <w:bookmarkEnd w:id="26"/>
    </w:p>
    <w:p w:rsidR="005431BA" w:rsidRDefault="005431BA" w:rsidP="005431BA">
      <w:pPr>
        <w:pStyle w:val="Heading2"/>
      </w:pPr>
      <w:bookmarkStart w:id="27" w:name="_Toc359837424"/>
      <w:r>
        <w:t>Authentication</w:t>
      </w:r>
      <w:bookmarkEnd w:id="27"/>
    </w:p>
    <w:p w:rsidR="00794999" w:rsidRDefault="00794999" w:rsidP="00794999">
      <w:pPr>
        <w:pStyle w:val="Heading3"/>
      </w:pPr>
      <w:bookmarkStart w:id="28" w:name="_Toc359837425"/>
      <w:r>
        <w:t>Responsibilities</w:t>
      </w:r>
      <w:bookmarkEnd w:id="28"/>
    </w:p>
    <w:p w:rsidR="00794999" w:rsidRDefault="00794999" w:rsidP="00794999">
      <w:r>
        <w:t>The Authentication component is responsible to validate a username together with a password.</w:t>
      </w:r>
    </w:p>
    <w:p w:rsidR="00794999" w:rsidRDefault="00794999" w:rsidP="00794999"/>
    <w:p w:rsidR="00794999" w:rsidRDefault="00794999" w:rsidP="00794999">
      <w:r>
        <w:t xml:space="preserve">As students and staff already have username and password in different systems, we will not define new usernames and new passwords again. Instead, we will use an external system, where people already have their username and password. </w:t>
      </w:r>
    </w:p>
    <w:p w:rsidR="00794999" w:rsidRDefault="00794999" w:rsidP="00794999"/>
    <w:p w:rsidR="00794999" w:rsidRDefault="00794999" w:rsidP="00794999">
      <w:r>
        <w:t xml:space="preserve">Depending on the project, the external system may be different (Active Directory in Cambodia, Linux in Philippines…). That’s why during authentication we will also provide with a </w:t>
      </w:r>
      <w:r>
        <w:rPr>
          <w:i/>
        </w:rPr>
        <w:t>domain</w:t>
      </w:r>
      <w:r>
        <w:t>, specifying on which project the user belongs to, and so which external system should we use to do the authentication.</w:t>
      </w:r>
    </w:p>
    <w:p w:rsidR="00794999" w:rsidRDefault="00794999" w:rsidP="00794999">
      <w:pPr>
        <w:pStyle w:val="Heading3"/>
      </w:pPr>
      <w:bookmarkStart w:id="29" w:name="_Toc359837426"/>
      <w:r>
        <w:t>Functionalities</w:t>
      </w:r>
      <w:bookmarkEnd w:id="29"/>
    </w:p>
    <w:p w:rsidR="00794999" w:rsidRDefault="00C919A1" w:rsidP="00840EF0">
      <w:r>
        <w:rPr>
          <w:noProof/>
        </w:rPr>
        <w:drawing>
          <wp:inline distT="0" distB="0" distL="0" distR="0">
            <wp:extent cx="4467225" cy="24669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467225" cy="2466975"/>
                    </a:xfrm>
                    <a:prstGeom prst="rect">
                      <a:avLst/>
                    </a:prstGeom>
                    <a:noFill/>
                    <a:ln w="9525">
                      <a:noFill/>
                      <a:miter lim="800000"/>
                      <a:headEnd/>
                      <a:tailEnd/>
                    </a:ln>
                  </pic:spPr>
                </pic:pic>
              </a:graphicData>
            </a:graphic>
          </wp:inline>
        </w:drawing>
      </w:r>
    </w:p>
    <w:p w:rsidR="00794999" w:rsidRDefault="00794999" w:rsidP="00840EF0">
      <w:r>
        <w:t xml:space="preserve">The authentication component will not manage any data, but only provide </w:t>
      </w:r>
      <w:r w:rsidR="00AB432D">
        <w:t>with the authentication system for a given domain</w:t>
      </w:r>
      <w:r>
        <w:t>.</w:t>
      </w:r>
    </w:p>
    <w:p w:rsidR="005B750E" w:rsidRDefault="005B750E" w:rsidP="00840EF0"/>
    <w:p w:rsidR="005B750E" w:rsidRDefault="00AB432D" w:rsidP="00840EF0">
      <w:r>
        <w:t xml:space="preserve">An authentication system must implement an </w:t>
      </w:r>
      <w:r w:rsidRPr="00025452">
        <w:rPr>
          <w:i/>
        </w:rPr>
        <w:t>authenticate</w:t>
      </w:r>
      <w:r>
        <w:t xml:space="preserve"> metho</w:t>
      </w:r>
      <w:r w:rsidR="005B750E">
        <w:t>d, the others are optional.</w:t>
      </w:r>
    </w:p>
    <w:p w:rsidR="005B750E" w:rsidRDefault="005B750E" w:rsidP="00840EF0">
      <w:r>
        <w:t xml:space="preserve">When a user is successfully authenticated, the authentication system will return </w:t>
      </w:r>
      <w:r w:rsidR="00DE0DF5">
        <w:t>a string, corresponding to a token (or session ID) that we may use for subsequent operations.</w:t>
      </w:r>
    </w:p>
    <w:p w:rsidR="005B750E" w:rsidRDefault="005B750E" w:rsidP="00840EF0"/>
    <w:p w:rsidR="00AB432D" w:rsidRDefault="005B750E" w:rsidP="00840EF0">
      <w:r>
        <w:t>Among the optional functions, a</w:t>
      </w:r>
      <w:r w:rsidR="00AB432D">
        <w:t xml:space="preserve">t least the </w:t>
      </w:r>
      <w:r w:rsidR="00AB432D" w:rsidRPr="00025452">
        <w:rPr>
          <w:i/>
        </w:rPr>
        <w:t>get_user_list</w:t>
      </w:r>
      <w:r w:rsidR="00AB432D">
        <w:t xml:space="preserve"> method is recommended, to ease synchronization and avoid the need to create information manually.</w:t>
      </w:r>
      <w:r w:rsidR="006418EC">
        <w:t xml:space="preserve"> The others will allow to manage users directly in the software, but this is optional.</w:t>
      </w:r>
    </w:p>
    <w:p w:rsidR="005431BA" w:rsidRDefault="005431BA" w:rsidP="005431BA">
      <w:pPr>
        <w:pStyle w:val="Heading2"/>
      </w:pPr>
      <w:bookmarkStart w:id="30" w:name="_Toc359837427"/>
      <w:r>
        <w:t>User Management</w:t>
      </w:r>
      <w:bookmarkEnd w:id="30"/>
    </w:p>
    <w:p w:rsidR="005431BA" w:rsidRDefault="00DC6277" w:rsidP="00DC6277">
      <w:pPr>
        <w:pStyle w:val="Heading3"/>
      </w:pPr>
      <w:bookmarkStart w:id="31" w:name="_Toc359837428"/>
      <w:r>
        <w:t>Responsibilities</w:t>
      </w:r>
      <w:bookmarkEnd w:id="31"/>
    </w:p>
    <w:p w:rsidR="0045779E" w:rsidRDefault="00B0594A" w:rsidP="00DC6277">
      <w:r>
        <w:t>The UserManagement component is responsible</w:t>
      </w:r>
      <w:r w:rsidR="00473960">
        <w:t xml:space="preserve"> to maintain a list of </w:t>
      </w:r>
      <w:r w:rsidR="00145CBF">
        <w:t>rights/permissions for the users</w:t>
      </w:r>
      <w:r>
        <w:t>.</w:t>
      </w:r>
    </w:p>
    <w:p w:rsidR="00B0594A" w:rsidRDefault="00B0594A" w:rsidP="00DC6277"/>
    <w:p w:rsidR="00B0594A" w:rsidRDefault="00B0594A" w:rsidP="00DC6277">
      <w:r>
        <w:t>The access rights define what a user can do or cannot in the application. Almost every page, service, data, or functionality must be protected by access rights.</w:t>
      </w:r>
    </w:p>
    <w:p w:rsidR="00B0594A" w:rsidRDefault="00B0594A" w:rsidP="00DC6277">
      <w:r>
        <w:t>Rights can be assign</w:t>
      </w:r>
      <w:r w:rsidR="00473960">
        <w:t>ed</w:t>
      </w:r>
      <w:r>
        <w:t xml:space="preserve"> directly to a user, or through roles. A role is defined by a set of access rights, </w:t>
      </w:r>
      <w:r w:rsidR="00123936">
        <w:t xml:space="preserve">and </w:t>
      </w:r>
      <w:r>
        <w:t>then roles can be assigned to users. A user can have several roles.</w:t>
      </w:r>
    </w:p>
    <w:p w:rsidR="0045779E" w:rsidRDefault="0045779E" w:rsidP="00DC6277"/>
    <w:p w:rsidR="00995D4F" w:rsidRDefault="00995D4F" w:rsidP="00DC6277">
      <w:r>
        <w:lastRenderedPageBreak/>
        <w:t>The total rights a user ha</w:t>
      </w:r>
      <w:r w:rsidR="00B0594A">
        <w:t>s</w:t>
      </w:r>
      <w:r>
        <w:t xml:space="preserve"> is the union of (1) the rights directly attached to this user (2) the union of the rights of all the roles of this user. When the same right is present several times, the less restricted is kept.</w:t>
      </w:r>
    </w:p>
    <w:p w:rsidR="003811A3" w:rsidRDefault="003811A3" w:rsidP="00DC6277"/>
    <w:p w:rsidR="006F0FA8" w:rsidRDefault="006F0FA8" w:rsidP="00DC6277">
      <w:r>
        <w:t>One particular role will be defined by default: Local administrator. A user having this role has all the rights and can do everything. This role should not be assigned to a normal user, but to a special dedicated user which will be used only when needed. This to avoid doing mistakes: if someone has all the rights each time he/she connects to the application, this may lead to mistakes.</w:t>
      </w:r>
    </w:p>
    <w:p w:rsidR="00995D4F" w:rsidRDefault="00995D4F" w:rsidP="00995D4F">
      <w:pPr>
        <w:pStyle w:val="Heading3"/>
      </w:pPr>
      <w:bookmarkStart w:id="32" w:name="_Toc359837429"/>
      <w:r>
        <w:t>Functionalities</w:t>
      </w:r>
      <w:bookmarkEnd w:id="32"/>
    </w:p>
    <w:p w:rsidR="00995D4F" w:rsidRDefault="00F036F4" w:rsidP="00995D4F">
      <w:r>
        <w:rPr>
          <w:noProof/>
        </w:rPr>
        <w:drawing>
          <wp:inline distT="0" distB="0" distL="0" distR="0">
            <wp:extent cx="5648325" cy="1647825"/>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648325" cy="1647825"/>
                    </a:xfrm>
                    <a:prstGeom prst="rect">
                      <a:avLst/>
                    </a:prstGeom>
                    <a:noFill/>
                    <a:ln w="9525">
                      <a:noFill/>
                      <a:miter lim="800000"/>
                      <a:headEnd/>
                      <a:tailEnd/>
                    </a:ln>
                  </pic:spPr>
                </pic:pic>
              </a:graphicData>
            </a:graphic>
          </wp:inline>
        </w:drawing>
      </w:r>
    </w:p>
    <w:p w:rsidR="00995D4F" w:rsidRDefault="0065606B" w:rsidP="00995D4F">
      <w:r>
        <w:t xml:space="preserve">UserManagement depends on </w:t>
      </w:r>
      <w:r w:rsidR="00183997">
        <w:t>Authentication component in order to validate username and password when a user login.</w:t>
      </w:r>
    </w:p>
    <w:p w:rsidR="0065606B" w:rsidRDefault="0065606B" w:rsidP="00995D4F"/>
    <w:p w:rsidR="0065606B" w:rsidRDefault="0065606B" w:rsidP="00995D4F">
      <w:r>
        <w:t xml:space="preserve">The component will keep </w:t>
      </w:r>
      <w:r w:rsidR="00CD7210">
        <w:t xml:space="preserve">in the session </w:t>
      </w:r>
      <w:r>
        <w:t>information about the user currently authenticated:</w:t>
      </w:r>
    </w:p>
    <w:p w:rsidR="00183997" w:rsidRDefault="00183997" w:rsidP="0065606B">
      <w:pPr>
        <w:pStyle w:val="ListParagraph"/>
        <w:numPr>
          <w:ilvl w:val="0"/>
          <w:numId w:val="15"/>
        </w:numPr>
      </w:pPr>
      <w:r>
        <w:t>Its domain</w:t>
      </w:r>
    </w:p>
    <w:p w:rsidR="0065606B" w:rsidRDefault="0065606B" w:rsidP="0065606B">
      <w:pPr>
        <w:pStyle w:val="ListParagraph"/>
        <w:numPr>
          <w:ilvl w:val="0"/>
          <w:numId w:val="15"/>
        </w:numPr>
      </w:pPr>
      <w:r>
        <w:t>Its username</w:t>
      </w:r>
    </w:p>
    <w:p w:rsidR="0045073E" w:rsidRDefault="0045073E" w:rsidP="0065606B">
      <w:pPr>
        <w:pStyle w:val="ListParagraph"/>
        <w:numPr>
          <w:ilvl w:val="0"/>
          <w:numId w:val="15"/>
        </w:numPr>
      </w:pPr>
      <w:r>
        <w:t>The token returned by the authentication system when the user has been authenticated</w:t>
      </w:r>
    </w:p>
    <w:p w:rsidR="0065606B" w:rsidRDefault="0065606B" w:rsidP="0065606B">
      <w:pPr>
        <w:pStyle w:val="ListParagraph"/>
        <w:numPr>
          <w:ilvl w:val="0"/>
          <w:numId w:val="15"/>
        </w:numPr>
      </w:pPr>
      <w:r>
        <w:t>The result of the computation of all its rights</w:t>
      </w:r>
      <w:r w:rsidR="000C1ED3">
        <w:t>, by domain</w:t>
      </w:r>
      <w:r w:rsidR="00BF0A01">
        <w:t xml:space="preserve"> (to reduce DataBase access, as any page will needs security checks</w:t>
      </w:r>
      <w:r w:rsidR="006E2E1D">
        <w:t xml:space="preserve">, we will store the computation </w:t>
      </w:r>
      <w:r w:rsidR="000C1ED3">
        <w:t>as soon as we need it</w:t>
      </w:r>
      <w:r w:rsidR="00BF0A01">
        <w:t>)</w:t>
      </w:r>
    </w:p>
    <w:p w:rsidR="0065606B" w:rsidRDefault="0065606B" w:rsidP="0065606B"/>
    <w:p w:rsidR="0065606B" w:rsidRDefault="0065606B" w:rsidP="0065606B">
      <w:r>
        <w:t>The component will provide functionalities to other components:</w:t>
      </w:r>
    </w:p>
    <w:p w:rsidR="0065606B" w:rsidRDefault="0065606B" w:rsidP="0065606B">
      <w:pPr>
        <w:pStyle w:val="ListParagraph"/>
        <w:numPr>
          <w:ilvl w:val="0"/>
          <w:numId w:val="16"/>
        </w:numPr>
      </w:pPr>
      <w:r>
        <w:t>Login and logout</w:t>
      </w:r>
    </w:p>
    <w:p w:rsidR="0065606B" w:rsidRDefault="0065606B" w:rsidP="0065606B">
      <w:pPr>
        <w:pStyle w:val="ListParagraph"/>
        <w:numPr>
          <w:ilvl w:val="0"/>
          <w:numId w:val="16"/>
        </w:numPr>
      </w:pPr>
      <w:r>
        <w:t>Check if the user has a specific right</w:t>
      </w:r>
      <w:r w:rsidR="00493F5A">
        <w:t>, in the current domain</w:t>
      </w:r>
    </w:p>
    <w:p w:rsidR="00183997" w:rsidRDefault="00183997" w:rsidP="00183997">
      <w:r>
        <w:t>And 2 events the other components may subscri</w:t>
      </w:r>
      <w:r w:rsidR="00605AF8">
        <w:t>b</w:t>
      </w:r>
      <w:r>
        <w:t>e:</w:t>
      </w:r>
    </w:p>
    <w:p w:rsidR="00183997" w:rsidRDefault="00183997" w:rsidP="00183997">
      <w:pPr>
        <w:pStyle w:val="ListParagraph"/>
        <w:numPr>
          <w:ilvl w:val="0"/>
          <w:numId w:val="17"/>
        </w:numPr>
      </w:pPr>
      <w:r>
        <w:t>Logged_in: raised when a user logged in, so other components may populate information about the logged user (like its first name and last name…)</w:t>
      </w:r>
    </w:p>
    <w:p w:rsidR="00183997" w:rsidRDefault="00183997" w:rsidP="00183997">
      <w:pPr>
        <w:pStyle w:val="ListParagraph"/>
        <w:numPr>
          <w:ilvl w:val="0"/>
          <w:numId w:val="17"/>
        </w:numPr>
      </w:pPr>
      <w:r>
        <w:t>Logged_out: raised when a user logged out.</w:t>
      </w:r>
    </w:p>
    <w:p w:rsidR="003365DC" w:rsidRDefault="003365DC" w:rsidP="003365DC"/>
    <w:p w:rsidR="003365DC" w:rsidRDefault="003365DC" w:rsidP="003365DC">
      <w:r>
        <w:t>UserManagement provides also classes for the other components to specify access rights:</w:t>
      </w:r>
    </w:p>
    <w:p w:rsidR="003365DC" w:rsidRDefault="00D3438E" w:rsidP="003365DC">
      <w:r>
        <w:rPr>
          <w:noProof/>
        </w:rPr>
        <w:drawing>
          <wp:inline distT="0" distB="0" distL="0" distR="0">
            <wp:extent cx="4876800" cy="2324100"/>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4876800" cy="2324100"/>
                    </a:xfrm>
                    <a:prstGeom prst="rect">
                      <a:avLst/>
                    </a:prstGeom>
                    <a:noFill/>
                    <a:ln w="9525">
                      <a:noFill/>
                      <a:miter lim="800000"/>
                      <a:headEnd/>
                      <a:tailEnd/>
                    </a:ln>
                  </pic:spPr>
                </pic:pic>
              </a:graphicData>
            </a:graphic>
          </wp:inline>
        </w:drawing>
      </w:r>
    </w:p>
    <w:p w:rsidR="00BD6ED6" w:rsidRDefault="00BD6ED6" w:rsidP="003365DC">
      <w:r>
        <w:lastRenderedPageBreak/>
        <w:t>Access rights are organized per category, in order to be able to display them in an organized way to the user. A category is simply a list of rights, with a localized name.</w:t>
      </w:r>
    </w:p>
    <w:p w:rsidR="00BD6ED6" w:rsidRDefault="00BD6ED6" w:rsidP="003365DC"/>
    <w:p w:rsidR="003365DC" w:rsidRDefault="003365DC" w:rsidP="003365DC">
      <w:r>
        <w:t xml:space="preserve">Each </w:t>
      </w:r>
      <w:r>
        <w:rPr>
          <w:i/>
        </w:rPr>
        <w:t>Access Right</w:t>
      </w:r>
      <w:r>
        <w:t xml:space="preserve"> is named (unique name used to identify it), and has a translation so it can be displayed to the user.</w:t>
      </w:r>
    </w:p>
    <w:p w:rsidR="00BD6ED6" w:rsidRDefault="00BD6ED6" w:rsidP="003365DC"/>
    <w:p w:rsidR="003365DC" w:rsidRDefault="003365DC" w:rsidP="003365DC">
      <w:r>
        <w:t>We want to be as precise as possible in the rights assignments (meaning it is better to define several rights instead of one very general). For example: “can see the list of users”, “can see the rights of a users”, “can see the roles of a user”, “can edit the rights of a user”, “can edit the rights of a role”, “can assign roles to users”……</w:t>
      </w:r>
    </w:p>
    <w:p w:rsidR="00BD6ED6" w:rsidRDefault="00BD6ED6" w:rsidP="003365DC"/>
    <w:p w:rsidR="003365DC" w:rsidRDefault="003365DC" w:rsidP="003365DC">
      <w:r>
        <w:t xml:space="preserve">But we want to keep the security checks simple, to avoid mistakes, and we want the rights to be consistent. For this a right may imply other rights. For example: “can edit the rights of a user” implies “can see the rights of a user”, else it would be non-sense. </w:t>
      </w:r>
      <w:r w:rsidR="00B06404">
        <w:t>That means that anyone having the right “can edit the rights of a user” gets automatically the right “can see the rights of a user”.</w:t>
      </w:r>
    </w:p>
    <w:p w:rsidR="00BD6ED6" w:rsidRDefault="00BD6ED6" w:rsidP="003365DC"/>
    <w:p w:rsidR="00B06404" w:rsidRPr="00B06404" w:rsidRDefault="00B06404" w:rsidP="003365DC">
      <w:pPr>
        <w:rPr>
          <w:i/>
        </w:rPr>
      </w:pPr>
      <w:r>
        <w:t>More generally, the implications specified are represented by a map: for a given value of the current right, it implies a list of rights together with the value of those rights.</w:t>
      </w:r>
    </w:p>
    <w:p w:rsidR="00995D4F" w:rsidRDefault="00995D4F" w:rsidP="00995D4F">
      <w:pPr>
        <w:pStyle w:val="Heading3"/>
      </w:pPr>
      <w:bookmarkStart w:id="33" w:name="_Toc359837430"/>
      <w:r>
        <w:t>Data</w:t>
      </w:r>
      <w:bookmarkEnd w:id="33"/>
    </w:p>
    <w:p w:rsidR="00995D4F" w:rsidRDefault="00827CAA" w:rsidP="00995D4F">
      <w:r>
        <w:rPr>
          <w:noProof/>
        </w:rPr>
        <w:drawing>
          <wp:inline distT="0" distB="0" distL="0" distR="0">
            <wp:extent cx="4029075" cy="189547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4029075" cy="1895475"/>
                    </a:xfrm>
                    <a:prstGeom prst="rect">
                      <a:avLst/>
                    </a:prstGeom>
                    <a:noFill/>
                    <a:ln w="9525">
                      <a:noFill/>
                      <a:miter lim="800000"/>
                      <a:headEnd/>
                      <a:tailEnd/>
                    </a:ln>
                  </pic:spPr>
                </pic:pic>
              </a:graphicData>
            </a:graphic>
          </wp:inline>
        </w:drawing>
      </w:r>
    </w:p>
    <w:p w:rsidR="001C66E4" w:rsidRDefault="001C66E4" w:rsidP="00995D4F">
      <w:r>
        <w:t>A user is defined by its domain and username.</w:t>
      </w:r>
    </w:p>
    <w:p w:rsidR="001C66E4" w:rsidRDefault="001C66E4" w:rsidP="00995D4F">
      <w:r>
        <w:t xml:space="preserve">A user can have rights attached directly through the table </w:t>
      </w:r>
      <w:r w:rsidRPr="008B690B">
        <w:rPr>
          <w:i/>
        </w:rPr>
        <w:t>UserRights</w:t>
      </w:r>
      <w:r>
        <w:t>.</w:t>
      </w:r>
    </w:p>
    <w:p w:rsidR="001C66E4" w:rsidRDefault="001C66E4" w:rsidP="00995D4F">
      <w:r>
        <w:t xml:space="preserve">A user can have roles attached through the table </w:t>
      </w:r>
      <w:r w:rsidRPr="008B690B">
        <w:rPr>
          <w:i/>
        </w:rPr>
        <w:t>UserRole</w:t>
      </w:r>
      <w:r>
        <w:t>.</w:t>
      </w:r>
    </w:p>
    <w:p w:rsidR="001C66E4" w:rsidRDefault="001C66E4" w:rsidP="00995D4F">
      <w:r>
        <w:t>Each role is defined by a name</w:t>
      </w:r>
      <w:r w:rsidR="008B690B">
        <w:t xml:space="preserve"> (in table </w:t>
      </w:r>
      <w:r w:rsidR="008B690B">
        <w:rPr>
          <w:i/>
        </w:rPr>
        <w:t>Role</w:t>
      </w:r>
      <w:r w:rsidR="008B690B">
        <w:t>)</w:t>
      </w:r>
      <w:r>
        <w:t xml:space="preserve">, and has rights attached through the table </w:t>
      </w:r>
      <w:r w:rsidRPr="008B690B">
        <w:rPr>
          <w:i/>
        </w:rPr>
        <w:t>RoleRights</w:t>
      </w:r>
      <w:r>
        <w:t>.</w:t>
      </w:r>
    </w:p>
    <w:p w:rsidR="001C66E4" w:rsidRDefault="001C66E4" w:rsidP="00995D4F">
      <w:r>
        <w:t>Each right is defined by a name, and a value which may have any type (it will be the responsibility of the component managing this right to handle the value accordingly).</w:t>
      </w:r>
    </w:p>
    <w:p w:rsidR="0074130B" w:rsidRDefault="0074130B" w:rsidP="0074130B">
      <w:pPr>
        <w:pStyle w:val="Heading3"/>
      </w:pPr>
      <w:bookmarkStart w:id="34" w:name="_Toc359837431"/>
      <w:r>
        <w:t>Access rights</w:t>
      </w:r>
      <w:bookmarkEnd w:id="34"/>
    </w:p>
    <w:p w:rsidR="0074130B" w:rsidRDefault="0074130B" w:rsidP="0074130B">
      <w:r>
        <w:t>The UserManagement component itself defines rights:</w:t>
      </w:r>
    </w:p>
    <w:p w:rsidR="0074130B" w:rsidRDefault="0074130B" w:rsidP="0074130B">
      <w:pPr>
        <w:pStyle w:val="Heading4"/>
      </w:pPr>
      <w:r>
        <w:t>Read rights</w:t>
      </w:r>
    </w:p>
    <w:p w:rsidR="0074130B" w:rsidRDefault="0074130B" w:rsidP="0074130B">
      <w:pPr>
        <w:pStyle w:val="ListParagraph"/>
        <w:numPr>
          <w:ilvl w:val="0"/>
          <w:numId w:val="25"/>
        </w:numPr>
      </w:pPr>
      <w:r>
        <w:t>consult_user_list (Boolean): if true the user can see the list of users</w:t>
      </w:r>
    </w:p>
    <w:p w:rsidR="0074130B" w:rsidRDefault="0074130B" w:rsidP="0074130B">
      <w:pPr>
        <w:pStyle w:val="ListParagraph"/>
        <w:numPr>
          <w:ilvl w:val="0"/>
          <w:numId w:val="25"/>
        </w:numPr>
      </w:pPr>
      <w:r>
        <w:t>consult_user_roles (Boolean): if true the user can see the roles attached to the users</w:t>
      </w:r>
    </w:p>
    <w:p w:rsidR="0074130B" w:rsidRDefault="0074130B" w:rsidP="0074130B">
      <w:pPr>
        <w:pStyle w:val="ListParagraph"/>
        <w:numPr>
          <w:ilvl w:val="0"/>
          <w:numId w:val="25"/>
        </w:numPr>
      </w:pPr>
      <w:r>
        <w:t>consult_user_rights (Boolean): if true the user can see the rights another user has</w:t>
      </w:r>
    </w:p>
    <w:p w:rsidR="0074130B" w:rsidRDefault="0074130B" w:rsidP="0074130B">
      <w:pPr>
        <w:pStyle w:val="ListParagraph"/>
        <w:numPr>
          <w:ilvl w:val="1"/>
          <w:numId w:val="25"/>
        </w:numPr>
      </w:pPr>
      <w:r>
        <w:t>Implies consult_user_roles = true</w:t>
      </w:r>
    </w:p>
    <w:p w:rsidR="0074130B" w:rsidRDefault="0074130B" w:rsidP="0074130B">
      <w:pPr>
        <w:pStyle w:val="Heading4"/>
      </w:pPr>
      <w:r>
        <w:t>Write rights</w:t>
      </w:r>
    </w:p>
    <w:p w:rsidR="0074130B" w:rsidRDefault="0074130B" w:rsidP="0074130B">
      <w:pPr>
        <w:pStyle w:val="ListParagraph"/>
        <w:numPr>
          <w:ilvl w:val="0"/>
          <w:numId w:val="26"/>
        </w:numPr>
      </w:pPr>
      <w:r>
        <w:t>manage_roles (Boolean): if true, the user can create, remove and edit roles</w:t>
      </w:r>
    </w:p>
    <w:p w:rsidR="0074130B" w:rsidRDefault="0074130B" w:rsidP="0074130B">
      <w:pPr>
        <w:pStyle w:val="ListParagraph"/>
        <w:numPr>
          <w:ilvl w:val="0"/>
          <w:numId w:val="26"/>
        </w:numPr>
      </w:pPr>
      <w:r>
        <w:t>assign_roles (Boolean): if true, the user can assign or unassign roles to users</w:t>
      </w:r>
    </w:p>
    <w:p w:rsidR="0074130B" w:rsidRDefault="0074130B" w:rsidP="0074130B">
      <w:pPr>
        <w:pStyle w:val="ListParagraph"/>
        <w:numPr>
          <w:ilvl w:val="1"/>
          <w:numId w:val="26"/>
        </w:numPr>
      </w:pPr>
      <w:r>
        <w:t>implies consult_user_list = true</w:t>
      </w:r>
    </w:p>
    <w:p w:rsidR="0074130B" w:rsidRDefault="0074130B" w:rsidP="0074130B">
      <w:pPr>
        <w:pStyle w:val="ListParagraph"/>
        <w:numPr>
          <w:ilvl w:val="1"/>
          <w:numId w:val="26"/>
        </w:numPr>
      </w:pPr>
      <w:r>
        <w:t>implies consult_user_roles = true</w:t>
      </w:r>
    </w:p>
    <w:p w:rsidR="0074130B" w:rsidRDefault="0074130B" w:rsidP="0074130B">
      <w:pPr>
        <w:pStyle w:val="ListParagraph"/>
        <w:numPr>
          <w:ilvl w:val="0"/>
          <w:numId w:val="26"/>
        </w:numPr>
      </w:pPr>
      <w:r>
        <w:t>edit_user_rights (Boolean): if true, the user can assign or unassign rights directly to a user (without using a role)</w:t>
      </w:r>
    </w:p>
    <w:p w:rsidR="0074130B" w:rsidRDefault="0074130B" w:rsidP="0074130B">
      <w:pPr>
        <w:pStyle w:val="ListParagraph"/>
        <w:numPr>
          <w:ilvl w:val="1"/>
          <w:numId w:val="26"/>
        </w:numPr>
      </w:pPr>
      <w:r>
        <w:t>implies consult_user_list = true</w:t>
      </w:r>
    </w:p>
    <w:p w:rsidR="0074130B" w:rsidRPr="0074130B" w:rsidRDefault="0074130B" w:rsidP="0074130B">
      <w:pPr>
        <w:pStyle w:val="ListParagraph"/>
        <w:numPr>
          <w:ilvl w:val="1"/>
          <w:numId w:val="26"/>
        </w:numPr>
      </w:pPr>
      <w:r>
        <w:lastRenderedPageBreak/>
        <w:t>implies consult_user_rights = true</w:t>
      </w:r>
    </w:p>
    <w:p w:rsidR="00BF3F01" w:rsidRDefault="00BF3F01" w:rsidP="00BF3F01">
      <w:pPr>
        <w:pStyle w:val="Heading2"/>
      </w:pPr>
      <w:bookmarkStart w:id="35" w:name="_Toc359837432"/>
      <w:r>
        <w:t>Application</w:t>
      </w:r>
      <w:bookmarkEnd w:id="35"/>
    </w:p>
    <w:p w:rsidR="00BF3F01" w:rsidRDefault="00E257EC" w:rsidP="00BF3F01">
      <w:r>
        <w:t>The component Application provides mainly the layout of the application, as well as the login page if the user is not yet authenticated. The layout provided will contain links to pages of other components, according to the access rights of the user.</w:t>
      </w:r>
    </w:p>
    <w:p w:rsidR="00357053" w:rsidRDefault="00357053" w:rsidP="00BF3F01">
      <w:r>
        <w:t>It will also provide access to the different databases (different domains) to the user, so we can switch from one to another (by default when the user enter the application, it is connected to the local domain).</w:t>
      </w:r>
    </w:p>
    <w:p w:rsidR="007A1EB1" w:rsidRDefault="007A1EB1" w:rsidP="00BF3F01"/>
    <w:p w:rsidR="007A1EB1" w:rsidRDefault="007A1EB1" w:rsidP="00BF3F01">
      <w:r>
        <w:t>This component also provide a “search page” allowing the user to perform searches on the database.</w:t>
      </w:r>
    </w:p>
    <w:p w:rsidR="007A1EB1" w:rsidRDefault="007A1EB1" w:rsidP="00BF3F01"/>
    <w:p w:rsidR="007A1EB1" w:rsidRDefault="007A1EB1" w:rsidP="00BF3F01">
      <w:r>
        <w:t>Regarding the layout, the component provides also 2 classes to layout sub-pages: MainSectionPage and SubPageHeader.</w:t>
      </w:r>
    </w:p>
    <w:p w:rsidR="00C52622" w:rsidRDefault="00A30A06" w:rsidP="00A30A06">
      <w:pPr>
        <w:pStyle w:val="Heading2"/>
      </w:pPr>
      <w:bookmarkStart w:id="36" w:name="_Toc359837433"/>
      <w:r>
        <w:t>Data_model</w:t>
      </w:r>
      <w:bookmarkEnd w:id="36"/>
    </w:p>
    <w:p w:rsidR="00C52622" w:rsidRDefault="002E453B" w:rsidP="00BF3F01">
      <w:r>
        <w:t>The data_model component provides the classes for other components to declare their part of the data model: see chapter “</w:t>
      </w:r>
      <w:r w:rsidR="0051438B">
        <w:fldChar w:fldCharType="begin"/>
      </w:r>
      <w:r>
        <w:instrText xml:space="preserve"> REF _Ref358964879 \h </w:instrText>
      </w:r>
      <w:r w:rsidR="0051438B">
        <w:fldChar w:fldCharType="separate"/>
      </w:r>
      <w:r>
        <w:t>DataBase</w:t>
      </w:r>
      <w:r w:rsidR="0051438B">
        <w:fldChar w:fldCharType="end"/>
      </w:r>
      <w:r>
        <w:t>” above.</w:t>
      </w:r>
    </w:p>
    <w:p w:rsidR="002E453B" w:rsidRDefault="00295226" w:rsidP="00BF3F01">
      <w:r>
        <w:t>Its goal is also to provide generic functionalities, pages (or part of pages) and services for the data model.</w:t>
      </w:r>
    </w:p>
    <w:p w:rsidR="00295226" w:rsidRDefault="00295226" w:rsidP="00742A0B">
      <w:pPr>
        <w:pStyle w:val="Heading3"/>
      </w:pPr>
      <w:bookmarkStart w:id="37" w:name="_Toc359837434"/>
      <w:r>
        <w:t>DataModel class</w:t>
      </w:r>
      <w:bookmarkEnd w:id="37"/>
    </w:p>
    <w:p w:rsidR="00C52622" w:rsidRDefault="00295226" w:rsidP="00BF3F01">
      <w:r>
        <w:t>The DataModel class, together with Table class are described in the chapter “</w:t>
      </w:r>
      <w:r w:rsidR="0051438B">
        <w:fldChar w:fldCharType="begin"/>
      </w:r>
      <w:r>
        <w:instrText xml:space="preserve"> REF _Ref358965722 \w \h </w:instrText>
      </w:r>
      <w:r w:rsidR="0051438B">
        <w:fldChar w:fldCharType="separate"/>
      </w:r>
      <w:r>
        <w:t>2.2</w:t>
      </w:r>
      <w:r w:rsidR="0051438B">
        <w:fldChar w:fldCharType="end"/>
      </w:r>
      <w:r>
        <w:t xml:space="preserve"> </w:t>
      </w:r>
      <w:r w:rsidR="0051438B">
        <w:fldChar w:fldCharType="begin"/>
      </w:r>
      <w:r>
        <w:instrText xml:space="preserve"> REF _Ref358965713 \h </w:instrText>
      </w:r>
      <w:r w:rsidR="0051438B">
        <w:fldChar w:fldCharType="separate"/>
      </w:r>
      <w:r>
        <w:t>DataBase</w:t>
      </w:r>
      <w:r w:rsidR="0051438B">
        <w:fldChar w:fldCharType="end"/>
      </w:r>
      <w:r>
        <w:t>”: they allow each component to declare their part of the data model, building the complete data model of the application.</w:t>
      </w:r>
    </w:p>
    <w:p w:rsidR="00295226" w:rsidRDefault="00295226" w:rsidP="00BF3F01">
      <w:r>
        <w:t xml:space="preserve">In addition to what has been previously described, </w:t>
      </w:r>
      <w:r>
        <w:rPr>
          <w:i/>
        </w:rPr>
        <w:t>displayable data</w:t>
      </w:r>
      <w:r>
        <w:t xml:space="preserve"> can be declared on each table. A displayable data is a column of a table which aims at being displayed to the user (contrariwise the other columns are internal data, like foreign keys, which are not supposed to be displayed to the user). When declaring a displayable data, a localized name is provided, so the description of the data can be displayed.</w:t>
      </w:r>
    </w:p>
    <w:p w:rsidR="00295226" w:rsidRDefault="00295226" w:rsidP="00BF3F01">
      <w:r>
        <w:t>Those displayable data will allow to implement generic pages, which can display data from one or several tables: the page will automatically adapt to the data model, by analyzing it. Thus a modification of the data model will be automatically reflected in those pages, without any additional code.</w:t>
      </w:r>
    </w:p>
    <w:p w:rsidR="00C528CC" w:rsidRDefault="00C528CC" w:rsidP="00C528CC">
      <w:pPr>
        <w:pStyle w:val="Heading4"/>
      </w:pPr>
      <w:r>
        <w:t>Declaration from each component to build a complete data model</w:t>
      </w:r>
    </w:p>
    <w:p w:rsidR="000D7DEE" w:rsidRDefault="000D7DEE" w:rsidP="000D7DEE">
      <w:r>
        <w:t xml:space="preserve">Each component declares its part of the data model, in a file </w:t>
      </w:r>
      <w:r>
        <w:rPr>
          <w:i/>
        </w:rPr>
        <w:t>datamodel.inc</w:t>
      </w:r>
      <w:r>
        <w:t>.</w:t>
      </w:r>
    </w:p>
    <w:p w:rsidR="000D7DEE" w:rsidRPr="000D7DEE" w:rsidRDefault="000D7DEE" w:rsidP="000D7DEE">
      <w:r>
        <w:t xml:space="preserve">The class </w:t>
      </w:r>
      <w:r>
        <w:rPr>
          <w:i/>
        </w:rPr>
        <w:t>DataModel</w:t>
      </w:r>
      <w:r>
        <w:t xml:space="preserve"> will then execute each of those files, to finally get the complete data model.</w:t>
      </w:r>
    </w:p>
    <w:p w:rsidR="00C528CC" w:rsidRDefault="00C528CC" w:rsidP="00C528CC">
      <w:pPr>
        <w:pStyle w:val="Heading4"/>
      </w:pPr>
      <w:r>
        <w:t>Specific data for a project</w:t>
      </w:r>
    </w:p>
    <w:p w:rsidR="000D7DEE" w:rsidRDefault="000D7DEE" w:rsidP="000D7DEE">
      <w:r>
        <w:t>Each PN project may have specific needs for the data. For example, in Cambodia, we would like to store the name of a person in English, but also its Khmer version. This is obviously not needed for Philippines or Vietnam.</w:t>
      </w:r>
    </w:p>
    <w:p w:rsidR="000D7DEE" w:rsidRDefault="000D7DEE" w:rsidP="000D7DEE">
      <w:r>
        <w:t>In order to keep the databases of all project homogeneous, so all databases will have the same structure, some data may be hidden for some projects.</w:t>
      </w:r>
    </w:p>
    <w:p w:rsidR="000D7DEE" w:rsidRDefault="000D7DEE" w:rsidP="000D7DEE">
      <w:r>
        <w:t xml:space="preserve">For this, a component may provide a file </w:t>
      </w:r>
      <w:r>
        <w:rPr>
          <w:i/>
        </w:rPr>
        <w:t>datamodel_hidden.inc</w:t>
      </w:r>
      <w:r>
        <w:t>: it declares, for each project, which data should be hidden. Thus, the Khmer name column will be present in the database of each project, but will never be displayed when we are connected to the Philippines or Vietnam application.</w:t>
      </w:r>
    </w:p>
    <w:p w:rsidR="00762B74" w:rsidRPr="000D7DEE" w:rsidRDefault="00762B74" w:rsidP="000D7DEE">
      <w:r>
        <w:t>This will allow flexibility for each project to have data which has not meaning or no interest for other projects, while keeping homogeneous database structures among the different projects.</w:t>
      </w:r>
    </w:p>
    <w:p w:rsidR="00295226" w:rsidRDefault="00295226" w:rsidP="00742A0B">
      <w:pPr>
        <w:pStyle w:val="Heading3"/>
      </w:pPr>
      <w:bookmarkStart w:id="38" w:name="_Toc359837435"/>
      <w:r>
        <w:t>DataPath and DataPathBuilder</w:t>
      </w:r>
      <w:bookmarkEnd w:id="38"/>
    </w:p>
    <w:p w:rsidR="00295226" w:rsidRDefault="00295226" w:rsidP="00BF3F01">
      <w:r>
        <w:t>The class DataPathBuilder can automatically find the path from one table to another, or find all possible linked data from a given table, by analyzing</w:t>
      </w:r>
      <w:r w:rsidR="00A03CED">
        <w:t xml:space="preserve"> the data model.</w:t>
      </w:r>
    </w:p>
    <w:p w:rsidR="00A03CED" w:rsidRDefault="001558B5" w:rsidP="00742A0B">
      <w:pPr>
        <w:pStyle w:val="Heading3"/>
      </w:pPr>
      <w:bookmarkStart w:id="39" w:name="_Toc359837436"/>
      <w:r>
        <w:lastRenderedPageBreak/>
        <w:t>Pages</w:t>
      </w:r>
      <w:bookmarkEnd w:id="39"/>
    </w:p>
    <w:p w:rsidR="001558B5" w:rsidRDefault="001558B5" w:rsidP="001558B5">
      <w:pPr>
        <w:pStyle w:val="Heading4"/>
      </w:pPr>
      <w:r>
        <w:t>Entity</w:t>
      </w:r>
    </w:p>
    <w:p w:rsidR="001558B5" w:rsidRDefault="00576C39" w:rsidP="001558B5">
      <w:r>
        <w:t>A portion of page is provided to display data from a given row of a table. Every displayable data of this table is displayed. If the current used has the permission to modify a data, the page will provide this possibility to the user: the data will be locked when the user starts to edit, to avoid another user attempt to edit the same data at the same time.</w:t>
      </w:r>
    </w:p>
    <w:p w:rsidR="00576C39" w:rsidRPr="001558B5" w:rsidRDefault="00576C39" w:rsidP="001558B5">
      <w:r>
        <w:t>Each data will be displayed according to the type of the column: for example, if the column is a date, and the user wants to edit the data, a date picker (with a calendar) will be displayed so the user can easily pick a new date.</w:t>
      </w:r>
    </w:p>
    <w:p w:rsidR="001558B5" w:rsidRDefault="00576C39" w:rsidP="001558B5">
      <w:pPr>
        <w:pStyle w:val="Heading4"/>
      </w:pPr>
      <w:r>
        <w:t>Editable e</w:t>
      </w:r>
      <w:r w:rsidR="001558B5">
        <w:t>ntity list</w:t>
      </w:r>
    </w:p>
    <w:p w:rsidR="00576C39" w:rsidRDefault="00576C39" w:rsidP="00576C39">
      <w:r>
        <w:t>This page allows the user to edit a list of rows, add new rows, or remove rows.</w:t>
      </w:r>
    </w:p>
    <w:p w:rsidR="00576C39" w:rsidRDefault="00576C39" w:rsidP="00576C39">
      <w:r>
        <w:t>This can be used typically when a table contains a list of entries, like a list of provinces in a country, so the user can easily edit this list.</w:t>
      </w:r>
    </w:p>
    <w:p w:rsidR="00576C39" w:rsidRPr="00576C39" w:rsidRDefault="00576C39" w:rsidP="00576C39">
      <w:r>
        <w:t xml:space="preserve">In the same way as </w:t>
      </w:r>
      <w:r>
        <w:rPr>
          <w:i/>
        </w:rPr>
        <w:t>Entity</w:t>
      </w:r>
      <w:r>
        <w:t>, each data will be displayed/edited according to the type of the column. For instance, if a column is an integer, the user will be able only to enter digits.</w:t>
      </w:r>
    </w:p>
    <w:p w:rsidR="001558B5" w:rsidRDefault="001558B5" w:rsidP="001558B5">
      <w:pPr>
        <w:pStyle w:val="Heading4"/>
      </w:pPr>
      <w:r>
        <w:t>Data list</w:t>
      </w:r>
    </w:p>
    <w:p w:rsidR="001043FB" w:rsidRDefault="001043FB" w:rsidP="001043FB">
      <w:r>
        <w:rPr>
          <w:i/>
        </w:rPr>
        <w:t>DataList</w:t>
      </w:r>
      <w:r>
        <w:t xml:space="preserve"> implements a generic screen, where the user can see a table of data, select or not the columns to display, make searches, edit data… (a kind of Excel sheet).</w:t>
      </w:r>
    </w:p>
    <w:p w:rsidR="001043FB" w:rsidRDefault="001043FB" w:rsidP="001043FB">
      <w:r>
        <w:t>This screen is using the data model defined by the components, to know what data are available, and what the type of each data is.</w:t>
      </w:r>
    </w:p>
    <w:p w:rsidR="001043FB" w:rsidRDefault="001043FB" w:rsidP="001043FB">
      <w:r>
        <w:t xml:space="preserve">Then, using this screen will need only few lines: give what is the starting point in the data model, and what are the data displayed by default. For example, if we want a screen with a list of users, the starting point is the table of Users, then we will be able to see any data having relationship with a user (its personal information, through the component </w:t>
      </w:r>
      <w:r>
        <w:rPr>
          <w:i/>
        </w:rPr>
        <w:t>People</w:t>
      </w:r>
      <w:r>
        <w:t>, …) just by analyzing the data model. For this, DataList is using DataPathBuilder to know all the possible data which can be linked to the starting table, and how to reach all those data (following links, foreign keys…).</w:t>
      </w:r>
    </w:p>
    <w:p w:rsidR="001043FB" w:rsidRDefault="001043FB" w:rsidP="001043FB"/>
    <w:p w:rsidR="001043FB" w:rsidRDefault="001043FB" w:rsidP="001043FB">
      <w:r>
        <w:t>An example of usage, for a list of user:</w:t>
      </w:r>
    </w:p>
    <w:p w:rsidR="001043FB" w:rsidRDefault="001043FB" w:rsidP="001043F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$list = </w:t>
      </w:r>
      <w:r>
        <w:rPr>
          <w:rFonts w:ascii="Courier New" w:hAnsi="Courier New" w:cs="Courier New"/>
          <w:b/>
          <w:bCs/>
          <w:color w:val="7F0055"/>
          <w:sz w:val="20"/>
          <w:szCs w:val="20"/>
        </w:rPr>
        <w:t xml:space="preserve">new </w:t>
      </w:r>
      <w:r>
        <w:rPr>
          <w:rFonts w:ascii="Courier New" w:hAnsi="Courier New" w:cs="Courier New"/>
          <w:color w:val="000000"/>
          <w:sz w:val="20"/>
          <w:szCs w:val="20"/>
        </w:rPr>
        <w:t>DataList(</w:t>
      </w:r>
      <w:r>
        <w:rPr>
          <w:rFonts w:ascii="Courier New" w:hAnsi="Courier New" w:cs="Courier New"/>
          <w:color w:val="0000C0"/>
          <w:sz w:val="20"/>
          <w:szCs w:val="20"/>
        </w:rPr>
        <w:t>"Users"</w:t>
      </w:r>
      <w:r>
        <w:rPr>
          <w:rFonts w:ascii="Courier New" w:hAnsi="Courier New" w:cs="Courier New"/>
          <w:color w:val="000000"/>
          <w:sz w:val="20"/>
          <w:szCs w:val="20"/>
        </w:rPr>
        <w:t>);</w:t>
      </w:r>
    </w:p>
    <w:p w:rsidR="001043FB" w:rsidRDefault="001043FB" w:rsidP="001043F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$list-&gt;primary_key(</w:t>
      </w:r>
      <w:r>
        <w:rPr>
          <w:rFonts w:ascii="Courier New" w:hAnsi="Courier New" w:cs="Courier New"/>
          <w:color w:val="0000C0"/>
          <w:sz w:val="20"/>
          <w:szCs w:val="20"/>
        </w:rPr>
        <w:t>"Users.domain"</w:t>
      </w:r>
      <w:r>
        <w:rPr>
          <w:rFonts w:ascii="Courier New" w:hAnsi="Courier New" w:cs="Courier New"/>
          <w:color w:val="000000"/>
          <w:sz w:val="20"/>
          <w:szCs w:val="20"/>
        </w:rPr>
        <w:t>,</w:t>
      </w:r>
      <w:r>
        <w:rPr>
          <w:rFonts w:ascii="Courier New" w:hAnsi="Courier New" w:cs="Courier New"/>
          <w:color w:val="0000C0"/>
          <w:sz w:val="20"/>
          <w:szCs w:val="20"/>
        </w:rPr>
        <w:t>"Users.username"</w:t>
      </w:r>
      <w:r>
        <w:rPr>
          <w:rFonts w:ascii="Courier New" w:hAnsi="Courier New" w:cs="Courier New"/>
          <w:color w:val="000000"/>
          <w:sz w:val="20"/>
          <w:szCs w:val="20"/>
        </w:rPr>
        <w:t>);</w:t>
      </w:r>
    </w:p>
    <w:p w:rsidR="001043FB" w:rsidRDefault="001043FB" w:rsidP="001043F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$list-&gt;add(</w:t>
      </w:r>
      <w:r>
        <w:rPr>
          <w:rFonts w:ascii="Courier New" w:hAnsi="Courier New" w:cs="Courier New"/>
          <w:color w:val="0000C0"/>
          <w:sz w:val="20"/>
          <w:szCs w:val="20"/>
        </w:rPr>
        <w:t>"Users.domain"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1043FB" w:rsidRDefault="001043FB" w:rsidP="001043F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$list-&gt;add(</w:t>
      </w:r>
      <w:r>
        <w:rPr>
          <w:rFonts w:ascii="Courier New" w:hAnsi="Courier New" w:cs="Courier New"/>
          <w:color w:val="0000C0"/>
          <w:sz w:val="20"/>
          <w:szCs w:val="20"/>
        </w:rPr>
        <w:t>"Users.username"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1043FB" w:rsidRDefault="001043FB" w:rsidP="001043F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$list-&gt;add(</w:t>
      </w:r>
      <w:r>
        <w:rPr>
          <w:rFonts w:ascii="Courier New" w:hAnsi="Courier New" w:cs="Courier New"/>
          <w:color w:val="0000C0"/>
          <w:sz w:val="20"/>
          <w:szCs w:val="20"/>
        </w:rPr>
        <w:t>"UserPeople.people&gt;first_name"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1043FB" w:rsidRDefault="001043FB" w:rsidP="001043F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$list-&gt;add(</w:t>
      </w:r>
      <w:r>
        <w:rPr>
          <w:rFonts w:ascii="Courier New" w:hAnsi="Courier New" w:cs="Courier New"/>
          <w:color w:val="0000C0"/>
          <w:sz w:val="20"/>
          <w:szCs w:val="20"/>
        </w:rPr>
        <w:t>"UserPeople.people&gt;last_name"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1043FB" w:rsidRDefault="001043FB" w:rsidP="001043FB">
      <w:pPr>
        <w:rPr>
          <w:rFonts w:ascii="Courier New" w:hAnsi="Courier New" w:cs="Courier New"/>
          <w:color w:val="000000"/>
          <w:sz w:val="20"/>
          <w:szCs w:val="20"/>
        </w:rPr>
      </w:pPr>
      <w:r>
        <w:rPr>
          <w:rFonts w:ascii="Courier New" w:hAnsi="Courier New" w:cs="Courier New"/>
          <w:color w:val="000000"/>
          <w:sz w:val="20"/>
          <w:szCs w:val="20"/>
        </w:rPr>
        <w:t>$list-&gt;add(</w:t>
      </w:r>
      <w:r>
        <w:rPr>
          <w:rFonts w:ascii="Courier New" w:hAnsi="Courier New" w:cs="Courier New"/>
          <w:color w:val="0000C0"/>
          <w:sz w:val="20"/>
          <w:szCs w:val="20"/>
        </w:rPr>
        <w:t>"UserRole.role_id&gt;name"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1043FB" w:rsidRDefault="001043FB" w:rsidP="001043FB"/>
    <w:p w:rsidR="001043FB" w:rsidRDefault="001043FB" w:rsidP="001043FB">
      <w:r>
        <w:t>Here, with only few lines, we indicate:</w:t>
      </w:r>
    </w:p>
    <w:p w:rsidR="001043FB" w:rsidRDefault="001043FB" w:rsidP="001043FB">
      <w:pPr>
        <w:pStyle w:val="ListParagraph"/>
        <w:numPr>
          <w:ilvl w:val="0"/>
          <w:numId w:val="27"/>
        </w:numPr>
      </w:pPr>
      <w:r>
        <w:t>The starting point is the table “Users”</w:t>
      </w:r>
    </w:p>
    <w:p w:rsidR="001043FB" w:rsidRDefault="001043FB" w:rsidP="001043FB">
      <w:pPr>
        <w:pStyle w:val="ListParagraph"/>
        <w:numPr>
          <w:ilvl w:val="0"/>
          <w:numId w:val="27"/>
        </w:numPr>
      </w:pPr>
      <w:r>
        <w:t>To uniquely identify a row (a user), we have to use the columns “domain” and “username” of the table “Users” (primary key)</w:t>
      </w:r>
    </w:p>
    <w:p w:rsidR="001043FB" w:rsidRDefault="001043FB" w:rsidP="001043FB">
      <w:pPr>
        <w:pStyle w:val="ListParagraph"/>
        <w:numPr>
          <w:ilvl w:val="0"/>
          <w:numId w:val="27"/>
        </w:numPr>
      </w:pPr>
      <w:r>
        <w:t>Then, by default, the table will contain the following information: “domain” from table “Users”; “username” from table “Users”; “first_name” and “last_name” from table “People” which can be reaches through “UserPeople”; “name” from table “Role” which can be reached through “UserRole” table.</w:t>
      </w:r>
    </w:p>
    <w:p w:rsidR="001043FB" w:rsidRDefault="001043FB" w:rsidP="001043FB">
      <w:r>
        <w:t>The model being:</w:t>
      </w:r>
    </w:p>
    <w:p w:rsidR="001043FB" w:rsidRDefault="001043FB" w:rsidP="001043FB">
      <w:r>
        <w:rPr>
          <w:noProof/>
        </w:rPr>
        <w:lastRenderedPageBreak/>
        <w:drawing>
          <wp:inline distT="0" distB="0" distL="0" distR="0">
            <wp:extent cx="5429250" cy="20478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429250" cy="2047875"/>
                    </a:xfrm>
                    <a:prstGeom prst="rect">
                      <a:avLst/>
                    </a:prstGeom>
                    <a:noFill/>
                    <a:ln w="9525">
                      <a:noFill/>
                      <a:miter lim="800000"/>
                      <a:headEnd/>
                      <a:tailEnd/>
                    </a:ln>
                  </pic:spPr>
                </pic:pic>
              </a:graphicData>
            </a:graphic>
          </wp:inline>
        </w:drawing>
      </w:r>
    </w:p>
    <w:p w:rsidR="001043FB" w:rsidRDefault="001043FB" w:rsidP="001043FB">
      <w:r>
        <w:t>So for example, we can reach “first_name” through the table “UserPeople” which is linked to the starting table “Users”</w:t>
      </w:r>
      <w:r w:rsidR="008D23C7">
        <w:t>.</w:t>
      </w:r>
    </w:p>
    <w:p w:rsidR="00C52622" w:rsidRDefault="00A03CED" w:rsidP="00742A0B">
      <w:pPr>
        <w:pStyle w:val="Heading3"/>
      </w:pPr>
      <w:bookmarkStart w:id="40" w:name="_Toc359837437"/>
      <w:r>
        <w:t>Services</w:t>
      </w:r>
      <w:bookmarkEnd w:id="40"/>
    </w:p>
    <w:p w:rsidR="00C52622" w:rsidRDefault="008D23C7" w:rsidP="00BF3F01">
      <w:r>
        <w:t>Services, used by the previous pages or functionalities, are provided to:</w:t>
      </w:r>
    </w:p>
    <w:p w:rsidR="008D23C7" w:rsidRDefault="008D23C7" w:rsidP="008D23C7">
      <w:pPr>
        <w:pStyle w:val="ListParagraph"/>
        <w:numPr>
          <w:ilvl w:val="0"/>
          <w:numId w:val="28"/>
        </w:numPr>
      </w:pPr>
      <w:r>
        <w:t>Lock a row in a table, or an entire table</w:t>
      </w:r>
    </w:p>
    <w:p w:rsidR="008D23C7" w:rsidRDefault="008D23C7" w:rsidP="008D23C7">
      <w:pPr>
        <w:pStyle w:val="ListParagraph"/>
        <w:numPr>
          <w:ilvl w:val="0"/>
          <w:numId w:val="28"/>
        </w:numPr>
      </w:pPr>
      <w:r>
        <w:t>Release a lock</w:t>
      </w:r>
    </w:p>
    <w:p w:rsidR="008D23C7" w:rsidRDefault="008D23C7" w:rsidP="008D23C7">
      <w:pPr>
        <w:pStyle w:val="ListParagraph"/>
        <w:numPr>
          <w:ilvl w:val="0"/>
          <w:numId w:val="28"/>
        </w:numPr>
      </w:pPr>
      <w:r>
        <w:t xml:space="preserve">Retrieve data for </w:t>
      </w:r>
      <w:r>
        <w:rPr>
          <w:i/>
        </w:rPr>
        <w:t>DataList</w:t>
      </w:r>
      <w:r>
        <w:t xml:space="preserve"> (with columns selected by the user)</w:t>
      </w:r>
    </w:p>
    <w:p w:rsidR="008D23C7" w:rsidRDefault="008D23C7" w:rsidP="008D23C7">
      <w:pPr>
        <w:pStyle w:val="ListParagraph"/>
        <w:numPr>
          <w:ilvl w:val="0"/>
          <w:numId w:val="28"/>
        </w:numPr>
      </w:pPr>
      <w:r>
        <w:t xml:space="preserve">Export data from </w:t>
      </w:r>
      <w:r>
        <w:rPr>
          <w:i/>
        </w:rPr>
        <w:t>DataList</w:t>
      </w:r>
      <w:r>
        <w:t xml:space="preserve"> in different formats like Excel or PDF.</w:t>
      </w:r>
    </w:p>
    <w:p w:rsidR="008D23C7" w:rsidRDefault="008D23C7" w:rsidP="008D23C7">
      <w:pPr>
        <w:pStyle w:val="Heading2"/>
      </w:pPr>
      <w:bookmarkStart w:id="41" w:name="_Toc359837438"/>
      <w:r>
        <w:t>Storage</w:t>
      </w:r>
      <w:bookmarkEnd w:id="41"/>
    </w:p>
    <w:p w:rsidR="008D23C7" w:rsidRDefault="008D23C7" w:rsidP="008D23C7">
      <w:pPr>
        <w:pStyle w:val="Heading3"/>
      </w:pPr>
      <w:bookmarkStart w:id="42" w:name="_Toc359837439"/>
      <w:r>
        <w:t>Responsibilities</w:t>
      </w:r>
      <w:bookmarkEnd w:id="42"/>
    </w:p>
    <w:p w:rsidR="008D23C7" w:rsidRDefault="008D23C7" w:rsidP="008D23C7">
      <w:pPr>
        <w:pStyle w:val="Heading3"/>
      </w:pPr>
      <w:bookmarkStart w:id="43" w:name="_Toc359837440"/>
      <w:r>
        <w:t>Functionalities</w:t>
      </w:r>
      <w:bookmarkEnd w:id="43"/>
    </w:p>
    <w:p w:rsidR="008D23C7" w:rsidRDefault="008D23C7" w:rsidP="008D23C7">
      <w:pPr>
        <w:pStyle w:val="Heading3"/>
      </w:pPr>
      <w:bookmarkStart w:id="44" w:name="_Toc359837441"/>
      <w:r>
        <w:t>Data</w:t>
      </w:r>
      <w:bookmarkEnd w:id="44"/>
    </w:p>
    <w:p w:rsidR="008D23C7" w:rsidRPr="00165538" w:rsidRDefault="008D23C7" w:rsidP="008D23C7">
      <w:r>
        <w:rPr>
          <w:noProof/>
        </w:rPr>
        <w:drawing>
          <wp:inline distT="0" distB="0" distL="0" distR="0">
            <wp:extent cx="1371600" cy="93345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1371600" cy="933450"/>
                    </a:xfrm>
                    <a:prstGeom prst="rect">
                      <a:avLst/>
                    </a:prstGeom>
                    <a:noFill/>
                    <a:ln w="9525">
                      <a:noFill/>
                      <a:miter lim="800000"/>
                      <a:headEnd/>
                      <a:tailEnd/>
                    </a:ln>
                  </pic:spPr>
                </pic:pic>
              </a:graphicData>
            </a:graphic>
          </wp:inline>
        </w:drawing>
      </w:r>
    </w:p>
    <w:p w:rsidR="00236E3F" w:rsidRDefault="00236E3F" w:rsidP="00236E3F">
      <w:pPr>
        <w:pStyle w:val="Heading2"/>
      </w:pPr>
      <w:bookmarkStart w:id="45" w:name="_Toc359837442"/>
      <w:r>
        <w:t>Geography</w:t>
      </w:r>
      <w:bookmarkEnd w:id="45"/>
    </w:p>
    <w:p w:rsidR="00236E3F" w:rsidRDefault="00236E3F" w:rsidP="00236E3F">
      <w:pPr>
        <w:pStyle w:val="Heading3"/>
      </w:pPr>
      <w:bookmarkStart w:id="46" w:name="_Toc359837443"/>
      <w:r>
        <w:t>Responsibilities</w:t>
      </w:r>
      <w:bookmarkEnd w:id="46"/>
    </w:p>
    <w:p w:rsidR="00DC2E3B" w:rsidRDefault="00DC2E3B" w:rsidP="00236E3F">
      <w:r>
        <w:t>The geography component is responsible to hold geographic information, like a list of countries, and for each country a hierarchy of divisions (state, region, province, city, village…).</w:t>
      </w:r>
    </w:p>
    <w:p w:rsidR="00DC2E3B" w:rsidRDefault="00DC2E3B" w:rsidP="00236E3F">
      <w:r>
        <w:t>It will allow to centralize those information, so we will avoid duplicates, typing mistakes, and it will ease functionalities like searching contacts or student.. in a specific geographic area.</w:t>
      </w:r>
    </w:p>
    <w:p w:rsidR="00DC2E3B" w:rsidRDefault="00DC2E3B" w:rsidP="00236E3F"/>
    <w:p w:rsidR="00DC2E3B" w:rsidRDefault="00DC2E3B" w:rsidP="00236E3F">
      <w:r>
        <w:t>Ideally, this database will be populated from official sources (like geonames.org or gadm.org).</w:t>
      </w:r>
    </w:p>
    <w:p w:rsidR="00DC2E3B" w:rsidRDefault="00DC2E3B" w:rsidP="00236E3F">
      <w:r>
        <w:t>However, those data are not always accurate, may not match what PN users will expect, and are not so easy to utilize as is.</w:t>
      </w:r>
    </w:p>
    <w:p w:rsidR="00DC2E3B" w:rsidRDefault="00DC2E3B" w:rsidP="00236E3F">
      <w:r>
        <w:t>So a simpler solution is to provide an interface, where the user can enter those information him/herself. Then, those official sources may be displayed, and the user can reuse them or part of them, so the data entry will be faster.</w:t>
      </w:r>
    </w:p>
    <w:p w:rsidR="00236E3F" w:rsidRDefault="00236E3F" w:rsidP="00236E3F">
      <w:pPr>
        <w:pStyle w:val="Heading3"/>
      </w:pPr>
      <w:bookmarkStart w:id="47" w:name="_Toc359837444"/>
      <w:r>
        <w:lastRenderedPageBreak/>
        <w:t>Data</w:t>
      </w:r>
      <w:bookmarkEnd w:id="47"/>
    </w:p>
    <w:p w:rsidR="00C52622" w:rsidRDefault="00754672" w:rsidP="00BF3F01">
      <w:r>
        <w:rPr>
          <w:noProof/>
        </w:rPr>
        <w:drawing>
          <wp:inline distT="0" distB="0" distL="0" distR="0">
            <wp:extent cx="5172075" cy="2924175"/>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5172075" cy="2924175"/>
                    </a:xfrm>
                    <a:prstGeom prst="rect">
                      <a:avLst/>
                    </a:prstGeom>
                    <a:noFill/>
                    <a:ln w="9525">
                      <a:noFill/>
                      <a:miter lim="800000"/>
                      <a:headEnd/>
                      <a:tailEnd/>
                    </a:ln>
                  </pic:spPr>
                </pic:pic>
              </a:graphicData>
            </a:graphic>
          </wp:inline>
        </w:drawing>
      </w:r>
    </w:p>
    <w:p w:rsidR="00754672" w:rsidRDefault="00754672" w:rsidP="00BF3F01">
      <w:r>
        <w:t>A country is identified by its ISO code (2-letter). A country may be under another country (sovereign).</w:t>
      </w:r>
    </w:p>
    <w:p w:rsidR="00754672" w:rsidRDefault="00754672" w:rsidP="00BF3F01">
      <w:r>
        <w:t>Each country may be divided into administrative divisions. Several levels of divisions can be specified, each level is provided with a name (local name and English name) through CountryDivision.</w:t>
      </w:r>
    </w:p>
    <w:p w:rsidR="00754672" w:rsidRDefault="00754672" w:rsidP="00BF3F01">
      <w:r>
        <w:t>The name of a specific country or administrative division can be provided in different languages.</w:t>
      </w:r>
    </w:p>
    <w:p w:rsidR="00754672" w:rsidRDefault="00754672" w:rsidP="00BF3F01">
      <w:r>
        <w:t>Each country or administrative division may have its geographic location through latitude and longitude, that may help integration to a map provider, or to provide functionalities like ‘around this city’.</w:t>
      </w:r>
    </w:p>
    <w:p w:rsidR="00157F87" w:rsidRDefault="00157F87" w:rsidP="00157F87">
      <w:pPr>
        <w:pStyle w:val="Heading3"/>
      </w:pPr>
      <w:r>
        <w:t>Functionalities</w:t>
      </w:r>
    </w:p>
    <w:p w:rsidR="00157F87" w:rsidRDefault="00157F87" w:rsidP="00BF3F01">
      <w:r>
        <w:t>The geography component provides services to retrieve and search countries and administrative divisions.</w:t>
      </w:r>
    </w:p>
    <w:p w:rsidR="00157F87" w:rsidRDefault="00157F87" w:rsidP="00BF3F01">
      <w:r>
        <w:t>It also provides pages/part of pages to allow specifying a geographic location (which can be used to enter a postal address, or to search for something attached to a specific geographic area…).</w:t>
      </w:r>
    </w:p>
    <w:p w:rsidR="00157F87" w:rsidRDefault="00157F87" w:rsidP="00BF3F01">
      <w:r>
        <w:t xml:space="preserve">Finally, the component provides functionalities to edit the </w:t>
      </w:r>
      <w:r w:rsidR="003D046C">
        <w:t>data.</w:t>
      </w:r>
    </w:p>
    <w:p w:rsidR="00714633" w:rsidRDefault="00714633" w:rsidP="00714633">
      <w:pPr>
        <w:pStyle w:val="Heading1"/>
      </w:pPr>
      <w:bookmarkStart w:id="48" w:name="_Toc359837449"/>
      <w:bookmarkStart w:id="49" w:name="_Toc359837445"/>
      <w:r>
        <w:t>People</w:t>
      </w:r>
      <w:bookmarkEnd w:id="48"/>
    </w:p>
    <w:p w:rsidR="00714633" w:rsidRDefault="00714633" w:rsidP="00714633">
      <w:pPr>
        <w:pStyle w:val="Heading2"/>
      </w:pPr>
      <w:bookmarkStart w:id="50" w:name="_Toc359837450"/>
      <w:r>
        <w:t>Responsibilities</w:t>
      </w:r>
      <w:bookmarkEnd w:id="50"/>
    </w:p>
    <w:p w:rsidR="00714633" w:rsidRDefault="00714633" w:rsidP="00714633">
      <w:r>
        <w:t>The People component is responsible to keep general information about a physical person.</w:t>
      </w:r>
    </w:p>
    <w:p w:rsidR="00714633" w:rsidRDefault="00714633" w:rsidP="00714633">
      <w:r>
        <w:t>Using this component, every other component will be able to store information about a person (which can be, depending of the component, a student, or a staff, or a contact in a company, …).</w:t>
      </w:r>
    </w:p>
    <w:p w:rsidR="00714633" w:rsidRDefault="00714633" w:rsidP="00714633">
      <w:r>
        <w:t>The advantage of having this in a dedicated component will be to homogenize those kind of information, but also to centralize it and avoid duplication of data about a physical person.</w:t>
      </w:r>
    </w:p>
    <w:p w:rsidR="00714633" w:rsidRPr="00E773BB" w:rsidRDefault="00714633" w:rsidP="00714633">
      <w:r>
        <w:t>This way we will ensure to always have similar information about a person, easing searches, or reuse of pages, but also the possibility that someone who was a student, become a staff: this is still the same physical person, so information about this physical person remain unchanged and centralized, while we can make many links to this person, to attach roles, jobs…</w:t>
      </w:r>
    </w:p>
    <w:p w:rsidR="00714633" w:rsidRDefault="00714633" w:rsidP="00714633">
      <w:pPr>
        <w:pStyle w:val="Heading2"/>
      </w:pPr>
      <w:bookmarkStart w:id="51" w:name="_Toc359837452"/>
      <w:r>
        <w:lastRenderedPageBreak/>
        <w:t>Data</w:t>
      </w:r>
      <w:bookmarkEnd w:id="51"/>
    </w:p>
    <w:p w:rsidR="00714633" w:rsidRDefault="00AC006E" w:rsidP="00714633">
      <w:r>
        <w:rPr>
          <w:noProof/>
        </w:rPr>
        <w:drawing>
          <wp:inline distT="0" distB="0" distL="0" distR="0">
            <wp:extent cx="4276725" cy="1714500"/>
            <wp:effectExtent l="0" t="0" r="0"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4276725" cy="1714500"/>
                    </a:xfrm>
                    <a:prstGeom prst="rect">
                      <a:avLst/>
                    </a:prstGeom>
                    <a:noFill/>
                    <a:ln w="9525">
                      <a:noFill/>
                      <a:miter lim="800000"/>
                      <a:headEnd/>
                      <a:tailEnd/>
                    </a:ln>
                  </pic:spPr>
                </pic:pic>
              </a:graphicData>
            </a:graphic>
          </wp:inline>
        </w:drawing>
      </w:r>
    </w:p>
    <w:p w:rsidR="00714633" w:rsidRDefault="00714633" w:rsidP="00714633"/>
    <w:p w:rsidR="00714633" w:rsidRDefault="00714633" w:rsidP="00714633">
      <w:pPr>
        <w:pStyle w:val="Heading2"/>
      </w:pPr>
      <w:bookmarkStart w:id="52" w:name="_Toc359837451"/>
      <w:r>
        <w:t>Functionalities</w:t>
      </w:r>
      <w:bookmarkEnd w:id="52"/>
    </w:p>
    <w:p w:rsidR="00714633" w:rsidRPr="00F83B7E" w:rsidRDefault="00714633" w:rsidP="00714633">
      <w:r>
        <w:t>This component only provides general information about a physical person. It provides part of a page to display it and/or edit it.</w:t>
      </w:r>
    </w:p>
    <w:p w:rsidR="00714633" w:rsidRDefault="00714633" w:rsidP="00714633">
      <w:pPr>
        <w:pStyle w:val="Heading1"/>
      </w:pPr>
      <w:r>
        <w:t>UserPeople</w:t>
      </w:r>
    </w:p>
    <w:p w:rsidR="00714633" w:rsidRDefault="00714633" w:rsidP="00714633">
      <w:pPr>
        <w:pStyle w:val="Heading2"/>
      </w:pPr>
      <w:r>
        <w:t>Responsibilities</w:t>
      </w:r>
    </w:p>
    <w:p w:rsidR="00714633" w:rsidRPr="00196B11" w:rsidRDefault="00714633" w:rsidP="00714633">
      <w:r>
        <w:t>This component only aims to link users with a physical people.</w:t>
      </w:r>
    </w:p>
    <w:p w:rsidR="00714633" w:rsidRDefault="00714633" w:rsidP="00714633">
      <w:pPr>
        <w:pStyle w:val="Heading2"/>
      </w:pPr>
      <w:r>
        <w:t>Data</w:t>
      </w:r>
    </w:p>
    <w:p w:rsidR="00714633" w:rsidRPr="00445C41" w:rsidRDefault="00714633" w:rsidP="00714633">
      <w:r>
        <w:rPr>
          <w:noProof/>
        </w:rPr>
        <w:drawing>
          <wp:inline distT="0" distB="0" distL="0" distR="0">
            <wp:extent cx="4114800" cy="2057400"/>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4114800" cy="2057400"/>
                    </a:xfrm>
                    <a:prstGeom prst="rect">
                      <a:avLst/>
                    </a:prstGeom>
                    <a:noFill/>
                    <a:ln w="9525">
                      <a:noFill/>
                      <a:miter lim="800000"/>
                      <a:headEnd/>
                      <a:tailEnd/>
                    </a:ln>
                  </pic:spPr>
                </pic:pic>
              </a:graphicData>
            </a:graphic>
          </wp:inline>
        </w:drawing>
      </w:r>
    </w:p>
    <w:p w:rsidR="001C635B" w:rsidRDefault="001C635B" w:rsidP="002E672D">
      <w:pPr>
        <w:pStyle w:val="Heading1"/>
      </w:pPr>
      <w:r>
        <w:t>Staff</w:t>
      </w:r>
    </w:p>
    <w:p w:rsidR="001C635B" w:rsidRDefault="001C635B" w:rsidP="001C635B">
      <w:pPr>
        <w:pStyle w:val="Heading2"/>
      </w:pPr>
      <w:r>
        <w:t>Responsibilities</w:t>
      </w:r>
    </w:p>
    <w:p w:rsidR="001C635B" w:rsidRDefault="001C635B" w:rsidP="001C635B">
      <w:r>
        <w:t>The staff component is responsible to hold specific information for a PN staff, like its department or job title in PN. Those information will be linked to the UserManagement component, as every staff is a user. Thus it will be automatically linked to People through UserPeople, and any component and data which can be linked to a user, or a people…</w:t>
      </w:r>
    </w:p>
    <w:p w:rsidR="001C635B" w:rsidRDefault="001C635B" w:rsidP="001C635B">
      <w:pPr>
        <w:pStyle w:val="Heading2"/>
      </w:pPr>
      <w:r>
        <w:lastRenderedPageBreak/>
        <w:t>Data</w:t>
      </w:r>
    </w:p>
    <w:p w:rsidR="001C635B" w:rsidRPr="001C635B" w:rsidRDefault="001801B9" w:rsidP="001C635B">
      <w:r>
        <w:rPr>
          <w:noProof/>
        </w:rPr>
        <w:drawing>
          <wp:inline distT="0" distB="0" distL="0" distR="0">
            <wp:extent cx="3009900" cy="1304925"/>
            <wp:effectExtent l="0" t="0" r="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009900" cy="1304925"/>
                    </a:xfrm>
                    <a:prstGeom prst="rect">
                      <a:avLst/>
                    </a:prstGeom>
                    <a:noFill/>
                    <a:ln w="9525">
                      <a:noFill/>
                      <a:miter lim="800000"/>
                      <a:headEnd/>
                      <a:tailEnd/>
                    </a:ln>
                  </pic:spPr>
                </pic:pic>
              </a:graphicData>
            </a:graphic>
          </wp:inline>
        </w:drawing>
      </w:r>
    </w:p>
    <w:p w:rsidR="002E672D" w:rsidRDefault="002E672D" w:rsidP="002E672D">
      <w:pPr>
        <w:pStyle w:val="Heading1"/>
      </w:pPr>
      <w:r>
        <w:t>Contact</w:t>
      </w:r>
      <w:bookmarkEnd w:id="49"/>
    </w:p>
    <w:p w:rsidR="002E672D" w:rsidRDefault="002E672D" w:rsidP="002E672D">
      <w:pPr>
        <w:pStyle w:val="Heading2"/>
      </w:pPr>
      <w:bookmarkStart w:id="53" w:name="_Toc359837446"/>
      <w:r>
        <w:t>Responsibilities</w:t>
      </w:r>
      <w:bookmarkEnd w:id="53"/>
    </w:p>
    <w:p w:rsidR="002E672D" w:rsidRDefault="002E672D" w:rsidP="002E672D">
      <w:r>
        <w:t>The Contact component is responsible to keep a database of contacts.</w:t>
      </w:r>
      <w:r w:rsidR="00723F6C">
        <w:t xml:space="preserve"> Each contact entity (a person, a school, a NGO, a company…) can contain phones, emails, postal addresses…</w:t>
      </w:r>
    </w:p>
    <w:p w:rsidR="00665261" w:rsidRPr="002E672D" w:rsidRDefault="00665261" w:rsidP="002E672D">
      <w:r>
        <w:t>The centralization of those data will ease searches, to have homogenous database for this kind of information, as well as no duplication.</w:t>
      </w:r>
    </w:p>
    <w:p w:rsidR="002E672D" w:rsidRPr="00514780" w:rsidRDefault="002E672D" w:rsidP="002E672D">
      <w:pPr>
        <w:pStyle w:val="Heading2"/>
      </w:pPr>
      <w:bookmarkStart w:id="54" w:name="_Toc359837448"/>
      <w:r>
        <w:lastRenderedPageBreak/>
        <w:t>Data</w:t>
      </w:r>
      <w:bookmarkEnd w:id="54"/>
    </w:p>
    <w:p w:rsidR="002E672D" w:rsidRDefault="00E96946" w:rsidP="00BF3F01">
      <w:r>
        <w:rPr>
          <w:noProof/>
        </w:rPr>
        <w:drawing>
          <wp:inline distT="0" distB="0" distL="0" distR="0">
            <wp:extent cx="5457825" cy="4943475"/>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457825" cy="4943475"/>
                    </a:xfrm>
                    <a:prstGeom prst="rect">
                      <a:avLst/>
                    </a:prstGeom>
                    <a:noFill/>
                    <a:ln w="9525">
                      <a:noFill/>
                      <a:miter lim="800000"/>
                      <a:headEnd/>
                      <a:tailEnd/>
                    </a:ln>
                  </pic:spPr>
                </pic:pic>
              </a:graphicData>
            </a:graphic>
          </wp:inline>
        </w:drawing>
      </w:r>
    </w:p>
    <w:p w:rsidR="00B76529" w:rsidRDefault="00B76529" w:rsidP="00B76529">
      <w:r>
        <w:t xml:space="preserve">A contact is represented by a </w:t>
      </w:r>
      <w:r>
        <w:rPr>
          <w:i/>
        </w:rPr>
        <w:t>ContactEntity</w:t>
      </w:r>
      <w:r>
        <w:t xml:space="preserve">. Each contact can be labeled by types (high school, IT company, NGO…) through </w:t>
      </w:r>
      <w:r>
        <w:rPr>
          <w:i/>
        </w:rPr>
        <w:t>ContactEntityTypes</w:t>
      </w:r>
      <w:r w:rsidRPr="00B76529">
        <w:t xml:space="preserve"> (</w:t>
      </w:r>
      <w:r>
        <w:t>an entity may have several types if needed).</w:t>
      </w:r>
    </w:p>
    <w:p w:rsidR="00B76529" w:rsidRDefault="00B76529" w:rsidP="00B76529">
      <w:r>
        <w:t xml:space="preserve">A contact may have postal addresses attached, through </w:t>
      </w:r>
      <w:r>
        <w:rPr>
          <w:i/>
        </w:rPr>
        <w:t>PostalAddress</w:t>
      </w:r>
      <w:r>
        <w:t xml:space="preserve"> which is linked to the geographic information from Geography component, as well as contacts like emails, phones, Instant-Messaging…</w:t>
      </w:r>
    </w:p>
    <w:p w:rsidR="00723F6C" w:rsidRDefault="00B76529" w:rsidP="00BF3F01">
      <w:r>
        <w:t xml:space="preserve">Each address or contact can be </w:t>
      </w:r>
      <w:r>
        <w:rPr>
          <w:i/>
        </w:rPr>
        <w:t>typed</w:t>
      </w:r>
      <w:r>
        <w:t xml:space="preserve"> by a free string like ‘home’, ‘work’, ‘cell phone’, ‘office phone’...</w:t>
      </w:r>
    </w:p>
    <w:p w:rsidR="008637FE" w:rsidRDefault="008637FE" w:rsidP="00BF3F01"/>
    <w:p w:rsidR="005C6C41" w:rsidRDefault="008637FE" w:rsidP="00BF3F01">
      <w:r>
        <w:t>W</w:t>
      </w:r>
      <w:r w:rsidR="005C6C41">
        <w:t xml:space="preserve">e can </w:t>
      </w:r>
      <w:r>
        <w:t xml:space="preserve">also </w:t>
      </w:r>
      <w:r w:rsidR="005C6C41">
        <w:t>attach any note to a contact, with the date of the note</w:t>
      </w:r>
      <w:r>
        <w:t xml:space="preserve">, through </w:t>
      </w:r>
      <w:r>
        <w:rPr>
          <w:i/>
        </w:rPr>
        <w:t>ContactNote</w:t>
      </w:r>
      <w:r w:rsidR="005C6C41">
        <w:t>.</w:t>
      </w:r>
    </w:p>
    <w:p w:rsidR="008637FE" w:rsidRDefault="008637FE" w:rsidP="00BF3F01"/>
    <w:p w:rsidR="008637FE" w:rsidRDefault="008637FE" w:rsidP="00BF3F01">
      <w:r>
        <w:t xml:space="preserve">In addition of the labels (or contact types), we can create group of contacts. For example, we can have contacts which are labeled as </w:t>
      </w:r>
      <w:r>
        <w:rPr>
          <w:i/>
        </w:rPr>
        <w:t>selection process partners</w:t>
      </w:r>
      <w:r>
        <w:t>, then we can have one group for each year (or each selection process campaign).</w:t>
      </w:r>
    </w:p>
    <w:p w:rsidR="00B0463C" w:rsidRDefault="00B0463C" w:rsidP="00BF3F01"/>
    <w:p w:rsidR="00B0463C" w:rsidRDefault="00B0463C" w:rsidP="00BF3F01">
      <w:r>
        <w:t xml:space="preserve">A link to the </w:t>
      </w:r>
      <w:r>
        <w:rPr>
          <w:i/>
        </w:rPr>
        <w:t>People</w:t>
      </w:r>
      <w:r>
        <w:t xml:space="preserve"> component is also done through </w:t>
      </w:r>
      <w:r>
        <w:rPr>
          <w:i/>
        </w:rPr>
        <w:t>PeopleContact</w:t>
      </w:r>
      <w:r>
        <w:t xml:space="preserve"> and </w:t>
      </w:r>
      <w:r>
        <w:rPr>
          <w:i/>
        </w:rPr>
        <w:t>PeopleAddress</w:t>
      </w:r>
      <w:r>
        <w:t xml:space="preserve"> allowing to attach contacts to a physical person.</w:t>
      </w:r>
    </w:p>
    <w:p w:rsidR="00B0463C" w:rsidRDefault="00B0463C" w:rsidP="00BF3F01"/>
    <w:p w:rsidR="00B0463C" w:rsidRPr="00B0463C" w:rsidRDefault="00B0463C" w:rsidP="00BF3F01">
      <w:r>
        <w:t xml:space="preserve">A </w:t>
      </w:r>
      <w:r>
        <w:rPr>
          <w:i/>
        </w:rPr>
        <w:t>ContactEntity</w:t>
      </w:r>
      <w:r>
        <w:t xml:space="preserve"> is usually used together with at least one “contact point” (for example, the IT manager in a company, or the principal of a school…). Contact points can be attached to a ContactEntity, creating a link to a physical person (</w:t>
      </w:r>
      <w:r>
        <w:rPr>
          <w:i/>
        </w:rPr>
        <w:t>People</w:t>
      </w:r>
      <w:r>
        <w:t>) and with a “designation” (i.e. “School principal”).</w:t>
      </w:r>
    </w:p>
    <w:p w:rsidR="006E596E" w:rsidRDefault="006E596E" w:rsidP="006E596E">
      <w:pPr>
        <w:pStyle w:val="Heading2"/>
      </w:pPr>
      <w:bookmarkStart w:id="55" w:name="_Toc359837447"/>
      <w:r>
        <w:lastRenderedPageBreak/>
        <w:t>Functionalities</w:t>
      </w:r>
      <w:bookmarkEnd w:id="55"/>
    </w:p>
    <w:p w:rsidR="006E596E" w:rsidRDefault="003730A0" w:rsidP="00BF3F01">
      <w:r>
        <w:t>The contact component provides functionalities to retrieve or search contacts.</w:t>
      </w:r>
    </w:p>
    <w:p w:rsidR="003730A0" w:rsidRPr="002950A9" w:rsidRDefault="003730A0" w:rsidP="00BF3F01">
      <w:r>
        <w:t>It provides pages/part of pages to display and/or edit a contact.</w:t>
      </w:r>
    </w:p>
    <w:p w:rsidR="007912E1" w:rsidRDefault="007912E1" w:rsidP="00E52661">
      <w:pPr>
        <w:pStyle w:val="Heading1"/>
      </w:pPr>
      <w:r>
        <w:t>Calendar</w:t>
      </w:r>
    </w:p>
    <w:p w:rsidR="003C6380" w:rsidRDefault="003C6380" w:rsidP="003C6380">
      <w:pPr>
        <w:pStyle w:val="Heading2"/>
      </w:pPr>
      <w:r>
        <w:t>Responsibilities</w:t>
      </w:r>
    </w:p>
    <w:p w:rsidR="003C6380" w:rsidRDefault="003C6380" w:rsidP="003C6380">
      <w:r>
        <w:t>The Calendar component stores calendars, with events. A calendar can be internal to the application, or imported from another application or Internet.</w:t>
      </w:r>
    </w:p>
    <w:p w:rsidR="003C6380" w:rsidRDefault="003C6380" w:rsidP="003C6380">
      <w:r>
        <w:t>A calendar may be owned by a user, or by another component (i.e. selection calendar).</w:t>
      </w:r>
    </w:p>
    <w:p w:rsidR="003C6380" w:rsidRDefault="003C6380" w:rsidP="003C6380">
      <w:r>
        <w:t>Calendars may be shared, so users can consult it or modify it depending on their rights.</w:t>
      </w:r>
    </w:p>
    <w:p w:rsidR="003C6380" w:rsidRPr="003C6380" w:rsidRDefault="003C6380" w:rsidP="003C6380">
      <w:pPr>
        <w:pStyle w:val="Heading2"/>
      </w:pPr>
      <w:r>
        <w:t>Data</w:t>
      </w:r>
    </w:p>
    <w:p w:rsidR="007912E1" w:rsidRDefault="00AE2E83" w:rsidP="007912E1">
      <w:r>
        <w:rPr>
          <w:noProof/>
        </w:rPr>
        <w:drawing>
          <wp:inline distT="0" distB="0" distL="0" distR="0">
            <wp:extent cx="3562350" cy="2495550"/>
            <wp:effectExtent l="0" t="0" r="0"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3562350" cy="2495550"/>
                    </a:xfrm>
                    <a:prstGeom prst="rect">
                      <a:avLst/>
                    </a:prstGeom>
                    <a:noFill/>
                    <a:ln w="9525">
                      <a:noFill/>
                      <a:miter lim="800000"/>
                      <a:headEnd/>
                      <a:tailEnd/>
                    </a:ln>
                  </pic:spPr>
                </pic:pic>
              </a:graphicData>
            </a:graphic>
          </wp:inline>
        </w:drawing>
      </w:r>
    </w:p>
    <w:p w:rsidR="003C6380" w:rsidRPr="003C6380" w:rsidRDefault="003C6380" w:rsidP="007912E1">
      <w:r>
        <w:t xml:space="preserve">A </w:t>
      </w:r>
      <w:r>
        <w:rPr>
          <w:i/>
        </w:rPr>
        <w:t>Calendar</w:t>
      </w:r>
      <w:r>
        <w:t xml:space="preserve"> has a type, which may be “internal”, “internet”… Depending on its type, the </w:t>
      </w:r>
      <w:r>
        <w:rPr>
          <w:i/>
        </w:rPr>
        <w:t>data</w:t>
      </w:r>
      <w:r>
        <w:t xml:space="preserve"> will contain additional information (i.e. for an internet calendar, it contains the URL).</w:t>
      </w:r>
    </w:p>
    <w:p w:rsidR="00815B37" w:rsidRDefault="00815B37" w:rsidP="00E52661">
      <w:pPr>
        <w:pStyle w:val="Heading1"/>
      </w:pPr>
      <w:r>
        <w:t>Data import</w:t>
      </w:r>
    </w:p>
    <w:p w:rsidR="0063074C" w:rsidRDefault="0063074C" w:rsidP="00815B37">
      <w:r>
        <w:t>TODO</w:t>
      </w:r>
    </w:p>
    <w:p w:rsidR="0063074C" w:rsidRDefault="0063074C" w:rsidP="00815B37"/>
    <w:p w:rsidR="00815B37" w:rsidRDefault="00815B37" w:rsidP="00815B37">
      <w:r>
        <w:t>One excel file by entry: form in an Excel, identify which cell goes to which field</w:t>
      </w:r>
    </w:p>
    <w:p w:rsidR="00815B37" w:rsidRDefault="00815B37" w:rsidP="00815B37">
      <w:r>
        <w:t>One excel file, multiple entries: one entry by row, identify columns to field</w:t>
      </w:r>
    </w:p>
    <w:p w:rsidR="00815B37" w:rsidRPr="00815B37" w:rsidRDefault="00815B37" w:rsidP="00815B37"/>
    <w:p w:rsidR="00D7129A" w:rsidRDefault="00E52661" w:rsidP="00E52661">
      <w:pPr>
        <w:pStyle w:val="Heading1"/>
      </w:pPr>
      <w:r>
        <w:t>Selection</w:t>
      </w:r>
    </w:p>
    <w:p w:rsidR="00E52661" w:rsidRDefault="004F7B01" w:rsidP="00E52661">
      <w:r>
        <w:t>The selection component handles the full selection process.</w:t>
      </w:r>
    </w:p>
    <w:p w:rsidR="004F7B01" w:rsidRDefault="004F7B01" w:rsidP="004F7B01">
      <w:pPr>
        <w:pStyle w:val="Heading2"/>
      </w:pPr>
      <w:r>
        <w:t>Campaigns</w:t>
      </w:r>
    </w:p>
    <w:p w:rsidR="004F7B01" w:rsidRDefault="004F7B01" w:rsidP="004F7B01">
      <w:r>
        <w:t>Each selection process is represented by a selection campaign. The user must select (or create) a selection campaign before to access to any other functionality.</w:t>
      </w:r>
    </w:p>
    <w:p w:rsidR="004F7B01" w:rsidRDefault="00CB76B1" w:rsidP="004F7B01">
      <w:r>
        <w:rPr>
          <w:noProof/>
        </w:rPr>
        <w:lastRenderedPageBreak/>
        <w:drawing>
          <wp:inline distT="0" distB="0" distL="0" distR="0">
            <wp:extent cx="3495675" cy="1057275"/>
            <wp:effectExtent l="0" t="0" r="0"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3495675" cy="1057275"/>
                    </a:xfrm>
                    <a:prstGeom prst="rect">
                      <a:avLst/>
                    </a:prstGeom>
                    <a:noFill/>
                    <a:ln w="9525">
                      <a:noFill/>
                      <a:miter lim="800000"/>
                      <a:headEnd/>
                      <a:tailEnd/>
                    </a:ln>
                  </pic:spPr>
                </pic:pic>
              </a:graphicData>
            </a:graphic>
          </wp:inline>
        </w:drawing>
      </w:r>
    </w:p>
    <w:p w:rsidR="00E15FB8" w:rsidRDefault="00E15FB8" w:rsidP="004F7B01">
      <w:r>
        <w:t>A campaign is represented by its name, and can contain several programs. The programs are more useful for PNC right now, as in the same selection process they have SNA/WEP program and DMO program. An applicant can then choose one of the program along the process.</w:t>
      </w:r>
      <w:r w:rsidR="005C6C41">
        <w:t xml:space="preserve"> But this feature may be useful for other projects in the future.</w:t>
      </w:r>
    </w:p>
    <w:p w:rsidR="00CB76B1" w:rsidRDefault="00CB76B1" w:rsidP="00CB76B1"/>
    <w:p w:rsidR="00CB76B1" w:rsidRPr="00CB76B1" w:rsidRDefault="00CB76B1" w:rsidP="00CB76B1">
      <w:r>
        <w:t>When a campaign is created, a calendar is also created and associated with the campaign.</w:t>
      </w:r>
    </w:p>
    <w:p w:rsidR="00E15FB8" w:rsidRDefault="005C6C41" w:rsidP="005C6C41">
      <w:pPr>
        <w:pStyle w:val="Heading2"/>
      </w:pPr>
      <w:r>
        <w:t>Partners contact</w:t>
      </w:r>
    </w:p>
    <w:p w:rsidR="005C6C41" w:rsidRDefault="005C6C41" w:rsidP="004F7B01">
      <w:r>
        <w:t>The first step of the selection is to contact partners (schools, NGO…), who will participate in the selection process (interested in PN scholarship for their students, providing facilities, contact point to reach students…).</w:t>
      </w:r>
    </w:p>
    <w:p w:rsidR="005C6C41" w:rsidRDefault="005C6C41" w:rsidP="004F7B01">
      <w:r>
        <w:t xml:space="preserve">The application will use the </w:t>
      </w:r>
      <w:r>
        <w:rPr>
          <w:i/>
        </w:rPr>
        <w:t>Contact</w:t>
      </w:r>
      <w:r>
        <w:t xml:space="preserve"> component, so the selection team can manage a list of contacts.</w:t>
      </w:r>
    </w:p>
    <w:p w:rsidR="005C6C41" w:rsidRDefault="005C6C41" w:rsidP="004F7B01">
      <w:r>
        <w:t>The selection component will automatically create a contact type (</w:t>
      </w:r>
      <w:r>
        <w:rPr>
          <w:i/>
        </w:rPr>
        <w:t>ContactEntityType</w:t>
      </w:r>
      <w:r>
        <w:t>) “Selection process partner”, so we can easily identify a contact in the whole contact database.</w:t>
      </w:r>
    </w:p>
    <w:p w:rsidR="005C6C41" w:rsidRDefault="005C6C41" w:rsidP="004F7B01">
      <w:r>
        <w:t>In addition, the selection component will attach additional information to the contact, which are more specific to the selection</w:t>
      </w:r>
      <w:r w:rsidR="001E505C">
        <w:t xml:space="preserve">, through </w:t>
      </w:r>
      <w:r w:rsidR="001E505C">
        <w:rPr>
          <w:i/>
        </w:rPr>
        <w:t>SelectionPartner</w:t>
      </w:r>
      <w:r>
        <w:t>:</w:t>
      </w:r>
    </w:p>
    <w:p w:rsidR="005C6C41" w:rsidRDefault="001C653D" w:rsidP="004F7B01">
      <w:r>
        <w:rPr>
          <w:noProof/>
        </w:rPr>
        <w:drawing>
          <wp:inline distT="0" distB="0" distL="0" distR="0">
            <wp:extent cx="4838700" cy="3238500"/>
            <wp:effectExtent l="0" t="0" r="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4838700" cy="3238500"/>
                    </a:xfrm>
                    <a:prstGeom prst="rect">
                      <a:avLst/>
                    </a:prstGeom>
                    <a:noFill/>
                    <a:ln w="9525">
                      <a:noFill/>
                      <a:miter lim="800000"/>
                      <a:headEnd/>
                      <a:tailEnd/>
                    </a:ln>
                  </pic:spPr>
                </pic:pic>
              </a:graphicData>
            </a:graphic>
          </wp:inline>
        </w:drawing>
      </w:r>
    </w:p>
    <w:p w:rsidR="008637FE" w:rsidRDefault="001E505C" w:rsidP="004F7B01">
      <w:r>
        <w:t xml:space="preserve">This way, </w:t>
      </w:r>
      <w:r w:rsidR="00C71C30">
        <w:t>the selection component provides the possibility to</w:t>
      </w:r>
      <w:r>
        <w:t>:</w:t>
      </w:r>
    </w:p>
    <w:p w:rsidR="001E505C" w:rsidRDefault="002868DC" w:rsidP="001E505C">
      <w:pPr>
        <w:pStyle w:val="ListParagraph"/>
        <w:numPr>
          <w:ilvl w:val="0"/>
          <w:numId w:val="30"/>
        </w:numPr>
      </w:pPr>
      <w:r>
        <w:t>Have a database of contacts, for each selection process.</w:t>
      </w:r>
    </w:p>
    <w:p w:rsidR="002868DC" w:rsidRDefault="002868DC" w:rsidP="001E505C">
      <w:pPr>
        <w:pStyle w:val="ListParagraph"/>
        <w:numPr>
          <w:ilvl w:val="0"/>
          <w:numId w:val="30"/>
        </w:numPr>
      </w:pPr>
      <w:r>
        <w:t>See the partners over the years (who was partner before…)</w:t>
      </w:r>
    </w:p>
    <w:p w:rsidR="002868DC" w:rsidRDefault="00850D16" w:rsidP="001E505C">
      <w:pPr>
        <w:pStyle w:val="ListParagraph"/>
        <w:numPr>
          <w:ilvl w:val="0"/>
          <w:numId w:val="30"/>
        </w:numPr>
      </w:pPr>
      <w:r>
        <w:t>Plan the selection, by managing groups of contacts among the partners (i.e. “to be contacted”)</w:t>
      </w:r>
    </w:p>
    <w:p w:rsidR="000503DD" w:rsidRDefault="000503DD" w:rsidP="000503DD"/>
    <w:p w:rsidR="001C653D" w:rsidRDefault="001C653D" w:rsidP="001B7428">
      <w:pPr>
        <w:pStyle w:val="Heading2"/>
      </w:pPr>
      <w:r>
        <w:t>Staff roles for selection</w:t>
      </w:r>
    </w:p>
    <w:p w:rsidR="001C653D" w:rsidRDefault="001C653D" w:rsidP="001C653D">
      <w:r>
        <w:t>All staff in PN are supposed to take part of the selection process. However, each staff may have different roles, depending on its seniority…</w:t>
      </w:r>
    </w:p>
    <w:p w:rsidR="001C653D" w:rsidRPr="001C653D" w:rsidRDefault="001801B9" w:rsidP="001C653D">
      <w:r>
        <w:rPr>
          <w:noProof/>
        </w:rPr>
        <w:lastRenderedPageBreak/>
        <w:drawing>
          <wp:inline distT="0" distB="0" distL="0" distR="0">
            <wp:extent cx="5638800" cy="1447800"/>
            <wp:effectExtent l="0" t="0" r="0" b="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a:off x="0" y="0"/>
                      <a:ext cx="5638800" cy="1447800"/>
                    </a:xfrm>
                    <a:prstGeom prst="rect">
                      <a:avLst/>
                    </a:prstGeom>
                    <a:noFill/>
                    <a:ln w="9525">
                      <a:noFill/>
                      <a:miter lim="800000"/>
                      <a:headEnd/>
                      <a:tailEnd/>
                    </a:ln>
                  </pic:spPr>
                </pic:pic>
              </a:graphicData>
            </a:graphic>
          </wp:inline>
        </w:drawing>
      </w:r>
    </w:p>
    <w:p w:rsidR="000503DD" w:rsidRDefault="007912E1" w:rsidP="001B7428">
      <w:pPr>
        <w:pStyle w:val="Heading2"/>
      </w:pPr>
      <w:r>
        <w:t>I</w:t>
      </w:r>
      <w:r w:rsidR="001B7428">
        <w:t>nformation sessions</w:t>
      </w:r>
    </w:p>
    <w:p w:rsidR="007912E1" w:rsidRDefault="007912E1" w:rsidP="001B7428">
      <w:r>
        <w:t>For information sessions, the main activity is to plan the sessions and assign staff to the sessions. Then, once a session is done, to enter the number of attendees.</w:t>
      </w:r>
    </w:p>
    <w:p w:rsidR="00750C34" w:rsidRDefault="00750C34" w:rsidP="001B7428">
      <w:r>
        <w:rPr>
          <w:noProof/>
        </w:rPr>
        <w:drawing>
          <wp:inline distT="0" distB="0" distL="0" distR="0">
            <wp:extent cx="5067300" cy="3571875"/>
            <wp:effectExtent l="0" t="0" r="0" b="0"/>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srcRect/>
                    <a:stretch>
                      <a:fillRect/>
                    </a:stretch>
                  </pic:blipFill>
                  <pic:spPr bwMode="auto">
                    <a:xfrm>
                      <a:off x="0" y="0"/>
                      <a:ext cx="5067300" cy="3571875"/>
                    </a:xfrm>
                    <a:prstGeom prst="rect">
                      <a:avLst/>
                    </a:prstGeom>
                    <a:noFill/>
                    <a:ln w="9525">
                      <a:noFill/>
                      <a:miter lim="800000"/>
                      <a:headEnd/>
                      <a:tailEnd/>
                    </a:ln>
                  </pic:spPr>
                </pic:pic>
              </a:graphicData>
            </a:graphic>
          </wp:inline>
        </w:drawing>
      </w:r>
    </w:p>
    <w:p w:rsidR="00750C34" w:rsidRDefault="00750C34" w:rsidP="001B7428">
      <w:r>
        <w:t xml:space="preserve">An Information Session is attached to a campaign. When a schedule is available, a </w:t>
      </w:r>
      <w:r w:rsidRPr="004C770C">
        <w:rPr>
          <w:i/>
        </w:rPr>
        <w:t>CalendarEvent</w:t>
      </w:r>
      <w:r>
        <w:t xml:space="preserve"> is created. When the exact place is known, it is attached to the </w:t>
      </w:r>
      <w:r w:rsidRPr="004C770C">
        <w:rPr>
          <w:i/>
        </w:rPr>
        <w:t>SelectionPartner</w:t>
      </w:r>
      <w:r>
        <w:t>. If not yet known the free text can be used.</w:t>
      </w:r>
    </w:p>
    <w:p w:rsidR="00750C34" w:rsidRDefault="00750C34" w:rsidP="001B7428">
      <w:r>
        <w:t xml:space="preserve">Staff are assigned through </w:t>
      </w:r>
      <w:r w:rsidRPr="004C770C">
        <w:rPr>
          <w:i/>
        </w:rPr>
        <w:t>InformationSessionStaff</w:t>
      </w:r>
      <w:r>
        <w:t xml:space="preserve">. When assigned, a staff is automatically invited to the </w:t>
      </w:r>
      <w:r w:rsidRPr="004C770C">
        <w:rPr>
          <w:i/>
        </w:rPr>
        <w:t>CalendarEvent</w:t>
      </w:r>
      <w:r>
        <w:t>.</w:t>
      </w:r>
    </w:p>
    <w:p w:rsidR="001B7428" w:rsidRPr="001B7428" w:rsidRDefault="00750C34" w:rsidP="001B7428">
      <w:r>
        <w:t>While planning, the expected number of attendees can be entered. Once the information session is done, the observed number can be entered.</w:t>
      </w:r>
    </w:p>
    <w:p w:rsidR="001A78C4" w:rsidRDefault="001A78C4" w:rsidP="001B7428">
      <w:pPr>
        <w:pStyle w:val="Heading2"/>
      </w:pPr>
      <w:r>
        <w:t>Plan exam centers</w:t>
      </w:r>
    </w:p>
    <w:p w:rsidR="001A78C4" w:rsidRDefault="001A78C4" w:rsidP="001A78C4">
      <w:r>
        <w:t>Most of the time, exam centers will be places where information sessions were done. Usually, when two places where information sessions are conducted are close, only one will be the exam center. The application will stay open and offers to create new places if needed.</w:t>
      </w:r>
    </w:p>
    <w:p w:rsidR="001A78C4" w:rsidRDefault="001A78C4" w:rsidP="001A78C4">
      <w:r>
        <w:t>As for the information sessions, an exam center is help on a partner place.</w:t>
      </w:r>
    </w:p>
    <w:p w:rsidR="001A78C4" w:rsidRDefault="001A78C4" w:rsidP="001A78C4">
      <w:r>
        <w:t>At this step, we do not define the schedules, but just which places will be exam centers.</w:t>
      </w:r>
    </w:p>
    <w:p w:rsidR="001A78C4" w:rsidRDefault="00B10129" w:rsidP="001A78C4">
      <w:r>
        <w:rPr>
          <w:noProof/>
        </w:rPr>
        <w:lastRenderedPageBreak/>
        <w:drawing>
          <wp:inline distT="0" distB="0" distL="0" distR="0">
            <wp:extent cx="1895475" cy="1304925"/>
            <wp:effectExtent l="0" t="0" r="0" b="0"/>
            <wp:docPr id="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srcRect/>
                    <a:stretch>
                      <a:fillRect/>
                    </a:stretch>
                  </pic:blipFill>
                  <pic:spPr bwMode="auto">
                    <a:xfrm>
                      <a:off x="0" y="0"/>
                      <a:ext cx="1895475" cy="1304925"/>
                    </a:xfrm>
                    <a:prstGeom prst="rect">
                      <a:avLst/>
                    </a:prstGeom>
                    <a:noFill/>
                    <a:ln w="9525">
                      <a:noFill/>
                      <a:miter lim="800000"/>
                      <a:headEnd/>
                      <a:tailEnd/>
                    </a:ln>
                  </pic:spPr>
                </pic:pic>
              </a:graphicData>
            </a:graphic>
          </wp:inline>
        </w:drawing>
      </w:r>
    </w:p>
    <w:p w:rsidR="001E505C" w:rsidRDefault="001B7428" w:rsidP="001B7428">
      <w:pPr>
        <w:pStyle w:val="Heading2"/>
      </w:pPr>
      <w:r>
        <w:t>Application forms</w:t>
      </w:r>
    </w:p>
    <w:p w:rsidR="00736C78" w:rsidRDefault="00D84FA6" w:rsidP="00736C78">
      <w:r>
        <w:t>The application forms are imported from Excel files, through the data import component.</w:t>
      </w:r>
    </w:p>
    <w:p w:rsidR="00D84FA6" w:rsidRDefault="00D84FA6" w:rsidP="00736C78">
      <w:r>
        <w:t>As the tables of applicants may become very big after few selection processes, it may decrease performance. And as we want to keep information, in a consistent way, for each selection process new tables will be created, using the “sub-model” feature described in the database chapter.</w:t>
      </w:r>
    </w:p>
    <w:p w:rsidR="00D84FA6" w:rsidRDefault="00D84FA6" w:rsidP="00736C78">
      <w:r>
        <w:t xml:space="preserve">Also, </w:t>
      </w:r>
      <w:r w:rsidR="00924846">
        <w:t>each project may need to add or remove some specific information easily. Having a dedicated table for those specific information per selection process will make it easier.</w:t>
      </w:r>
    </w:p>
    <w:p w:rsidR="00D84FA6" w:rsidRDefault="00986175" w:rsidP="00736C78">
      <w:r>
        <w:rPr>
          <w:noProof/>
        </w:rPr>
        <w:drawing>
          <wp:inline distT="0" distB="0" distL="0" distR="0">
            <wp:extent cx="4400550" cy="2143125"/>
            <wp:effectExtent l="0" t="0" r="0" b="0"/>
            <wp:docPr id="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srcRect/>
                    <a:stretch>
                      <a:fillRect/>
                    </a:stretch>
                  </pic:blipFill>
                  <pic:spPr bwMode="auto">
                    <a:xfrm>
                      <a:off x="0" y="0"/>
                      <a:ext cx="4400550" cy="2143125"/>
                    </a:xfrm>
                    <a:prstGeom prst="rect">
                      <a:avLst/>
                    </a:prstGeom>
                    <a:noFill/>
                    <a:ln w="9525">
                      <a:noFill/>
                      <a:miter lim="800000"/>
                      <a:headEnd/>
                      <a:tailEnd/>
                    </a:ln>
                  </pic:spPr>
                </pic:pic>
              </a:graphicData>
            </a:graphic>
          </wp:inline>
        </w:drawing>
      </w:r>
    </w:p>
    <w:p w:rsidR="00986175" w:rsidRPr="00986175" w:rsidRDefault="00986175" w:rsidP="00736C78">
      <w:r>
        <w:t>At this step, the applicants are already assign to a specific exam center (even we keep the possibility to change this assignment at any time).</w:t>
      </w:r>
    </w:p>
    <w:p w:rsidR="001B7428" w:rsidRDefault="001B7428" w:rsidP="00E76CBA">
      <w:pPr>
        <w:pStyle w:val="Heading2"/>
      </w:pPr>
      <w:r>
        <w:t>Organize written exams</w:t>
      </w:r>
    </w:p>
    <w:p w:rsidR="00924846" w:rsidRDefault="00B10129" w:rsidP="00924846">
      <w:r>
        <w:t>The goal of this step is to schedule when each exam will occur, to specify the rooms of the exam center, and assign applicants to rooms/schedule as well as supervisors.</w:t>
      </w:r>
    </w:p>
    <w:p w:rsidR="00B10129" w:rsidRDefault="002F3ED3" w:rsidP="00924846">
      <w:r>
        <w:rPr>
          <w:noProof/>
        </w:rPr>
        <w:drawing>
          <wp:inline distT="0" distB="0" distL="0" distR="0">
            <wp:extent cx="4676775" cy="2409825"/>
            <wp:effectExtent l="0" t="0" r="0" b="0"/>
            <wp:docPr id="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srcRect/>
                    <a:stretch>
                      <a:fillRect/>
                    </a:stretch>
                  </pic:blipFill>
                  <pic:spPr bwMode="auto">
                    <a:xfrm>
                      <a:off x="0" y="0"/>
                      <a:ext cx="4676775" cy="2409825"/>
                    </a:xfrm>
                    <a:prstGeom prst="rect">
                      <a:avLst/>
                    </a:prstGeom>
                    <a:noFill/>
                    <a:ln w="9525">
                      <a:noFill/>
                      <a:miter lim="800000"/>
                      <a:headEnd/>
                      <a:tailEnd/>
                    </a:ln>
                  </pic:spPr>
                </pic:pic>
              </a:graphicData>
            </a:graphic>
          </wp:inline>
        </w:drawing>
      </w:r>
    </w:p>
    <w:p w:rsidR="00A135DF" w:rsidRDefault="00A135DF" w:rsidP="00924846">
      <w:r>
        <w:lastRenderedPageBreak/>
        <w:t>Once applicants are assigned to a room, it will allow to print the list of applicants for each room (to be displayed in front of the room, and allow the supervisors to check the attendance</w:t>
      </w:r>
      <w:r w:rsidR="00CA72FE">
        <w:t>, as well as to give to the applicants their “code number” which is used with automatic correction</w:t>
      </w:r>
      <w:r w:rsidR="003C345F">
        <w:t xml:space="preserve"> to identify an applicant</w:t>
      </w:r>
      <w:r>
        <w:t>).</w:t>
      </w:r>
    </w:p>
    <w:p w:rsidR="001801B9" w:rsidRDefault="001801B9" w:rsidP="00924846"/>
    <w:p w:rsidR="001801B9" w:rsidRPr="001801B9" w:rsidRDefault="001801B9" w:rsidP="00924846">
      <w:r>
        <w:t xml:space="preserve">Note that a supervisor is only a </w:t>
      </w:r>
      <w:r>
        <w:rPr>
          <w:i/>
        </w:rPr>
        <w:t>People</w:t>
      </w:r>
      <w:r>
        <w:t>, to stay open enough: indeed on some projects, it must be a staff, while on another it may be also an alumni, or a partner…</w:t>
      </w:r>
      <w:r w:rsidR="00646C47">
        <w:t xml:space="preserve"> Staff will be proposed in the screens, but it will stay flexible to be able to assign someone else.</w:t>
      </w:r>
    </w:p>
    <w:p w:rsidR="002F3ED3" w:rsidRDefault="002F3ED3" w:rsidP="00E76CBA">
      <w:pPr>
        <w:pStyle w:val="Heading2"/>
      </w:pPr>
      <w:r>
        <w:t>Specify exam subjects and structure</w:t>
      </w:r>
    </w:p>
    <w:p w:rsidR="0095389A" w:rsidRDefault="000F553C" w:rsidP="0095389A">
      <w:r>
        <w:rPr>
          <w:noProof/>
        </w:rPr>
        <w:drawing>
          <wp:inline distT="0" distB="0" distL="0" distR="0">
            <wp:extent cx="3533775" cy="2533650"/>
            <wp:effectExtent l="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srcRect/>
                    <a:stretch>
                      <a:fillRect/>
                    </a:stretch>
                  </pic:blipFill>
                  <pic:spPr bwMode="auto">
                    <a:xfrm>
                      <a:off x="0" y="0"/>
                      <a:ext cx="3533775" cy="2533650"/>
                    </a:xfrm>
                    <a:prstGeom prst="rect">
                      <a:avLst/>
                    </a:prstGeom>
                    <a:noFill/>
                    <a:ln w="9525">
                      <a:noFill/>
                      <a:miter lim="800000"/>
                      <a:headEnd/>
                      <a:tailEnd/>
                    </a:ln>
                  </pic:spPr>
                </pic:pic>
              </a:graphicData>
            </a:graphic>
          </wp:inline>
        </w:drawing>
      </w:r>
    </w:p>
    <w:p w:rsidR="0095389A" w:rsidRDefault="0095389A" w:rsidP="0095389A">
      <w:r>
        <w:t xml:space="preserve">The difference between </w:t>
      </w:r>
      <w:r>
        <w:rPr>
          <w:i/>
        </w:rPr>
        <w:t>ExamTopic</w:t>
      </w:r>
      <w:r>
        <w:t xml:space="preserve"> and </w:t>
      </w:r>
      <w:r>
        <w:rPr>
          <w:i/>
        </w:rPr>
        <w:t>ExamSubject</w:t>
      </w:r>
      <w:r>
        <w:t xml:space="preserve"> is made to handle the case like the “Math and Logic” exam: we want it to be in the same subject, but we want to be able to differentiate the grade of Math and the grade of Logic.</w:t>
      </w:r>
    </w:p>
    <w:p w:rsidR="004B13D2" w:rsidRDefault="0095389A" w:rsidP="0095389A">
      <w:r>
        <w:t xml:space="preserve">In this case, we have one </w:t>
      </w:r>
      <w:r>
        <w:rPr>
          <w:i/>
        </w:rPr>
        <w:t>ExamSubject</w:t>
      </w:r>
      <w:r>
        <w:t xml:space="preserve"> which is “Math and Logic”, and we have 2 </w:t>
      </w:r>
      <w:r>
        <w:rPr>
          <w:i/>
        </w:rPr>
        <w:t>ExamTopic</w:t>
      </w:r>
      <w:r>
        <w:t xml:space="preserve">: “Math” and “Logic”. </w:t>
      </w:r>
      <w:r>
        <w:rPr>
          <w:i/>
        </w:rPr>
        <w:t>ExamSubjectPart</w:t>
      </w:r>
      <w:r>
        <w:t xml:space="preserve"> allows to identify different set of questions in a subject. If the subject is split into different topics, it will specify on which topic is the set of questions. But it may be useful also even a subject has only one topic, to know where an applicant is weak or strength (i.e. for “English” we may have parts “Grammar”, “Vocabulary”, “Reading Comprehension”).</w:t>
      </w:r>
    </w:p>
    <w:p w:rsidR="000F553C" w:rsidRPr="000F553C" w:rsidRDefault="000F553C" w:rsidP="0095389A">
      <w:r>
        <w:t xml:space="preserve">The </w:t>
      </w:r>
      <w:r>
        <w:rPr>
          <w:i/>
        </w:rPr>
        <w:t>max_mark</w:t>
      </w:r>
      <w:r>
        <w:t xml:space="preserve"> for each topic and each subject is only a consolidation, to avoid calculating the sum each time we need, for performance reason.</w:t>
      </w:r>
    </w:p>
    <w:p w:rsidR="001B7428" w:rsidRDefault="001B7428" w:rsidP="00E76CBA">
      <w:pPr>
        <w:pStyle w:val="Heading2"/>
      </w:pPr>
      <w:r>
        <w:t xml:space="preserve">Enter </w:t>
      </w:r>
      <w:r w:rsidR="004D3460">
        <w:t xml:space="preserve">exam </w:t>
      </w:r>
      <w:r>
        <w:t>attendance and results</w:t>
      </w:r>
    </w:p>
    <w:p w:rsidR="0056408A" w:rsidRDefault="00AC38AC" w:rsidP="0056408A">
      <w:r>
        <w:t>After a written exam has been done, we can enter the attendance for each students, as well as if they cheat</w:t>
      </w:r>
      <w:r w:rsidR="0052577D">
        <w:t>ed</w:t>
      </w:r>
      <w:r>
        <w:t>.</w:t>
      </w:r>
    </w:p>
    <w:p w:rsidR="0056408A" w:rsidRDefault="0056408A" w:rsidP="0056408A">
      <w:r>
        <w:rPr>
          <w:noProof/>
        </w:rPr>
        <w:drawing>
          <wp:inline distT="0" distB="0" distL="0" distR="0">
            <wp:extent cx="2495550" cy="1304925"/>
            <wp:effectExtent l="0" t="0" r="0" b="0"/>
            <wp:docPr id="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srcRect/>
                    <a:stretch>
                      <a:fillRect/>
                    </a:stretch>
                  </pic:blipFill>
                  <pic:spPr bwMode="auto">
                    <a:xfrm>
                      <a:off x="0" y="0"/>
                      <a:ext cx="2495550" cy="1304925"/>
                    </a:xfrm>
                    <a:prstGeom prst="rect">
                      <a:avLst/>
                    </a:prstGeom>
                    <a:noFill/>
                    <a:ln w="9525">
                      <a:noFill/>
                      <a:miter lim="800000"/>
                      <a:headEnd/>
                      <a:tailEnd/>
                    </a:ln>
                  </pic:spPr>
                </pic:pic>
              </a:graphicData>
            </a:graphic>
          </wp:inline>
        </w:drawing>
      </w:r>
    </w:p>
    <w:p w:rsidR="0056408A" w:rsidRDefault="001D6FF1" w:rsidP="0056408A">
      <w:r>
        <w:t>The results will be imported from Excel files (from scanning tool, or clicker tool, or manual…).</w:t>
      </w:r>
    </w:p>
    <w:p w:rsidR="0056408A" w:rsidRDefault="0056408A" w:rsidP="0056408A"/>
    <w:p w:rsidR="0056408A" w:rsidRDefault="00EF731A" w:rsidP="0056408A">
      <w:r>
        <w:rPr>
          <w:noProof/>
        </w:rPr>
        <w:lastRenderedPageBreak/>
        <w:drawing>
          <wp:inline distT="0" distB="0" distL="0" distR="0">
            <wp:extent cx="5524500" cy="3000375"/>
            <wp:effectExtent l="0" t="0" r="0"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srcRect/>
                    <a:stretch>
                      <a:fillRect/>
                    </a:stretch>
                  </pic:blipFill>
                  <pic:spPr bwMode="auto">
                    <a:xfrm>
                      <a:off x="0" y="0"/>
                      <a:ext cx="5524500" cy="3000375"/>
                    </a:xfrm>
                    <a:prstGeom prst="rect">
                      <a:avLst/>
                    </a:prstGeom>
                    <a:noFill/>
                    <a:ln w="9525">
                      <a:noFill/>
                      <a:miter lim="800000"/>
                      <a:headEnd/>
                      <a:tailEnd/>
                    </a:ln>
                  </pic:spPr>
                </pic:pic>
              </a:graphicData>
            </a:graphic>
          </wp:inline>
        </w:drawing>
      </w:r>
    </w:p>
    <w:p w:rsidR="00EF731A" w:rsidRDefault="00EF731A" w:rsidP="0056408A">
      <w:r>
        <w:t xml:space="preserve">If available, the mark for each question is entered in </w:t>
      </w:r>
      <w:r>
        <w:rPr>
          <w:i/>
        </w:rPr>
        <w:t>ApplicantExamResult_Questions_[SC]</w:t>
      </w:r>
      <w:r>
        <w:t xml:space="preserve">. If not, the </w:t>
      </w:r>
      <w:r>
        <w:rPr>
          <w:i/>
        </w:rPr>
        <w:t>ApplicantExamPartEsult_[SC]</w:t>
      </w:r>
      <w:r>
        <w:t xml:space="preserve"> is directly entered.</w:t>
      </w:r>
    </w:p>
    <w:p w:rsidR="00EF731A" w:rsidRPr="00EF731A" w:rsidRDefault="00EF731A" w:rsidP="0056408A">
      <w:r>
        <w:t>The mark at each level is consolidated: from all questions mark, the mark is consolidated at the “exam part” level. From each part, the mark is consolidated at “subject” and “topic” level. Those consolidations are for performance only, to avoid retrieving a lot of data with calculation but to be able to access a mark at any level quickly.</w:t>
      </w:r>
    </w:p>
    <w:p w:rsidR="001B7428" w:rsidRDefault="001B7428" w:rsidP="00E76CBA">
      <w:pPr>
        <w:pStyle w:val="Heading2"/>
      </w:pPr>
      <w:r>
        <w:t>Enter eligibility rules for each program</w:t>
      </w:r>
    </w:p>
    <w:p w:rsidR="00142BD8" w:rsidRDefault="00142BD8" w:rsidP="00381750">
      <w:r>
        <w:rPr>
          <w:noProof/>
        </w:rPr>
        <w:drawing>
          <wp:inline distT="0" distB="0" distL="0" distR="0">
            <wp:extent cx="4133850" cy="2209800"/>
            <wp:effectExtent l="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srcRect/>
                    <a:stretch>
                      <a:fillRect/>
                    </a:stretch>
                  </pic:blipFill>
                  <pic:spPr bwMode="auto">
                    <a:xfrm>
                      <a:off x="0" y="0"/>
                      <a:ext cx="4133850" cy="2209800"/>
                    </a:xfrm>
                    <a:prstGeom prst="rect">
                      <a:avLst/>
                    </a:prstGeom>
                    <a:noFill/>
                    <a:ln w="9525">
                      <a:noFill/>
                      <a:miter lim="800000"/>
                      <a:headEnd/>
                      <a:tailEnd/>
                    </a:ln>
                  </pic:spPr>
                </pic:pic>
              </a:graphicData>
            </a:graphic>
          </wp:inline>
        </w:drawing>
      </w:r>
    </w:p>
    <w:p w:rsidR="00142BD8" w:rsidRDefault="00142BD8" w:rsidP="00381750">
      <w:r>
        <w:t xml:space="preserve">The user can define </w:t>
      </w:r>
      <w:r>
        <w:rPr>
          <w:i/>
        </w:rPr>
        <w:t>ExamRule</w:t>
      </w:r>
      <w:r w:rsidRPr="00142BD8">
        <w:t xml:space="preserve"> with a </w:t>
      </w:r>
      <w:r>
        <w:t xml:space="preserve">minimum mark for the addition of a list of topics through </w:t>
      </w:r>
      <w:r>
        <w:rPr>
          <w:i/>
        </w:rPr>
        <w:t>ExamRuleTopic.</w:t>
      </w:r>
      <w:r>
        <w:t xml:space="preserve"> Example: Math + Logic + English = 65</w:t>
      </w:r>
    </w:p>
    <w:p w:rsidR="00142BD8" w:rsidRDefault="00142BD8" w:rsidP="00381750">
      <w:r>
        <w:t xml:space="preserve">Then, the user can define paths to reach the eligibility, using </w:t>
      </w:r>
      <w:r>
        <w:rPr>
          <w:i/>
        </w:rPr>
        <w:t>ExamEligibilityRule</w:t>
      </w:r>
      <w:r>
        <w:t>.</w:t>
      </w:r>
    </w:p>
    <w:p w:rsidR="00142BD8" w:rsidRDefault="0051438B" w:rsidP="00381750">
      <w:r>
        <w:rPr>
          <w:noProof/>
        </w:rPr>
        <w:pict>
          <v:rect id="_x0000_s1043" style="position:absolute;margin-left:198.75pt;margin-top:5.3pt;width:144.75pt;height:28.5pt;z-index:251674624">
            <v:textbox>
              <w:txbxContent>
                <w:p w:rsidR="00142BD8" w:rsidRPr="00142BD8" w:rsidRDefault="00142BD8" w:rsidP="00142BD8">
                  <w:pPr>
                    <w:jc w:val="center"/>
                    <w:rPr>
                      <w:b/>
                      <w:u w:val="single"/>
                    </w:rPr>
                  </w:pPr>
                  <w:r>
                    <w:rPr>
                      <w:b/>
                      <w:u w:val="single"/>
                    </w:rPr>
                    <w:t>Rule 3</w:t>
                  </w:r>
                </w:p>
                <w:p w:rsidR="00142BD8" w:rsidRPr="00142BD8" w:rsidRDefault="00142BD8" w:rsidP="00142BD8">
                  <w:pPr>
                    <w:rPr>
                      <w:sz w:val="16"/>
                    </w:rPr>
                  </w:pPr>
                  <w:r>
                    <w:rPr>
                      <w:sz w:val="16"/>
                    </w:rPr>
                    <w:t xml:space="preserve">Math + Logic + English </w:t>
                  </w:r>
                  <w:r w:rsidRPr="00142BD8">
                    <w:rPr>
                      <w:sz w:val="16"/>
                    </w:rPr>
                    <w:t xml:space="preserve">= </w:t>
                  </w:r>
                  <w:r>
                    <w:rPr>
                      <w:sz w:val="16"/>
                    </w:rPr>
                    <w:t>6</w:t>
                  </w:r>
                  <w:r w:rsidRPr="00142BD8">
                    <w:rPr>
                      <w:sz w:val="16"/>
                    </w:rPr>
                    <w:t>0</w:t>
                  </w:r>
                </w:p>
              </w:txbxContent>
            </v:textbox>
          </v:rect>
        </w:pict>
      </w:r>
      <w:r w:rsidR="00142BD8">
        <w:t>Example:</w:t>
      </w:r>
    </w:p>
    <w:p w:rsidR="00142BD8" w:rsidRDefault="0051438B" w:rsidP="00381750">
      <w:r>
        <w:rPr>
          <w:noProof/>
        </w:rPr>
        <w:pict>
          <v:shape id="_x0000_s1049" type="#_x0000_t32" style="position:absolute;margin-left:343.5pt;margin-top:8.65pt;width:26.25pt;height:18.75pt;z-index:251680768" o:connectortype="straight">
            <v:stroke endarrow="block"/>
          </v:shape>
        </w:pict>
      </w:r>
      <w:r>
        <w:rPr>
          <w:noProof/>
        </w:rPr>
        <w:pict>
          <v:shape id="_x0000_s1047" type="#_x0000_t32" style="position:absolute;margin-left:178.5pt;margin-top:8.65pt;width:20.25pt;height:18.75pt;flip:y;z-index:251678720" o:connectortype="straight">
            <v:stroke endarrow="block"/>
          </v:shape>
        </w:pict>
      </w:r>
    </w:p>
    <w:p w:rsidR="00142BD8" w:rsidRDefault="0051438B" w:rsidP="00381750">
      <w:r>
        <w:rPr>
          <w:noProof/>
        </w:rPr>
        <w:pict>
          <v:rect id="_x0000_s1042" style="position:absolute;margin-left:108.75pt;margin-top:1.45pt;width:69.75pt;height:28.5pt;z-index:251673600">
            <v:textbox>
              <w:txbxContent>
                <w:p w:rsidR="00142BD8" w:rsidRPr="00142BD8" w:rsidRDefault="00142BD8" w:rsidP="00142BD8">
                  <w:pPr>
                    <w:jc w:val="center"/>
                    <w:rPr>
                      <w:b/>
                      <w:u w:val="single"/>
                    </w:rPr>
                  </w:pPr>
                  <w:r>
                    <w:rPr>
                      <w:b/>
                      <w:u w:val="single"/>
                    </w:rPr>
                    <w:t>Rule 2</w:t>
                  </w:r>
                </w:p>
                <w:p w:rsidR="00142BD8" w:rsidRPr="00142BD8" w:rsidRDefault="00142BD8" w:rsidP="00142BD8">
                  <w:pPr>
                    <w:rPr>
                      <w:sz w:val="16"/>
                    </w:rPr>
                  </w:pPr>
                  <w:r>
                    <w:rPr>
                      <w:sz w:val="16"/>
                    </w:rPr>
                    <w:t xml:space="preserve">English </w:t>
                  </w:r>
                  <w:r w:rsidRPr="00142BD8">
                    <w:rPr>
                      <w:sz w:val="16"/>
                    </w:rPr>
                    <w:t xml:space="preserve">= </w:t>
                  </w:r>
                  <w:r>
                    <w:rPr>
                      <w:sz w:val="16"/>
                    </w:rPr>
                    <w:t>2</w:t>
                  </w:r>
                  <w:r w:rsidRPr="00142BD8">
                    <w:rPr>
                      <w:sz w:val="16"/>
                    </w:rPr>
                    <w:t>0</w:t>
                  </w:r>
                </w:p>
              </w:txbxContent>
            </v:textbox>
          </v:rect>
        </w:pict>
      </w:r>
      <w:r>
        <w:rPr>
          <w:noProof/>
        </w:rPr>
        <w:pict>
          <v:rect id="_x0000_s1041" style="position:absolute;margin-left:1.5pt;margin-top:1.45pt;width:92.25pt;height:28.5pt;z-index:251672576">
            <v:textbox>
              <w:txbxContent>
                <w:p w:rsidR="00142BD8" w:rsidRPr="00142BD8" w:rsidRDefault="00142BD8" w:rsidP="00142BD8">
                  <w:pPr>
                    <w:jc w:val="center"/>
                    <w:rPr>
                      <w:b/>
                      <w:u w:val="single"/>
                    </w:rPr>
                  </w:pPr>
                  <w:r w:rsidRPr="00142BD8">
                    <w:rPr>
                      <w:b/>
                      <w:u w:val="single"/>
                    </w:rPr>
                    <w:t>Rule 1</w:t>
                  </w:r>
                </w:p>
                <w:p w:rsidR="00142BD8" w:rsidRPr="00142BD8" w:rsidRDefault="00142BD8">
                  <w:pPr>
                    <w:rPr>
                      <w:sz w:val="16"/>
                    </w:rPr>
                  </w:pPr>
                  <w:r w:rsidRPr="00142BD8">
                    <w:rPr>
                      <w:sz w:val="16"/>
                    </w:rPr>
                    <w:t>Math + Logic = 30</w:t>
                  </w:r>
                </w:p>
              </w:txbxContent>
            </v:textbox>
          </v:rect>
        </w:pict>
      </w:r>
      <w:r>
        <w:rPr>
          <w:noProof/>
        </w:rPr>
        <w:pict>
          <v:rect id="_x0000_s1045" style="position:absolute;margin-left:369.75pt;margin-top:5.2pt;width:78pt;height:20.25pt;z-index:251676672">
            <v:textbox>
              <w:txbxContent>
                <w:p w:rsidR="00142BD8" w:rsidRPr="00142BD8" w:rsidRDefault="00142BD8" w:rsidP="00142BD8">
                  <w:pPr>
                    <w:jc w:val="center"/>
                    <w:rPr>
                      <w:b/>
                      <w:u w:val="single"/>
                    </w:rPr>
                  </w:pPr>
                  <w:r>
                    <w:rPr>
                      <w:b/>
                      <w:u w:val="single"/>
                    </w:rPr>
                    <w:t>ELIGIBLE</w:t>
                  </w:r>
                </w:p>
              </w:txbxContent>
            </v:textbox>
          </v:rect>
        </w:pict>
      </w:r>
    </w:p>
    <w:p w:rsidR="00142BD8" w:rsidRDefault="0051438B" w:rsidP="00381750">
      <w:r>
        <w:rPr>
          <w:noProof/>
        </w:rPr>
        <w:pict>
          <v:shape id="_x0000_s1050" type="#_x0000_t32" style="position:absolute;margin-left:343.5pt;margin-top:9.25pt;width:26.25pt;height:19.5pt;flip:y;z-index:251681792" o:connectortype="straight">
            <v:stroke endarrow="block"/>
          </v:shape>
        </w:pict>
      </w:r>
      <w:r>
        <w:rPr>
          <w:noProof/>
        </w:rPr>
        <w:pict>
          <v:shape id="_x0000_s1048" type="#_x0000_t32" style="position:absolute;margin-left:178.5pt;margin-top:5.5pt;width:20.25pt;height:18pt;z-index:251679744" o:connectortype="straight">
            <v:stroke endarrow="block"/>
          </v:shape>
        </w:pict>
      </w:r>
      <w:r>
        <w:rPr>
          <w:noProof/>
        </w:rPr>
        <w:pict>
          <v:shape id="_x0000_s1046" type="#_x0000_t32" style="position:absolute;margin-left:93.75pt;margin-top:5.5pt;width:15pt;height:0;z-index:251677696" o:connectortype="straight">
            <v:stroke endarrow="block"/>
          </v:shape>
        </w:pict>
      </w:r>
      <w:r>
        <w:rPr>
          <w:noProof/>
        </w:rPr>
        <w:pict>
          <v:rect id="_x0000_s1044" style="position:absolute;margin-left:198.75pt;margin-top:9.25pt;width:144.75pt;height:28.5pt;z-index:251675648">
            <v:textbox>
              <w:txbxContent>
                <w:p w:rsidR="00142BD8" w:rsidRPr="00142BD8" w:rsidRDefault="00142BD8" w:rsidP="00142BD8">
                  <w:pPr>
                    <w:jc w:val="center"/>
                    <w:rPr>
                      <w:b/>
                      <w:u w:val="single"/>
                    </w:rPr>
                  </w:pPr>
                  <w:r>
                    <w:rPr>
                      <w:b/>
                      <w:u w:val="single"/>
                    </w:rPr>
                    <w:t>Rule 4</w:t>
                  </w:r>
                </w:p>
                <w:p w:rsidR="00142BD8" w:rsidRPr="00142BD8" w:rsidRDefault="00142BD8" w:rsidP="00142BD8">
                  <w:pPr>
                    <w:rPr>
                      <w:sz w:val="16"/>
                    </w:rPr>
                  </w:pPr>
                  <w:r>
                    <w:rPr>
                      <w:sz w:val="16"/>
                    </w:rPr>
                    <w:t xml:space="preserve">Math + Logic + Speed </w:t>
                  </w:r>
                  <w:r w:rsidRPr="00142BD8">
                    <w:rPr>
                      <w:sz w:val="16"/>
                    </w:rPr>
                    <w:t xml:space="preserve">= </w:t>
                  </w:r>
                  <w:r>
                    <w:rPr>
                      <w:sz w:val="16"/>
                    </w:rPr>
                    <w:t>5</w:t>
                  </w:r>
                  <w:r w:rsidRPr="00142BD8">
                    <w:rPr>
                      <w:sz w:val="16"/>
                    </w:rPr>
                    <w:t>0</w:t>
                  </w:r>
                </w:p>
              </w:txbxContent>
            </v:textbox>
          </v:rect>
        </w:pict>
      </w:r>
    </w:p>
    <w:p w:rsidR="00142BD8" w:rsidRPr="00142BD8" w:rsidRDefault="00142BD8" w:rsidP="00381750"/>
    <w:p w:rsidR="00142BD8" w:rsidRDefault="00142BD8" w:rsidP="00381750"/>
    <w:p w:rsidR="00142BD8" w:rsidRDefault="00142BD8" w:rsidP="00381750"/>
    <w:p w:rsidR="00142BD8" w:rsidRDefault="00142BD8" w:rsidP="00381750">
      <w:r>
        <w:t xml:space="preserve">In this example we have 4 </w:t>
      </w:r>
      <w:r>
        <w:rPr>
          <w:i/>
        </w:rPr>
        <w:t>ExamRule</w:t>
      </w:r>
      <w:r>
        <w:t xml:space="preserve">. They are linked through </w:t>
      </w:r>
      <w:r>
        <w:rPr>
          <w:i/>
        </w:rPr>
        <w:t>ExamEligibilityRule</w:t>
      </w:r>
      <w:r>
        <w:t>.</w:t>
      </w:r>
    </w:p>
    <w:p w:rsidR="00142BD8" w:rsidRDefault="00142BD8" w:rsidP="00381750">
      <w:r>
        <w:t>The result is an applicant is eligible IF Rule1 AND Rule2 AND (Rule3 OR Rule4).</w:t>
      </w:r>
    </w:p>
    <w:p w:rsidR="0015768D" w:rsidRDefault="0015768D" w:rsidP="00381750"/>
    <w:p w:rsidR="0015768D" w:rsidRDefault="0015768D" w:rsidP="00381750">
      <w:r>
        <w:t>While the user is defining the eligibility rules, statistics about how much applicant comply to a rule, or all the rules are displayed. Also statistics like minimum grades, average grades… are displayed to help the user define the rules.</w:t>
      </w:r>
    </w:p>
    <w:p w:rsidR="0015768D" w:rsidRDefault="0015768D" w:rsidP="00381750">
      <w:r>
        <w:t xml:space="preserve">When the rules are saved, the eligibility is applied, and all passers can be easily retrieved through </w:t>
      </w:r>
      <w:r>
        <w:rPr>
          <w:i/>
        </w:rPr>
        <w:t>ExamPasser</w:t>
      </w:r>
      <w:r>
        <w:t>:</w:t>
      </w:r>
    </w:p>
    <w:p w:rsidR="0015768D" w:rsidRDefault="0015768D" w:rsidP="00381750">
      <w:r>
        <w:rPr>
          <w:noProof/>
        </w:rPr>
        <w:drawing>
          <wp:inline distT="0" distB="0" distL="0" distR="0">
            <wp:extent cx="1895475" cy="1057275"/>
            <wp:effectExtent l="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srcRect/>
                    <a:stretch>
                      <a:fillRect/>
                    </a:stretch>
                  </pic:blipFill>
                  <pic:spPr bwMode="auto">
                    <a:xfrm>
                      <a:off x="0" y="0"/>
                      <a:ext cx="1895475" cy="1057275"/>
                    </a:xfrm>
                    <a:prstGeom prst="rect">
                      <a:avLst/>
                    </a:prstGeom>
                    <a:noFill/>
                    <a:ln w="9525">
                      <a:noFill/>
                      <a:miter lim="800000"/>
                      <a:headEnd/>
                      <a:tailEnd/>
                    </a:ln>
                  </pic:spPr>
                </pic:pic>
              </a:graphicData>
            </a:graphic>
          </wp:inline>
        </w:drawing>
      </w:r>
    </w:p>
    <w:p w:rsidR="0015768D" w:rsidRPr="0015768D" w:rsidRDefault="0015768D" w:rsidP="00381750">
      <w:r>
        <w:t>This information does not add any new information, but will ease to know who is eligible or not</w:t>
      </w:r>
      <w:r w:rsidR="00C64499">
        <w:t>.</w:t>
      </w:r>
      <w:r w:rsidR="009750B9">
        <w:t xml:space="preserve"> After this step, normally only applicants in this list will be considered.</w:t>
      </w:r>
    </w:p>
    <w:p w:rsidR="001B7428" w:rsidRDefault="001B7428" w:rsidP="00E76CBA">
      <w:pPr>
        <w:pStyle w:val="Heading2"/>
      </w:pPr>
      <w:r>
        <w:t>Organize interviews</w:t>
      </w:r>
    </w:p>
    <w:p w:rsidR="00511D25" w:rsidRDefault="00404F34" w:rsidP="00511D25">
      <w:r>
        <w:t>The organization of the interviews is quite similar to the organization of exams. For each exam center, we can see the passers, decide if we make the exam center as interview center, create new interview centers, assign passers to interview centers.</w:t>
      </w:r>
    </w:p>
    <w:p w:rsidR="00404F34" w:rsidRDefault="00404F34" w:rsidP="00511D25">
      <w:r>
        <w:t>Once passers are assign to a center, we can schedule interviews and assign staff.</w:t>
      </w:r>
    </w:p>
    <w:p w:rsidR="00404F34" w:rsidRDefault="00B4466C" w:rsidP="00511D25">
      <w:r>
        <w:rPr>
          <w:noProof/>
        </w:rPr>
        <w:drawing>
          <wp:inline distT="0" distB="0" distL="0" distR="0">
            <wp:extent cx="5581650" cy="2419350"/>
            <wp:effectExtent l="0" t="0" r="0" b="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cstate="print"/>
                    <a:srcRect/>
                    <a:stretch>
                      <a:fillRect/>
                    </a:stretch>
                  </pic:blipFill>
                  <pic:spPr bwMode="auto">
                    <a:xfrm>
                      <a:off x="0" y="0"/>
                      <a:ext cx="5581650" cy="2419350"/>
                    </a:xfrm>
                    <a:prstGeom prst="rect">
                      <a:avLst/>
                    </a:prstGeom>
                    <a:noFill/>
                    <a:ln w="9525">
                      <a:noFill/>
                      <a:miter lim="800000"/>
                      <a:headEnd/>
                      <a:tailEnd/>
                    </a:ln>
                  </pic:spPr>
                </pic:pic>
              </a:graphicData>
            </a:graphic>
          </wp:inline>
        </w:drawing>
      </w:r>
    </w:p>
    <w:p w:rsidR="00397B36" w:rsidRDefault="00397B36" w:rsidP="00511D25">
      <w:r>
        <w:t>Note that an interviewer is a people, but the application should only propose staff, as an interview should not be conducted by someone else…</w:t>
      </w:r>
      <w:r w:rsidR="002E704E">
        <w:t xml:space="preserve"> but we may have a flexible option.</w:t>
      </w:r>
    </w:p>
    <w:p w:rsidR="00397B36" w:rsidRDefault="00397B36" w:rsidP="00511D25"/>
    <w:p w:rsidR="001D3FD6" w:rsidRDefault="000E2E60" w:rsidP="00511D25">
      <w:r>
        <w:t>The way an interview is graded may be quite different from a project to another. To make it flexible, the structure of the grade is specified through the following table:</w:t>
      </w:r>
    </w:p>
    <w:p w:rsidR="000E2E60" w:rsidRDefault="000E2E60" w:rsidP="00511D25">
      <w:r>
        <w:rPr>
          <w:noProof/>
        </w:rPr>
        <w:drawing>
          <wp:inline distT="0" distB="0" distL="0" distR="0">
            <wp:extent cx="2057400" cy="1304925"/>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srcRect/>
                    <a:stretch>
                      <a:fillRect/>
                    </a:stretch>
                  </pic:blipFill>
                  <pic:spPr bwMode="auto">
                    <a:xfrm>
                      <a:off x="0" y="0"/>
                      <a:ext cx="2057400" cy="1304925"/>
                    </a:xfrm>
                    <a:prstGeom prst="rect">
                      <a:avLst/>
                    </a:prstGeom>
                    <a:noFill/>
                    <a:ln w="9525">
                      <a:noFill/>
                      <a:miter lim="800000"/>
                      <a:headEnd/>
                      <a:tailEnd/>
                    </a:ln>
                  </pic:spPr>
                </pic:pic>
              </a:graphicData>
            </a:graphic>
          </wp:inline>
        </w:drawing>
      </w:r>
    </w:p>
    <w:p w:rsidR="000E2E60" w:rsidRPr="00511D25" w:rsidRDefault="000E2E60" w:rsidP="00511D25">
      <w:r>
        <w:t>This way, we may have only few categories, like in PNC and PNV, but we can also have “parent category” containing sub-questions.</w:t>
      </w:r>
    </w:p>
    <w:p w:rsidR="001B7428" w:rsidRDefault="001B7428" w:rsidP="00E76CBA">
      <w:pPr>
        <w:pStyle w:val="Heading2"/>
      </w:pPr>
      <w:r>
        <w:lastRenderedPageBreak/>
        <w:t>Enter interview results</w:t>
      </w:r>
    </w:p>
    <w:p w:rsidR="000A5E3A" w:rsidRPr="000A5E3A" w:rsidRDefault="000A5E3A" w:rsidP="000A5E3A">
      <w:r>
        <w:t xml:space="preserve">After interviews, the attendance is filled in </w:t>
      </w:r>
      <w:r>
        <w:rPr>
          <w:i/>
        </w:rPr>
        <w:t>ApplicantInterview</w:t>
      </w:r>
      <w:r>
        <w:t xml:space="preserve"> while the grade for each defined category is entered in </w:t>
      </w:r>
      <w:r>
        <w:rPr>
          <w:i/>
        </w:rPr>
        <w:t>ApplicantInterviewResult</w:t>
      </w:r>
      <w:r>
        <w:t>:</w:t>
      </w:r>
    </w:p>
    <w:p w:rsidR="000A5E3A" w:rsidRDefault="000A5E3A" w:rsidP="000A5E3A">
      <w:r>
        <w:rPr>
          <w:noProof/>
        </w:rPr>
        <w:drawing>
          <wp:inline distT="0" distB="0" distL="0" distR="0">
            <wp:extent cx="3762375" cy="2219325"/>
            <wp:effectExtent l="0" t="0" r="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srcRect/>
                    <a:stretch>
                      <a:fillRect/>
                    </a:stretch>
                  </pic:blipFill>
                  <pic:spPr bwMode="auto">
                    <a:xfrm>
                      <a:off x="0" y="0"/>
                      <a:ext cx="3762375" cy="2219325"/>
                    </a:xfrm>
                    <a:prstGeom prst="rect">
                      <a:avLst/>
                    </a:prstGeom>
                    <a:noFill/>
                    <a:ln w="9525">
                      <a:noFill/>
                      <a:miter lim="800000"/>
                      <a:headEnd/>
                      <a:tailEnd/>
                    </a:ln>
                  </pic:spPr>
                </pic:pic>
              </a:graphicData>
            </a:graphic>
          </wp:inline>
        </w:drawing>
      </w:r>
    </w:p>
    <w:p w:rsidR="005F3676" w:rsidRPr="000A5E3A" w:rsidRDefault="005F3676" w:rsidP="000A5E3A">
      <w:r>
        <w:t>TODO: additional info from interview, like choice of program…</w:t>
      </w:r>
    </w:p>
    <w:p w:rsidR="001B7428" w:rsidRDefault="001B7428" w:rsidP="00E76CBA">
      <w:pPr>
        <w:pStyle w:val="Heading2"/>
      </w:pPr>
      <w:r>
        <w:t>Enter eligibility rules for each program</w:t>
      </w:r>
    </w:p>
    <w:p w:rsidR="001B7428" w:rsidRDefault="001B7428" w:rsidP="00E76CBA">
      <w:pPr>
        <w:pStyle w:val="Heading2"/>
      </w:pPr>
      <w:r>
        <w:t>Organize social investigations</w:t>
      </w:r>
    </w:p>
    <w:p w:rsidR="001B7428" w:rsidRDefault="001B7428" w:rsidP="00E76CBA">
      <w:pPr>
        <w:pStyle w:val="Heading2"/>
      </w:pPr>
      <w:r>
        <w:t>Enter results</w:t>
      </w:r>
    </w:p>
    <w:p w:rsidR="001B7428" w:rsidRDefault="001B7428" w:rsidP="00E76CBA">
      <w:pPr>
        <w:pStyle w:val="Heading2"/>
      </w:pPr>
      <w:r>
        <w:t>Final choice of students and waiting list</w:t>
      </w:r>
    </w:p>
    <w:p w:rsidR="001B7428" w:rsidRDefault="001B7428" w:rsidP="00E76CBA">
      <w:pPr>
        <w:pStyle w:val="Heading2"/>
      </w:pPr>
      <w:r>
        <w:t>Applicants become students</w:t>
      </w:r>
    </w:p>
    <w:p w:rsidR="001B7428" w:rsidRDefault="001B7428" w:rsidP="00E76CBA">
      <w:pPr>
        <w:pStyle w:val="Heading2"/>
      </w:pPr>
      <w:r>
        <w:t>Changes: pick from waiting list, update list of students in the new batch</w:t>
      </w:r>
    </w:p>
    <w:p w:rsidR="00B35B12" w:rsidRPr="00B35B12" w:rsidRDefault="00B35B12" w:rsidP="00B35B12">
      <w:pPr>
        <w:pStyle w:val="Heading1"/>
      </w:pPr>
      <w:r>
        <w:t>Student</w:t>
      </w:r>
    </w:p>
    <w:p w:rsidR="001B7428" w:rsidRDefault="001B7428" w:rsidP="004F7B01"/>
    <w:p w:rsidR="00B35B12" w:rsidRDefault="00131CA6" w:rsidP="004F7B01">
      <w:r>
        <w:rPr>
          <w:noProof/>
        </w:rPr>
        <w:lastRenderedPageBreak/>
        <w:drawing>
          <wp:inline distT="0" distB="0" distL="0" distR="0">
            <wp:extent cx="3895725" cy="3638550"/>
            <wp:effectExtent l="0" t="0" r="0" b="0"/>
            <wp:docPr id="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cstate="print"/>
                    <a:srcRect/>
                    <a:stretch>
                      <a:fillRect/>
                    </a:stretch>
                  </pic:blipFill>
                  <pic:spPr bwMode="auto">
                    <a:xfrm>
                      <a:off x="0" y="0"/>
                      <a:ext cx="3895725" cy="3638550"/>
                    </a:xfrm>
                    <a:prstGeom prst="rect">
                      <a:avLst/>
                    </a:prstGeom>
                    <a:noFill/>
                    <a:ln w="9525">
                      <a:noFill/>
                      <a:miter lim="800000"/>
                      <a:headEnd/>
                      <a:tailEnd/>
                    </a:ln>
                  </pic:spPr>
                </pic:pic>
              </a:graphicData>
            </a:graphic>
          </wp:inline>
        </w:drawing>
      </w:r>
    </w:p>
    <w:p w:rsidR="00B35B12" w:rsidRDefault="00B35B12" w:rsidP="004F7B01">
      <w:r w:rsidRPr="00B35B12">
        <w:rPr>
          <w:i/>
        </w:rPr>
        <w:t>Student</w:t>
      </w:r>
      <w:r>
        <w:t xml:space="preserve"> allows to indicate a </w:t>
      </w:r>
      <w:r>
        <w:rPr>
          <w:i/>
        </w:rPr>
        <w:t>People</w:t>
      </w:r>
      <w:r>
        <w:t xml:space="preserve"> is a student, which batch it belongs to, </w:t>
      </w:r>
      <w:r w:rsidR="002B5871">
        <w:t xml:space="preserve">from which selection campaign, and </w:t>
      </w:r>
      <w:r w:rsidR="00131CA6">
        <w:t>if the student quitted PN (or has been excluded).</w:t>
      </w:r>
    </w:p>
    <w:p w:rsidR="00423C83" w:rsidRDefault="00423C83" w:rsidP="004F7B01">
      <w:r>
        <w:t>Students are split into batches. A batch has a start date (when they enter PN), and a end date (graduation date).</w:t>
      </w:r>
    </w:p>
    <w:p w:rsidR="00BA695C" w:rsidRDefault="00BA695C" w:rsidP="004F7B01">
      <w:r>
        <w:t>Each batch can be split into groups, for different purposes. The main purpose will be academic: split by class. But we may want to split them into groups for other reasons, especially the education team. For example, into boarding houses in PNC and PNV, or room for PNP.</w:t>
      </w:r>
      <w:r w:rsidR="00BD62D1">
        <w:t xml:space="preserve"> A group also has a start date and end date, so we know the history, and what’s the current status.</w:t>
      </w:r>
    </w:p>
    <w:p w:rsidR="002B5871" w:rsidRDefault="002B5871" w:rsidP="004F7B01"/>
    <w:p w:rsidR="005C6C41" w:rsidRPr="004F7B01" w:rsidRDefault="005C6C41" w:rsidP="004F7B01"/>
    <w:p w:rsidR="007E3DE4" w:rsidRPr="00C6428D" w:rsidRDefault="007E3DE4" w:rsidP="00C6428D"/>
    <w:p w:rsidR="00C6428D" w:rsidRDefault="00C6428D" w:rsidP="00995D4F"/>
    <w:p w:rsidR="00157E7B" w:rsidRDefault="00157E7B" w:rsidP="00995D4F"/>
    <w:p w:rsidR="00995D4F" w:rsidRPr="00995D4F" w:rsidRDefault="00995D4F" w:rsidP="00995D4F"/>
    <w:p w:rsidR="00840EF0" w:rsidRDefault="00840EF0"/>
    <w:sectPr w:rsidR="00840EF0" w:rsidSect="000060D3">
      <w:headerReference w:type="default"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4714" w:rsidRDefault="00124714" w:rsidP="006D1D5A">
      <w:r>
        <w:separator/>
      </w:r>
    </w:p>
  </w:endnote>
  <w:endnote w:type="continuationSeparator" w:id="0">
    <w:p w:rsidR="00124714" w:rsidRDefault="00124714" w:rsidP="006D1D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381750" w:rsidTr="006D1D5A">
      <w:tc>
        <w:tcPr>
          <w:tcW w:w="3192" w:type="dxa"/>
        </w:tcPr>
        <w:p w:rsidR="00381750" w:rsidRDefault="00381750" w:rsidP="006D1D5A">
          <w:pPr>
            <w:pStyle w:val="Footer"/>
            <w:tabs>
              <w:tab w:val="center" w:pos="4962"/>
              <w:tab w:val="right" w:pos="9639"/>
            </w:tabs>
            <w:rPr>
              <w:rStyle w:val="PageNumber"/>
            </w:rPr>
          </w:pPr>
        </w:p>
      </w:tc>
      <w:tc>
        <w:tcPr>
          <w:tcW w:w="3192" w:type="dxa"/>
        </w:tcPr>
        <w:p w:rsidR="00381750" w:rsidRDefault="00381750" w:rsidP="006D1D5A">
          <w:pPr>
            <w:pStyle w:val="Footer"/>
            <w:tabs>
              <w:tab w:val="center" w:pos="4962"/>
              <w:tab w:val="right" w:pos="9639"/>
            </w:tabs>
            <w:jc w:val="right"/>
            <w:rPr>
              <w:rStyle w:val="PageNumber"/>
            </w:rPr>
          </w:pPr>
        </w:p>
      </w:tc>
      <w:tc>
        <w:tcPr>
          <w:tcW w:w="3192" w:type="dxa"/>
        </w:tcPr>
        <w:p w:rsidR="00381750" w:rsidRDefault="00381750" w:rsidP="006D1D5A">
          <w:pPr>
            <w:pStyle w:val="Footer"/>
            <w:tabs>
              <w:tab w:val="center" w:pos="4962"/>
              <w:tab w:val="right" w:pos="9639"/>
            </w:tabs>
            <w:jc w:val="right"/>
            <w:rPr>
              <w:rStyle w:val="PageNumber"/>
            </w:rPr>
          </w:pPr>
        </w:p>
      </w:tc>
    </w:tr>
  </w:tbl>
  <w:p w:rsidR="00381750" w:rsidRDefault="0051438B" w:rsidP="006D1D5A">
    <w:pPr>
      <w:pStyle w:val="Footer"/>
      <w:pBdr>
        <w:top w:val="single" w:sz="4" w:space="1" w:color="auto"/>
      </w:pBdr>
      <w:tabs>
        <w:tab w:val="center" w:pos="4962"/>
        <w:tab w:val="right" w:pos="9639"/>
      </w:tabs>
      <w:jc w:val="right"/>
    </w:pPr>
    <w:r>
      <w:rPr>
        <w:rStyle w:val="PageNumber"/>
      </w:rPr>
      <w:fldChar w:fldCharType="begin"/>
    </w:r>
    <w:r w:rsidR="00381750">
      <w:rPr>
        <w:rStyle w:val="PageNumber"/>
      </w:rPr>
      <w:instrText xml:space="preserve"> PAGE  \* Arabic  \* MERGEFORMAT </w:instrText>
    </w:r>
    <w:r>
      <w:rPr>
        <w:rStyle w:val="PageNumber"/>
      </w:rPr>
      <w:fldChar w:fldCharType="separate"/>
    </w:r>
    <w:r w:rsidR="00BD62D1">
      <w:rPr>
        <w:rStyle w:val="PageNumber"/>
        <w:noProof/>
      </w:rPr>
      <w:t>30</w:t>
    </w:r>
    <w:r>
      <w:rPr>
        <w:rStyle w:val="PageNumber"/>
      </w:rPr>
      <w:fldChar w:fldCharType="end"/>
    </w:r>
    <w:r w:rsidR="00381750">
      <w:rPr>
        <w:rStyle w:val="PageNumber"/>
      </w:rPr>
      <w:t>/</w:t>
    </w:r>
    <w:fldSimple w:instr=" NUMPAGES  \* Arabic  \* MERGEFORMAT ">
      <w:r w:rsidR="00BD62D1" w:rsidRPr="00BD62D1">
        <w:rPr>
          <w:rStyle w:val="PageNumber"/>
          <w:noProof/>
        </w:rPr>
        <w:t>30</w:t>
      </w:r>
    </w:fldSimple>
    <w:r w:rsidR="00381750">
      <w:rPr>
        <w:rStyle w:val="PageNumber"/>
      </w:rPr>
      <w:tab/>
    </w:r>
    <w:sdt>
      <w:sdtPr>
        <w:rPr>
          <w:rStyle w:val="PageNumber"/>
        </w:rPr>
        <w:alias w:val="Title"/>
        <w:id w:val="4164143"/>
        <w:dataBinding w:prefixMappings="xmlns:ns0='http://purl.org/dc/elements/1.1/' xmlns:ns1='http://schemas.openxmlformats.org/package/2006/metadata/core-properties' " w:xpath="/ns1:coreProperties[1]/ns0:title[1]" w:storeItemID="{6C3C8BC8-F283-45AE-878A-BAB7291924A1}"/>
        <w:text/>
      </w:sdtPr>
      <w:sdtContent>
        <w:r w:rsidR="00381750">
          <w:rPr>
            <w:rStyle w:val="PageNumber"/>
          </w:rPr>
          <w:t>Students Database</w:t>
        </w:r>
      </w:sdtContent>
    </w:sdt>
    <w:r w:rsidR="00381750">
      <w:rPr>
        <w:rStyle w:val="PageNumber"/>
      </w:rPr>
      <w:t xml:space="preserve"> - </w:t>
    </w:r>
    <w:sdt>
      <w:sdtPr>
        <w:rPr>
          <w:rStyle w:val="PageNumber"/>
        </w:rPr>
        <w:alias w:val="Subject"/>
        <w:id w:val="4164144"/>
        <w:dataBinding w:prefixMappings="xmlns:ns0='http://purl.org/dc/elements/1.1/' xmlns:ns1='http://schemas.openxmlformats.org/package/2006/metadata/core-properties' " w:xpath="/ns1:coreProperties[1]/ns0:subject[1]" w:storeItemID="{6C3C8BC8-F283-45AE-878A-BAB7291924A1}"/>
        <w:text/>
      </w:sdtPr>
      <w:sdtContent>
        <w:r w:rsidR="00381750">
          <w:rPr>
            <w:rStyle w:val="PageNumber"/>
          </w:rPr>
          <w:t>Technical Design</w:t>
        </w:r>
      </w:sdtContent>
    </w:sdt>
  </w:p>
  <w:p w:rsidR="00381750" w:rsidRDefault="003817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4714" w:rsidRDefault="00124714" w:rsidP="006D1D5A">
      <w:r>
        <w:separator/>
      </w:r>
    </w:p>
  </w:footnote>
  <w:footnote w:type="continuationSeparator" w:id="0">
    <w:p w:rsidR="00124714" w:rsidRDefault="00124714" w:rsidP="006D1D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750" w:rsidRPr="004D5762" w:rsidRDefault="00381750" w:rsidP="004D5762">
    <w:pPr>
      <w:jc w:val="right"/>
      <w:rPr>
        <w:b/>
        <w:i/>
        <w:iCs/>
        <w:color w:val="222222"/>
        <w:szCs w:val="18"/>
        <w:shd w:val="clear" w:color="auto" w:fill="FFFFFF"/>
      </w:rPr>
    </w:pPr>
    <w:r>
      <w:rPr>
        <w:b/>
        <w:i/>
        <w:iCs/>
        <w:noProof/>
        <w:color w:val="222222"/>
        <w:szCs w:val="18"/>
      </w:rPr>
      <w:drawing>
        <wp:anchor distT="0" distB="0" distL="114300" distR="114300" simplePos="0" relativeHeight="251658240" behindDoc="1" locked="0" layoutInCell="1" allowOverlap="1">
          <wp:simplePos x="0" y="0"/>
          <wp:positionH relativeFrom="column">
            <wp:align>left</wp:align>
          </wp:positionH>
          <wp:positionV relativeFrom="margin">
            <wp:posOffset>-709295</wp:posOffset>
          </wp:positionV>
          <wp:extent cx="609600" cy="609600"/>
          <wp:effectExtent l="19050" t="0" r="0" b="0"/>
          <wp:wrapNone/>
          <wp:docPr id="1" name="Picture 0" descr="PN LOGO Small size for 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 LOGO Small size for documents.jpg"/>
                  <pic:cNvPicPr/>
                </pic:nvPicPr>
                <pic:blipFill>
                  <a:blip r:embed="rId1"/>
                  <a:stretch>
                    <a:fillRect/>
                  </a:stretch>
                </pic:blipFill>
                <pic:spPr>
                  <a:xfrm>
                    <a:off x="0" y="0"/>
                    <a:ext cx="609600" cy="609600"/>
                  </a:xfrm>
                  <a:prstGeom prst="rect">
                    <a:avLst/>
                  </a:prstGeom>
                </pic:spPr>
              </pic:pic>
            </a:graphicData>
          </a:graphic>
        </wp:anchor>
      </w:drawing>
    </w:r>
    <w:r w:rsidRPr="004D5762">
      <w:rPr>
        <w:b/>
        <w:i/>
        <w:iCs/>
        <w:color w:val="222222"/>
        <w:szCs w:val="18"/>
        <w:shd w:val="clear" w:color="auto" w:fill="FFFFFF"/>
      </w:rPr>
      <w:t>Passerelles Numériques</w:t>
    </w:r>
  </w:p>
  <w:p w:rsidR="00381750" w:rsidRPr="00046A39" w:rsidRDefault="00381750" w:rsidP="00046A39">
    <w:pPr>
      <w:jc w:val="right"/>
    </w:pPr>
    <w:r w:rsidRPr="004A5CC6">
      <w:rPr>
        <w:rStyle w:val="apple-converted-space"/>
        <w:i/>
        <w:iCs/>
        <w:color w:val="222222"/>
        <w:sz w:val="16"/>
        <w:szCs w:val="18"/>
        <w:shd w:val="clear" w:color="auto" w:fill="FFFFFF"/>
      </w:rPr>
      <w:t> </w:t>
    </w:r>
    <w:hyperlink r:id="rId2" w:tgtFrame="_blank" w:history="1">
      <w:r w:rsidRPr="004A5CC6">
        <w:rPr>
          <w:rStyle w:val="Hyperlink"/>
          <w:i/>
          <w:iCs/>
          <w:color w:val="354258"/>
          <w:sz w:val="16"/>
          <w:szCs w:val="18"/>
          <w:shd w:val="clear" w:color="auto" w:fill="FFFFFF"/>
        </w:rPr>
        <w:t>www.passerellesnumeriques.org</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75525"/>
    <w:multiLevelType w:val="hybridMultilevel"/>
    <w:tmpl w:val="6AAC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F23B9"/>
    <w:multiLevelType w:val="hybridMultilevel"/>
    <w:tmpl w:val="22C07DB6"/>
    <w:lvl w:ilvl="0" w:tplc="217AA35A">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FB71BB"/>
    <w:multiLevelType w:val="hybridMultilevel"/>
    <w:tmpl w:val="BEAA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CC576A"/>
    <w:multiLevelType w:val="hybridMultilevel"/>
    <w:tmpl w:val="89BA3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EB62C6"/>
    <w:multiLevelType w:val="hybridMultilevel"/>
    <w:tmpl w:val="485448EC"/>
    <w:lvl w:ilvl="0" w:tplc="4C4C782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643330"/>
    <w:multiLevelType w:val="hybridMultilevel"/>
    <w:tmpl w:val="D594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793017"/>
    <w:multiLevelType w:val="hybridMultilevel"/>
    <w:tmpl w:val="61C2B51A"/>
    <w:lvl w:ilvl="0" w:tplc="DCA68A4A">
      <w:start w:val="1"/>
      <w:numFmt w:val="bullet"/>
      <w:lvlText w:val=""/>
      <w:lvlJc w:val="left"/>
      <w:pPr>
        <w:ind w:left="720" w:hanging="360"/>
      </w:pPr>
      <w:rPr>
        <w:rFonts w:ascii="Symbol" w:hAnsi="Symbol" w:hint="default"/>
        <w:color w:val="22BBEA"/>
      </w:rPr>
    </w:lvl>
    <w:lvl w:ilvl="1" w:tplc="86E47F66">
      <w:start w:val="1"/>
      <w:numFmt w:val="bullet"/>
      <w:lvlText w:val=""/>
      <w:lvlJc w:val="left"/>
      <w:pPr>
        <w:ind w:left="1440" w:hanging="360"/>
      </w:pPr>
      <w:rPr>
        <w:rFonts w:ascii="Wingdings" w:hAnsi="Wingdings" w:hint="default"/>
        <w:color w:val="22BBEA"/>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83642C"/>
    <w:multiLevelType w:val="hybridMultilevel"/>
    <w:tmpl w:val="9166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5735E9"/>
    <w:multiLevelType w:val="hybridMultilevel"/>
    <w:tmpl w:val="AF8C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B73336"/>
    <w:multiLevelType w:val="hybridMultilevel"/>
    <w:tmpl w:val="9BE2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4F2D64"/>
    <w:multiLevelType w:val="hybridMultilevel"/>
    <w:tmpl w:val="13D6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BC403E"/>
    <w:multiLevelType w:val="hybridMultilevel"/>
    <w:tmpl w:val="97F4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D5266C"/>
    <w:multiLevelType w:val="hybridMultilevel"/>
    <w:tmpl w:val="407E6EE6"/>
    <w:lvl w:ilvl="0" w:tplc="4C4C7822">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824097"/>
    <w:multiLevelType w:val="hybridMultilevel"/>
    <w:tmpl w:val="36CA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225A53"/>
    <w:multiLevelType w:val="hybridMultilevel"/>
    <w:tmpl w:val="F8FA4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A57084"/>
    <w:multiLevelType w:val="hybridMultilevel"/>
    <w:tmpl w:val="9C1C8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761FC1"/>
    <w:multiLevelType w:val="hybridMultilevel"/>
    <w:tmpl w:val="AB5A0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0A422F"/>
    <w:multiLevelType w:val="hybridMultilevel"/>
    <w:tmpl w:val="62D62878"/>
    <w:lvl w:ilvl="0" w:tplc="34505C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A33E80"/>
    <w:multiLevelType w:val="hybridMultilevel"/>
    <w:tmpl w:val="E0C0E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387337"/>
    <w:multiLevelType w:val="hybridMultilevel"/>
    <w:tmpl w:val="86BA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762E14"/>
    <w:multiLevelType w:val="hybridMultilevel"/>
    <w:tmpl w:val="F1642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710EB4"/>
    <w:multiLevelType w:val="hybridMultilevel"/>
    <w:tmpl w:val="3DA40E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60146A"/>
    <w:multiLevelType w:val="hybridMultilevel"/>
    <w:tmpl w:val="B09CF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6306E8"/>
    <w:multiLevelType w:val="hybridMultilevel"/>
    <w:tmpl w:val="61300BF0"/>
    <w:lvl w:ilvl="0" w:tplc="4C4C7822">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D37A87"/>
    <w:multiLevelType w:val="hybridMultilevel"/>
    <w:tmpl w:val="C1DCB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9123A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6E1B47A2"/>
    <w:multiLevelType w:val="hybridMultilevel"/>
    <w:tmpl w:val="A464F83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65325B"/>
    <w:multiLevelType w:val="hybridMultilevel"/>
    <w:tmpl w:val="14C41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BD46EE"/>
    <w:multiLevelType w:val="hybridMultilevel"/>
    <w:tmpl w:val="B8589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A96934"/>
    <w:multiLevelType w:val="hybridMultilevel"/>
    <w:tmpl w:val="9D52E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25"/>
  </w:num>
  <w:num w:numId="4">
    <w:abstractNumId w:val="25"/>
  </w:num>
  <w:num w:numId="5">
    <w:abstractNumId w:val="12"/>
  </w:num>
  <w:num w:numId="6">
    <w:abstractNumId w:val="23"/>
  </w:num>
  <w:num w:numId="7">
    <w:abstractNumId w:val="4"/>
  </w:num>
  <w:num w:numId="8">
    <w:abstractNumId w:val="21"/>
  </w:num>
  <w:num w:numId="9">
    <w:abstractNumId w:val="19"/>
  </w:num>
  <w:num w:numId="10">
    <w:abstractNumId w:val="13"/>
  </w:num>
  <w:num w:numId="11">
    <w:abstractNumId w:val="24"/>
  </w:num>
  <w:num w:numId="12">
    <w:abstractNumId w:val="15"/>
  </w:num>
  <w:num w:numId="13">
    <w:abstractNumId w:val="26"/>
  </w:num>
  <w:num w:numId="14">
    <w:abstractNumId w:val="7"/>
  </w:num>
  <w:num w:numId="15">
    <w:abstractNumId w:val="28"/>
  </w:num>
  <w:num w:numId="16">
    <w:abstractNumId w:val="5"/>
  </w:num>
  <w:num w:numId="17">
    <w:abstractNumId w:val="10"/>
  </w:num>
  <w:num w:numId="18">
    <w:abstractNumId w:val="11"/>
  </w:num>
  <w:num w:numId="19">
    <w:abstractNumId w:val="22"/>
  </w:num>
  <w:num w:numId="20">
    <w:abstractNumId w:val="18"/>
  </w:num>
  <w:num w:numId="21">
    <w:abstractNumId w:val="3"/>
  </w:num>
  <w:num w:numId="22">
    <w:abstractNumId w:val="29"/>
  </w:num>
  <w:num w:numId="23">
    <w:abstractNumId w:val="0"/>
  </w:num>
  <w:num w:numId="24">
    <w:abstractNumId w:val="27"/>
  </w:num>
  <w:num w:numId="25">
    <w:abstractNumId w:val="8"/>
  </w:num>
  <w:num w:numId="26">
    <w:abstractNumId w:val="20"/>
  </w:num>
  <w:num w:numId="27">
    <w:abstractNumId w:val="9"/>
  </w:num>
  <w:num w:numId="28">
    <w:abstractNumId w:val="16"/>
  </w:num>
  <w:num w:numId="29">
    <w:abstractNumId w:val="14"/>
  </w:num>
  <w:num w:numId="30">
    <w:abstractNumId w:val="2"/>
  </w:num>
  <w:num w:numId="3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70658"/>
  </w:hdrShapeDefaults>
  <w:footnotePr>
    <w:footnote w:id="-1"/>
    <w:footnote w:id="0"/>
  </w:footnotePr>
  <w:endnotePr>
    <w:endnote w:id="-1"/>
    <w:endnote w:id="0"/>
  </w:endnotePr>
  <w:compat/>
  <w:rsids>
    <w:rsidRoot w:val="00670A8B"/>
    <w:rsid w:val="000060D3"/>
    <w:rsid w:val="00025452"/>
    <w:rsid w:val="00046A39"/>
    <w:rsid w:val="00046FD1"/>
    <w:rsid w:val="000503DD"/>
    <w:rsid w:val="000545FE"/>
    <w:rsid w:val="00055725"/>
    <w:rsid w:val="00071863"/>
    <w:rsid w:val="000746F5"/>
    <w:rsid w:val="00075BE5"/>
    <w:rsid w:val="00077BEB"/>
    <w:rsid w:val="000A5E3A"/>
    <w:rsid w:val="000B517F"/>
    <w:rsid w:val="000C1ED3"/>
    <w:rsid w:val="000D7DEE"/>
    <w:rsid w:val="000E2E60"/>
    <w:rsid w:val="000E7A51"/>
    <w:rsid w:val="000F32B8"/>
    <w:rsid w:val="000F553C"/>
    <w:rsid w:val="001043FB"/>
    <w:rsid w:val="00107612"/>
    <w:rsid w:val="00114196"/>
    <w:rsid w:val="00123936"/>
    <w:rsid w:val="00124714"/>
    <w:rsid w:val="00131CA6"/>
    <w:rsid w:val="00133265"/>
    <w:rsid w:val="001366C9"/>
    <w:rsid w:val="00142BD8"/>
    <w:rsid w:val="00145CBF"/>
    <w:rsid w:val="001558B5"/>
    <w:rsid w:val="0015768D"/>
    <w:rsid w:val="00157E7B"/>
    <w:rsid w:val="00157F87"/>
    <w:rsid w:val="00165538"/>
    <w:rsid w:val="001801B9"/>
    <w:rsid w:val="00183997"/>
    <w:rsid w:val="00187014"/>
    <w:rsid w:val="00196B11"/>
    <w:rsid w:val="001A58F3"/>
    <w:rsid w:val="001A78C4"/>
    <w:rsid w:val="001B7428"/>
    <w:rsid w:val="001C635B"/>
    <w:rsid w:val="001C653D"/>
    <w:rsid w:val="001C66E4"/>
    <w:rsid w:val="001D3FD6"/>
    <w:rsid w:val="001D6FF1"/>
    <w:rsid w:val="001E505C"/>
    <w:rsid w:val="002023A9"/>
    <w:rsid w:val="0022048A"/>
    <w:rsid w:val="00236E3F"/>
    <w:rsid w:val="002420C4"/>
    <w:rsid w:val="00257FD2"/>
    <w:rsid w:val="0026374B"/>
    <w:rsid w:val="002818EA"/>
    <w:rsid w:val="00282843"/>
    <w:rsid w:val="00282D4F"/>
    <w:rsid w:val="002852BA"/>
    <w:rsid w:val="00285ED3"/>
    <w:rsid w:val="002868DC"/>
    <w:rsid w:val="002933E5"/>
    <w:rsid w:val="002950A9"/>
    <w:rsid w:val="00295226"/>
    <w:rsid w:val="002962C9"/>
    <w:rsid w:val="00297547"/>
    <w:rsid w:val="002A3146"/>
    <w:rsid w:val="002A3B60"/>
    <w:rsid w:val="002B280E"/>
    <w:rsid w:val="002B5871"/>
    <w:rsid w:val="002B7970"/>
    <w:rsid w:val="002C0A3D"/>
    <w:rsid w:val="002E453B"/>
    <w:rsid w:val="002E4D8F"/>
    <w:rsid w:val="002E672D"/>
    <w:rsid w:val="002E704E"/>
    <w:rsid w:val="002F3ED3"/>
    <w:rsid w:val="00312290"/>
    <w:rsid w:val="0032187A"/>
    <w:rsid w:val="0032489B"/>
    <w:rsid w:val="0033348A"/>
    <w:rsid w:val="003355A3"/>
    <w:rsid w:val="00335BC3"/>
    <w:rsid w:val="003365DC"/>
    <w:rsid w:val="00344394"/>
    <w:rsid w:val="00345B6B"/>
    <w:rsid w:val="00357053"/>
    <w:rsid w:val="0036174F"/>
    <w:rsid w:val="003730A0"/>
    <w:rsid w:val="003811A3"/>
    <w:rsid w:val="00381750"/>
    <w:rsid w:val="00397B36"/>
    <w:rsid w:val="003A1E9E"/>
    <w:rsid w:val="003C345F"/>
    <w:rsid w:val="003C6380"/>
    <w:rsid w:val="003D046C"/>
    <w:rsid w:val="003D2C4A"/>
    <w:rsid w:val="003D4223"/>
    <w:rsid w:val="00404F34"/>
    <w:rsid w:val="004064AA"/>
    <w:rsid w:val="00423C83"/>
    <w:rsid w:val="004364D0"/>
    <w:rsid w:val="00445C41"/>
    <w:rsid w:val="0045073E"/>
    <w:rsid w:val="0045779E"/>
    <w:rsid w:val="00473960"/>
    <w:rsid w:val="00493F5A"/>
    <w:rsid w:val="00495287"/>
    <w:rsid w:val="004A00E1"/>
    <w:rsid w:val="004A5CC6"/>
    <w:rsid w:val="004B13D2"/>
    <w:rsid w:val="004B34F0"/>
    <w:rsid w:val="004B7E58"/>
    <w:rsid w:val="004C770C"/>
    <w:rsid w:val="004D3460"/>
    <w:rsid w:val="004D5762"/>
    <w:rsid w:val="004E3481"/>
    <w:rsid w:val="004F2722"/>
    <w:rsid w:val="004F7B01"/>
    <w:rsid w:val="00503B76"/>
    <w:rsid w:val="00505CA0"/>
    <w:rsid w:val="0051069A"/>
    <w:rsid w:val="00511D25"/>
    <w:rsid w:val="0051438B"/>
    <w:rsid w:val="00514780"/>
    <w:rsid w:val="00520E0E"/>
    <w:rsid w:val="00522ADB"/>
    <w:rsid w:val="0052577D"/>
    <w:rsid w:val="00530744"/>
    <w:rsid w:val="00535607"/>
    <w:rsid w:val="005431BA"/>
    <w:rsid w:val="00544B12"/>
    <w:rsid w:val="005450D3"/>
    <w:rsid w:val="00545A06"/>
    <w:rsid w:val="005475D7"/>
    <w:rsid w:val="00555C53"/>
    <w:rsid w:val="0056408A"/>
    <w:rsid w:val="00564F4A"/>
    <w:rsid w:val="00571786"/>
    <w:rsid w:val="00576C39"/>
    <w:rsid w:val="005808E3"/>
    <w:rsid w:val="005B750E"/>
    <w:rsid w:val="005C13A1"/>
    <w:rsid w:val="005C46AB"/>
    <w:rsid w:val="005C6C41"/>
    <w:rsid w:val="005D34CF"/>
    <w:rsid w:val="005D5AAF"/>
    <w:rsid w:val="005E2903"/>
    <w:rsid w:val="005E5772"/>
    <w:rsid w:val="005F3676"/>
    <w:rsid w:val="005F6880"/>
    <w:rsid w:val="0060257B"/>
    <w:rsid w:val="00605AF8"/>
    <w:rsid w:val="00614BB9"/>
    <w:rsid w:val="00623558"/>
    <w:rsid w:val="0063074C"/>
    <w:rsid w:val="006361EA"/>
    <w:rsid w:val="006418EC"/>
    <w:rsid w:val="00646C47"/>
    <w:rsid w:val="0065606B"/>
    <w:rsid w:val="00665261"/>
    <w:rsid w:val="00670A8B"/>
    <w:rsid w:val="00674863"/>
    <w:rsid w:val="00680AE7"/>
    <w:rsid w:val="00692D75"/>
    <w:rsid w:val="0069655A"/>
    <w:rsid w:val="006A7E4E"/>
    <w:rsid w:val="006B65A0"/>
    <w:rsid w:val="006C210C"/>
    <w:rsid w:val="006C39AD"/>
    <w:rsid w:val="006C7713"/>
    <w:rsid w:val="006D1D5A"/>
    <w:rsid w:val="006D4AA8"/>
    <w:rsid w:val="006E2E1D"/>
    <w:rsid w:val="006E596E"/>
    <w:rsid w:val="006F0FA8"/>
    <w:rsid w:val="006F3EE3"/>
    <w:rsid w:val="00714633"/>
    <w:rsid w:val="00723F6C"/>
    <w:rsid w:val="00732415"/>
    <w:rsid w:val="0073366C"/>
    <w:rsid w:val="00736C78"/>
    <w:rsid w:val="0074130B"/>
    <w:rsid w:val="00742A0B"/>
    <w:rsid w:val="00744E74"/>
    <w:rsid w:val="00750C34"/>
    <w:rsid w:val="00754672"/>
    <w:rsid w:val="00762B74"/>
    <w:rsid w:val="00771903"/>
    <w:rsid w:val="007912E1"/>
    <w:rsid w:val="00794999"/>
    <w:rsid w:val="0079524B"/>
    <w:rsid w:val="0079633A"/>
    <w:rsid w:val="007A1EB1"/>
    <w:rsid w:val="007A25AC"/>
    <w:rsid w:val="007A7195"/>
    <w:rsid w:val="007A73DE"/>
    <w:rsid w:val="007E3DE4"/>
    <w:rsid w:val="007E3F00"/>
    <w:rsid w:val="00812F78"/>
    <w:rsid w:val="00815B37"/>
    <w:rsid w:val="00827CAA"/>
    <w:rsid w:val="008373D1"/>
    <w:rsid w:val="0084077E"/>
    <w:rsid w:val="00840E4C"/>
    <w:rsid w:val="00840EF0"/>
    <w:rsid w:val="00842B3E"/>
    <w:rsid w:val="00850D16"/>
    <w:rsid w:val="008637FE"/>
    <w:rsid w:val="00863C3A"/>
    <w:rsid w:val="008832E9"/>
    <w:rsid w:val="00891F96"/>
    <w:rsid w:val="00894516"/>
    <w:rsid w:val="00895126"/>
    <w:rsid w:val="008B690B"/>
    <w:rsid w:val="008D1511"/>
    <w:rsid w:val="008D1966"/>
    <w:rsid w:val="008D23C7"/>
    <w:rsid w:val="008D2A8C"/>
    <w:rsid w:val="008D5854"/>
    <w:rsid w:val="008D7514"/>
    <w:rsid w:val="008F4E7D"/>
    <w:rsid w:val="00900548"/>
    <w:rsid w:val="00900910"/>
    <w:rsid w:val="00905C50"/>
    <w:rsid w:val="0092226F"/>
    <w:rsid w:val="00924846"/>
    <w:rsid w:val="00925F54"/>
    <w:rsid w:val="00927955"/>
    <w:rsid w:val="00940955"/>
    <w:rsid w:val="0095389A"/>
    <w:rsid w:val="00956B80"/>
    <w:rsid w:val="00970BD7"/>
    <w:rsid w:val="009750B9"/>
    <w:rsid w:val="00986175"/>
    <w:rsid w:val="009863EE"/>
    <w:rsid w:val="00995D4F"/>
    <w:rsid w:val="00997DD4"/>
    <w:rsid w:val="009A3998"/>
    <w:rsid w:val="009B130F"/>
    <w:rsid w:val="009B4300"/>
    <w:rsid w:val="009B6958"/>
    <w:rsid w:val="009D15AF"/>
    <w:rsid w:val="009F03E9"/>
    <w:rsid w:val="009F08E7"/>
    <w:rsid w:val="00A03CED"/>
    <w:rsid w:val="00A10D9E"/>
    <w:rsid w:val="00A135DF"/>
    <w:rsid w:val="00A13A00"/>
    <w:rsid w:val="00A15A6C"/>
    <w:rsid w:val="00A249B7"/>
    <w:rsid w:val="00A263F8"/>
    <w:rsid w:val="00A30A06"/>
    <w:rsid w:val="00A4069B"/>
    <w:rsid w:val="00A40C13"/>
    <w:rsid w:val="00A429D4"/>
    <w:rsid w:val="00A42E1E"/>
    <w:rsid w:val="00A51D2B"/>
    <w:rsid w:val="00A703FB"/>
    <w:rsid w:val="00A718EE"/>
    <w:rsid w:val="00A726AD"/>
    <w:rsid w:val="00A85547"/>
    <w:rsid w:val="00A859B1"/>
    <w:rsid w:val="00AB432D"/>
    <w:rsid w:val="00AC006E"/>
    <w:rsid w:val="00AC38AC"/>
    <w:rsid w:val="00AC5A6F"/>
    <w:rsid w:val="00AE2E83"/>
    <w:rsid w:val="00AE3F3D"/>
    <w:rsid w:val="00AF0593"/>
    <w:rsid w:val="00AF0D92"/>
    <w:rsid w:val="00AF4F94"/>
    <w:rsid w:val="00B0463C"/>
    <w:rsid w:val="00B0594A"/>
    <w:rsid w:val="00B0637C"/>
    <w:rsid w:val="00B06404"/>
    <w:rsid w:val="00B10129"/>
    <w:rsid w:val="00B10420"/>
    <w:rsid w:val="00B35A5A"/>
    <w:rsid w:val="00B35B12"/>
    <w:rsid w:val="00B4085B"/>
    <w:rsid w:val="00B418D9"/>
    <w:rsid w:val="00B41918"/>
    <w:rsid w:val="00B4466C"/>
    <w:rsid w:val="00B50261"/>
    <w:rsid w:val="00B625E4"/>
    <w:rsid w:val="00B64AB2"/>
    <w:rsid w:val="00B7198B"/>
    <w:rsid w:val="00B73C61"/>
    <w:rsid w:val="00B76529"/>
    <w:rsid w:val="00B773C8"/>
    <w:rsid w:val="00B95428"/>
    <w:rsid w:val="00BA2EDC"/>
    <w:rsid w:val="00BA695C"/>
    <w:rsid w:val="00BD62D1"/>
    <w:rsid w:val="00BD6ED6"/>
    <w:rsid w:val="00BE4B10"/>
    <w:rsid w:val="00BE576A"/>
    <w:rsid w:val="00BF0A01"/>
    <w:rsid w:val="00BF3F01"/>
    <w:rsid w:val="00C15F87"/>
    <w:rsid w:val="00C33BA3"/>
    <w:rsid w:val="00C40B0D"/>
    <w:rsid w:val="00C426BB"/>
    <w:rsid w:val="00C52622"/>
    <w:rsid w:val="00C528CC"/>
    <w:rsid w:val="00C55F70"/>
    <w:rsid w:val="00C6428D"/>
    <w:rsid w:val="00C64499"/>
    <w:rsid w:val="00C71C30"/>
    <w:rsid w:val="00C747E6"/>
    <w:rsid w:val="00C8490A"/>
    <w:rsid w:val="00C919A1"/>
    <w:rsid w:val="00C97F21"/>
    <w:rsid w:val="00CA72FE"/>
    <w:rsid w:val="00CB0982"/>
    <w:rsid w:val="00CB76B1"/>
    <w:rsid w:val="00CC0DB1"/>
    <w:rsid w:val="00CD7210"/>
    <w:rsid w:val="00CE1B38"/>
    <w:rsid w:val="00D036F5"/>
    <w:rsid w:val="00D06F8E"/>
    <w:rsid w:val="00D07DCA"/>
    <w:rsid w:val="00D169A3"/>
    <w:rsid w:val="00D3438E"/>
    <w:rsid w:val="00D40EB2"/>
    <w:rsid w:val="00D424B4"/>
    <w:rsid w:val="00D5107A"/>
    <w:rsid w:val="00D658B8"/>
    <w:rsid w:val="00D6759B"/>
    <w:rsid w:val="00D7129A"/>
    <w:rsid w:val="00D76E8E"/>
    <w:rsid w:val="00D84FA6"/>
    <w:rsid w:val="00D92C09"/>
    <w:rsid w:val="00DA296C"/>
    <w:rsid w:val="00DA4887"/>
    <w:rsid w:val="00DB111F"/>
    <w:rsid w:val="00DC2E3B"/>
    <w:rsid w:val="00DC6277"/>
    <w:rsid w:val="00DD1DE0"/>
    <w:rsid w:val="00DE0DF5"/>
    <w:rsid w:val="00E06C37"/>
    <w:rsid w:val="00E15FB8"/>
    <w:rsid w:val="00E257EC"/>
    <w:rsid w:val="00E41D0F"/>
    <w:rsid w:val="00E4630B"/>
    <w:rsid w:val="00E52661"/>
    <w:rsid w:val="00E5329E"/>
    <w:rsid w:val="00E73134"/>
    <w:rsid w:val="00E73557"/>
    <w:rsid w:val="00E76CBA"/>
    <w:rsid w:val="00E773BB"/>
    <w:rsid w:val="00E82E1B"/>
    <w:rsid w:val="00E96946"/>
    <w:rsid w:val="00EB1245"/>
    <w:rsid w:val="00EB7CD3"/>
    <w:rsid w:val="00EC11C6"/>
    <w:rsid w:val="00EE4A95"/>
    <w:rsid w:val="00EF1775"/>
    <w:rsid w:val="00EF377D"/>
    <w:rsid w:val="00EF731A"/>
    <w:rsid w:val="00F036F4"/>
    <w:rsid w:val="00F10980"/>
    <w:rsid w:val="00F228AD"/>
    <w:rsid w:val="00F46487"/>
    <w:rsid w:val="00F64522"/>
    <w:rsid w:val="00F6457A"/>
    <w:rsid w:val="00F83B7E"/>
    <w:rsid w:val="00F8420F"/>
    <w:rsid w:val="00F85167"/>
    <w:rsid w:val="00F92B9C"/>
    <w:rsid w:val="00FB17D5"/>
    <w:rsid w:val="00FD268F"/>
    <w:rsid w:val="00FD3A55"/>
    <w:rsid w:val="00FD419C"/>
    <w:rsid w:val="00FD4918"/>
    <w:rsid w:val="00FD6384"/>
    <w:rsid w:val="00FF64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rules v:ext="edit">
        <o:r id="V:Rule3" type="callout" idref="#_x0000_s1037"/>
        <o:r id="V:Rule4" type="callout" idref="#_x0000_s1034"/>
        <o:r id="V:Rule6" type="callout" idref="#_x0000_s1031"/>
        <o:r id="V:Rule7" type="callout" idref="#_x0000_s1030"/>
        <o:r id="V:Rule15" type="connector" idref="#_x0000_s1047"/>
        <o:r id="V:Rule16" type="connector" idref="#_x0000_s1028"/>
        <o:r id="V:Rule17" type="connector" idref="#_x0000_s1048"/>
        <o:r id="V:Rule18" type="connector" idref="#_x0000_s1026"/>
        <o:r id="V:Rule19" type="connector" idref="#_x0000_s1049"/>
        <o:r id="V:Rule20" type="connector" idref="#_x0000_s1038"/>
        <o:r id="V:Rule21" type="connector" idref="#_x0000_s1032"/>
        <o:r id="V:Rule22" type="connector" idref="#_x0000_s1046"/>
        <o:r id="V:Rule23" type="connector" idref="#_x0000_s1035"/>
        <o:r id="V:Rule24"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AB2"/>
    <w:pPr>
      <w:spacing w:after="0" w:line="240" w:lineRule="auto"/>
    </w:pPr>
    <w:rPr>
      <w:rFonts w:ascii="Verdana" w:hAnsi="Verdana"/>
      <w:sz w:val="18"/>
    </w:rPr>
  </w:style>
  <w:style w:type="paragraph" w:styleId="Heading1">
    <w:name w:val="heading 1"/>
    <w:basedOn w:val="Normal"/>
    <w:next w:val="Normal"/>
    <w:link w:val="Heading1Char"/>
    <w:uiPriority w:val="9"/>
    <w:qFormat/>
    <w:rsid w:val="000F32B8"/>
    <w:pPr>
      <w:keepNext/>
      <w:keepLines/>
      <w:numPr>
        <w:numId w:val="4"/>
      </w:numPr>
      <w:spacing w:before="480" w:after="120"/>
      <w:outlineLvl w:val="0"/>
    </w:pPr>
    <w:rPr>
      <w:rFonts w:asciiTheme="majorHAnsi" w:eastAsiaTheme="majorEastAsia" w:hAnsiTheme="majorHAnsi" w:cstheme="majorBidi"/>
      <w:b/>
      <w:bCs/>
      <w:color w:val="22BBEA"/>
      <w:sz w:val="32"/>
      <w:szCs w:val="28"/>
    </w:rPr>
  </w:style>
  <w:style w:type="paragraph" w:styleId="Heading2">
    <w:name w:val="heading 2"/>
    <w:basedOn w:val="Normal"/>
    <w:next w:val="Normal"/>
    <w:link w:val="Heading2Char"/>
    <w:uiPriority w:val="9"/>
    <w:unhideWhenUsed/>
    <w:qFormat/>
    <w:rsid w:val="000F32B8"/>
    <w:pPr>
      <w:keepNext/>
      <w:keepLines/>
      <w:numPr>
        <w:ilvl w:val="1"/>
        <w:numId w:val="4"/>
      </w:numPr>
      <w:spacing w:before="200" w:after="120"/>
      <w:outlineLvl w:val="1"/>
    </w:pPr>
    <w:rPr>
      <w:rFonts w:asciiTheme="majorHAnsi" w:eastAsiaTheme="majorEastAsia" w:hAnsiTheme="majorHAnsi" w:cstheme="majorBidi"/>
      <w:b/>
      <w:bCs/>
      <w:color w:val="22BBEA"/>
      <w:sz w:val="26"/>
      <w:szCs w:val="26"/>
    </w:rPr>
  </w:style>
  <w:style w:type="paragraph" w:styleId="Heading3">
    <w:name w:val="heading 3"/>
    <w:basedOn w:val="Normal"/>
    <w:next w:val="Normal"/>
    <w:link w:val="Heading3Char"/>
    <w:uiPriority w:val="9"/>
    <w:unhideWhenUsed/>
    <w:qFormat/>
    <w:rsid w:val="000F32B8"/>
    <w:pPr>
      <w:keepNext/>
      <w:keepLines/>
      <w:numPr>
        <w:ilvl w:val="2"/>
        <w:numId w:val="4"/>
      </w:numPr>
      <w:spacing w:before="200" w:after="120"/>
      <w:outlineLvl w:val="2"/>
    </w:pPr>
    <w:rPr>
      <w:rFonts w:asciiTheme="majorHAnsi" w:eastAsiaTheme="majorEastAsia" w:hAnsiTheme="majorHAnsi" w:cstheme="majorBidi"/>
      <w:b/>
      <w:bCs/>
      <w:color w:val="22BBEA"/>
      <w:sz w:val="20"/>
    </w:rPr>
  </w:style>
  <w:style w:type="paragraph" w:styleId="Heading4">
    <w:name w:val="heading 4"/>
    <w:basedOn w:val="Normal"/>
    <w:next w:val="Normal"/>
    <w:link w:val="Heading4Char"/>
    <w:uiPriority w:val="9"/>
    <w:unhideWhenUsed/>
    <w:qFormat/>
    <w:rsid w:val="000F32B8"/>
    <w:pPr>
      <w:keepNext/>
      <w:keepLines/>
      <w:numPr>
        <w:ilvl w:val="3"/>
        <w:numId w:val="4"/>
      </w:numPr>
      <w:spacing w:before="200" w:after="6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F32B8"/>
    <w:pPr>
      <w:keepNext/>
      <w:keepLines/>
      <w:numPr>
        <w:ilvl w:val="4"/>
        <w:numId w:val="4"/>
      </w:numPr>
      <w:spacing w:before="200" w:after="6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F32B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32B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32B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32B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1D5A"/>
    <w:pPr>
      <w:tabs>
        <w:tab w:val="center" w:pos="4680"/>
        <w:tab w:val="right" w:pos="9360"/>
      </w:tabs>
    </w:pPr>
  </w:style>
  <w:style w:type="character" w:customStyle="1" w:styleId="HeaderChar">
    <w:name w:val="Header Char"/>
    <w:basedOn w:val="DefaultParagraphFont"/>
    <w:link w:val="Header"/>
    <w:uiPriority w:val="99"/>
    <w:semiHidden/>
    <w:rsid w:val="006D1D5A"/>
  </w:style>
  <w:style w:type="paragraph" w:styleId="Footer">
    <w:name w:val="footer"/>
    <w:basedOn w:val="Normal"/>
    <w:link w:val="FooterChar"/>
    <w:uiPriority w:val="99"/>
    <w:unhideWhenUsed/>
    <w:rsid w:val="006D1D5A"/>
    <w:pPr>
      <w:tabs>
        <w:tab w:val="center" w:pos="4680"/>
        <w:tab w:val="right" w:pos="9360"/>
      </w:tabs>
    </w:pPr>
  </w:style>
  <w:style w:type="character" w:customStyle="1" w:styleId="FooterChar">
    <w:name w:val="Footer Char"/>
    <w:basedOn w:val="DefaultParagraphFont"/>
    <w:link w:val="Footer"/>
    <w:uiPriority w:val="99"/>
    <w:rsid w:val="006D1D5A"/>
  </w:style>
  <w:style w:type="paragraph" w:styleId="BalloonText">
    <w:name w:val="Balloon Text"/>
    <w:basedOn w:val="Normal"/>
    <w:link w:val="BalloonTextChar"/>
    <w:uiPriority w:val="99"/>
    <w:semiHidden/>
    <w:unhideWhenUsed/>
    <w:rsid w:val="006D1D5A"/>
    <w:rPr>
      <w:rFonts w:ascii="Tahoma" w:hAnsi="Tahoma" w:cs="Tahoma"/>
      <w:sz w:val="16"/>
      <w:szCs w:val="16"/>
    </w:rPr>
  </w:style>
  <w:style w:type="character" w:customStyle="1" w:styleId="BalloonTextChar">
    <w:name w:val="Balloon Text Char"/>
    <w:basedOn w:val="DefaultParagraphFont"/>
    <w:link w:val="BalloonText"/>
    <w:uiPriority w:val="99"/>
    <w:semiHidden/>
    <w:rsid w:val="006D1D5A"/>
    <w:rPr>
      <w:rFonts w:ascii="Tahoma" w:hAnsi="Tahoma" w:cs="Tahoma"/>
      <w:sz w:val="16"/>
      <w:szCs w:val="16"/>
    </w:rPr>
  </w:style>
  <w:style w:type="character" w:styleId="PageNumber">
    <w:name w:val="page number"/>
    <w:basedOn w:val="DefaultParagraphFont"/>
    <w:rsid w:val="006D1D5A"/>
  </w:style>
  <w:style w:type="character" w:styleId="PlaceholderText">
    <w:name w:val="Placeholder Text"/>
    <w:basedOn w:val="DefaultParagraphFont"/>
    <w:uiPriority w:val="99"/>
    <w:semiHidden/>
    <w:rsid w:val="006D1D5A"/>
    <w:rPr>
      <w:color w:val="808080"/>
    </w:rPr>
  </w:style>
  <w:style w:type="table" w:styleId="TableGrid">
    <w:name w:val="Table Grid"/>
    <w:basedOn w:val="TableNormal"/>
    <w:uiPriority w:val="59"/>
    <w:rsid w:val="006D1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2E1E"/>
    <w:rPr>
      <w:rFonts w:asciiTheme="majorHAnsi" w:eastAsiaTheme="majorEastAsia" w:hAnsiTheme="majorHAnsi" w:cstheme="majorBidi"/>
      <w:b/>
      <w:bCs/>
      <w:color w:val="22BBEA"/>
      <w:sz w:val="32"/>
      <w:szCs w:val="28"/>
    </w:rPr>
  </w:style>
  <w:style w:type="character" w:customStyle="1" w:styleId="Heading2Char">
    <w:name w:val="Heading 2 Char"/>
    <w:basedOn w:val="DefaultParagraphFont"/>
    <w:link w:val="Heading2"/>
    <w:uiPriority w:val="9"/>
    <w:rsid w:val="009A3998"/>
    <w:rPr>
      <w:rFonts w:asciiTheme="majorHAnsi" w:eastAsiaTheme="majorEastAsia" w:hAnsiTheme="majorHAnsi" w:cstheme="majorBidi"/>
      <w:b/>
      <w:bCs/>
      <w:color w:val="22BBEA"/>
      <w:sz w:val="26"/>
      <w:szCs w:val="26"/>
    </w:rPr>
  </w:style>
  <w:style w:type="character" w:customStyle="1" w:styleId="Heading3Char">
    <w:name w:val="Heading 3 Char"/>
    <w:basedOn w:val="DefaultParagraphFont"/>
    <w:link w:val="Heading3"/>
    <w:uiPriority w:val="9"/>
    <w:rsid w:val="000F32B8"/>
    <w:rPr>
      <w:rFonts w:asciiTheme="majorHAnsi" w:eastAsiaTheme="majorEastAsia" w:hAnsiTheme="majorHAnsi" w:cstheme="majorBidi"/>
      <w:b/>
      <w:bCs/>
      <w:color w:val="22BBEA"/>
      <w:sz w:val="20"/>
    </w:rPr>
  </w:style>
  <w:style w:type="character" w:customStyle="1" w:styleId="Heading4Char">
    <w:name w:val="Heading 4 Char"/>
    <w:basedOn w:val="DefaultParagraphFont"/>
    <w:link w:val="Heading4"/>
    <w:uiPriority w:val="9"/>
    <w:rsid w:val="009A3998"/>
    <w:rPr>
      <w:rFonts w:asciiTheme="majorHAnsi" w:eastAsiaTheme="majorEastAsia" w:hAnsiTheme="majorHAnsi" w:cstheme="majorBidi"/>
      <w:b/>
      <w:bCs/>
      <w:i/>
      <w:iCs/>
      <w:sz w:val="18"/>
    </w:rPr>
  </w:style>
  <w:style w:type="character" w:customStyle="1" w:styleId="Heading5Char">
    <w:name w:val="Heading 5 Char"/>
    <w:basedOn w:val="DefaultParagraphFont"/>
    <w:link w:val="Heading5"/>
    <w:uiPriority w:val="9"/>
    <w:rsid w:val="009A3998"/>
    <w:rPr>
      <w:rFonts w:asciiTheme="majorHAnsi" w:eastAsiaTheme="majorEastAsia" w:hAnsiTheme="majorHAnsi" w:cstheme="majorBidi"/>
      <w:sz w:val="18"/>
    </w:rPr>
  </w:style>
  <w:style w:type="paragraph" w:styleId="ListParagraph">
    <w:name w:val="List Paragraph"/>
    <w:basedOn w:val="Normal"/>
    <w:uiPriority w:val="34"/>
    <w:qFormat/>
    <w:rsid w:val="00A859B1"/>
    <w:pPr>
      <w:ind w:left="720"/>
      <w:contextualSpacing/>
    </w:pPr>
  </w:style>
  <w:style w:type="character" w:customStyle="1" w:styleId="Heading6Char">
    <w:name w:val="Heading 6 Char"/>
    <w:basedOn w:val="DefaultParagraphFont"/>
    <w:link w:val="Heading6"/>
    <w:uiPriority w:val="9"/>
    <w:semiHidden/>
    <w:rsid w:val="009A3998"/>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9A3998"/>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9A39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99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6C39AD"/>
    <w:pPr>
      <w:numPr>
        <w:numId w:val="0"/>
      </w:numPr>
      <w:spacing w:after="0" w:line="276" w:lineRule="auto"/>
      <w:outlineLvl w:val="9"/>
    </w:pPr>
    <w:rPr>
      <w:color w:val="365F91" w:themeColor="accent1" w:themeShade="BF"/>
      <w:sz w:val="28"/>
    </w:rPr>
  </w:style>
  <w:style w:type="paragraph" w:styleId="TOC1">
    <w:name w:val="toc 1"/>
    <w:basedOn w:val="Normal"/>
    <w:next w:val="Normal"/>
    <w:autoRedefine/>
    <w:uiPriority w:val="39"/>
    <w:unhideWhenUsed/>
    <w:rsid w:val="006C39AD"/>
    <w:pPr>
      <w:spacing w:after="100"/>
    </w:pPr>
  </w:style>
  <w:style w:type="paragraph" w:styleId="TOC2">
    <w:name w:val="toc 2"/>
    <w:basedOn w:val="Normal"/>
    <w:next w:val="Normal"/>
    <w:autoRedefine/>
    <w:uiPriority w:val="39"/>
    <w:unhideWhenUsed/>
    <w:rsid w:val="006C39AD"/>
    <w:pPr>
      <w:spacing w:after="100"/>
      <w:ind w:left="180"/>
    </w:pPr>
  </w:style>
  <w:style w:type="paragraph" w:styleId="TOC3">
    <w:name w:val="toc 3"/>
    <w:basedOn w:val="Normal"/>
    <w:next w:val="Normal"/>
    <w:autoRedefine/>
    <w:uiPriority w:val="39"/>
    <w:unhideWhenUsed/>
    <w:rsid w:val="006C39AD"/>
    <w:pPr>
      <w:spacing w:after="100"/>
      <w:ind w:left="360"/>
    </w:pPr>
  </w:style>
  <w:style w:type="character" w:styleId="Hyperlink">
    <w:name w:val="Hyperlink"/>
    <w:basedOn w:val="DefaultParagraphFont"/>
    <w:uiPriority w:val="99"/>
    <w:unhideWhenUsed/>
    <w:rsid w:val="006C39AD"/>
    <w:rPr>
      <w:color w:val="0000FF" w:themeColor="hyperlink"/>
      <w:u w:val="single"/>
    </w:rPr>
  </w:style>
  <w:style w:type="character" w:customStyle="1" w:styleId="apple-converted-space">
    <w:name w:val="apple-converted-space"/>
    <w:basedOn w:val="DefaultParagraphFont"/>
    <w:rsid w:val="004D5762"/>
  </w:style>
  <w:style w:type="paragraph" w:customStyle="1" w:styleId="Code">
    <w:name w:val="Code"/>
    <w:basedOn w:val="Normal"/>
    <w:link w:val="CodeChar"/>
    <w:qFormat/>
    <w:rsid w:val="00EC11C6"/>
    <w:rPr>
      <w:rFonts w:ascii="Courier New" w:hAnsi="Courier New" w:cs="Courier New"/>
      <w:color w:val="0000C0"/>
      <w:sz w:val="20"/>
      <w:szCs w:val="20"/>
    </w:rPr>
  </w:style>
  <w:style w:type="character" w:customStyle="1" w:styleId="CodeChar">
    <w:name w:val="Code Char"/>
    <w:basedOn w:val="DefaultParagraphFont"/>
    <w:link w:val="Code"/>
    <w:rsid w:val="00EC11C6"/>
    <w:rPr>
      <w:rFonts w:ascii="Courier New" w:hAnsi="Courier New" w:cs="Courier New"/>
      <w:color w:val="0000C0"/>
      <w:sz w:val="20"/>
      <w:szCs w:val="20"/>
    </w:rPr>
  </w:style>
  <w:style w:type="paragraph" w:styleId="DocumentMap">
    <w:name w:val="Document Map"/>
    <w:basedOn w:val="Normal"/>
    <w:link w:val="DocumentMapChar"/>
    <w:uiPriority w:val="99"/>
    <w:semiHidden/>
    <w:unhideWhenUsed/>
    <w:rsid w:val="00714633"/>
    <w:rPr>
      <w:rFonts w:ascii="Tahoma" w:hAnsi="Tahoma" w:cs="Tahoma"/>
      <w:sz w:val="16"/>
      <w:szCs w:val="16"/>
    </w:rPr>
  </w:style>
  <w:style w:type="character" w:customStyle="1" w:styleId="DocumentMapChar">
    <w:name w:val="Document Map Char"/>
    <w:basedOn w:val="DefaultParagraphFont"/>
    <w:link w:val="DocumentMap"/>
    <w:uiPriority w:val="99"/>
    <w:semiHidden/>
    <w:rsid w:val="007146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144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passerellesnumeriques.org/" TargetMode="External"/><Relationship Id="rId1" Type="http://schemas.openxmlformats.org/officeDocument/2006/relationships/image" Target="media/image3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_PN\student_soft\repositories\lecousin\doc\PN_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787574457A498D8E13DB1AB8EB08AB"/>
        <w:category>
          <w:name w:val="General"/>
          <w:gallery w:val="placeholder"/>
        </w:category>
        <w:types>
          <w:type w:val="bbPlcHdr"/>
        </w:types>
        <w:behaviors>
          <w:behavior w:val="content"/>
        </w:behaviors>
        <w:guid w:val="{8FFD9654-1E58-4998-A12E-9D520DD70F46}"/>
      </w:docPartPr>
      <w:docPartBody>
        <w:p w:rsidR="002C0117" w:rsidRDefault="00FF2C80">
          <w:pPr>
            <w:pStyle w:val="0A787574457A498D8E13DB1AB8EB08AB"/>
          </w:pPr>
          <w:r w:rsidRPr="00941CB6">
            <w:rPr>
              <w:rStyle w:val="PlaceholderText"/>
            </w:rPr>
            <w:t>[Title]</w:t>
          </w:r>
        </w:p>
      </w:docPartBody>
    </w:docPart>
    <w:docPart>
      <w:docPartPr>
        <w:name w:val="E91E5D0D7C60461A87DD06C09EAE9E64"/>
        <w:category>
          <w:name w:val="General"/>
          <w:gallery w:val="placeholder"/>
        </w:category>
        <w:types>
          <w:type w:val="bbPlcHdr"/>
        </w:types>
        <w:behaviors>
          <w:behavior w:val="content"/>
        </w:behaviors>
        <w:guid w:val="{27F9C7CF-656C-4380-93AE-434E3EDD21F2}"/>
      </w:docPartPr>
      <w:docPartBody>
        <w:p w:rsidR="002C0117" w:rsidRDefault="00FF2C80">
          <w:pPr>
            <w:pStyle w:val="E91E5D0D7C60461A87DD06C09EAE9E64"/>
          </w:pPr>
          <w:r w:rsidRPr="00941CB6">
            <w:rPr>
              <w:rStyle w:val="PlaceholderText"/>
            </w:rPr>
            <w:t>[Subject]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F2C80"/>
    <w:rsid w:val="000E414E"/>
    <w:rsid w:val="00154093"/>
    <w:rsid w:val="001B6374"/>
    <w:rsid w:val="001C7415"/>
    <w:rsid w:val="002A75F7"/>
    <w:rsid w:val="002C0117"/>
    <w:rsid w:val="003135AB"/>
    <w:rsid w:val="003A5F4A"/>
    <w:rsid w:val="00474BEC"/>
    <w:rsid w:val="00507037"/>
    <w:rsid w:val="005230B8"/>
    <w:rsid w:val="00572C0F"/>
    <w:rsid w:val="00764075"/>
    <w:rsid w:val="0076513A"/>
    <w:rsid w:val="00867A5D"/>
    <w:rsid w:val="00A3002D"/>
    <w:rsid w:val="00D254B5"/>
    <w:rsid w:val="00E81E4A"/>
    <w:rsid w:val="00FF2C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1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0117"/>
    <w:rPr>
      <w:color w:val="808080"/>
    </w:rPr>
  </w:style>
  <w:style w:type="paragraph" w:customStyle="1" w:styleId="0A787574457A498D8E13DB1AB8EB08AB">
    <w:name w:val="0A787574457A498D8E13DB1AB8EB08AB"/>
    <w:rsid w:val="002C0117"/>
  </w:style>
  <w:style w:type="paragraph" w:customStyle="1" w:styleId="E91E5D0D7C60461A87DD06C09EAE9E64">
    <w:name w:val="E91E5D0D7C60461A87DD06C09EAE9E64"/>
    <w:rsid w:val="002C011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8A99-669B-4F1F-B08A-D87E43A91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PN_Document.dotx</Template>
  <TotalTime>4398</TotalTime>
  <Pages>30</Pages>
  <Words>7234</Words>
  <Characters>41239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Students Database</vt:lpstr>
    </vt:vector>
  </TitlesOfParts>
  <Company>PN</Company>
  <LinksUpToDate>false</LinksUpToDate>
  <CharactersWithSpaces>48377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Database</dc:title>
  <dc:subject>Technical Design</dc:subject>
  <dc:creator>PNP</dc:creator>
  <cp:keywords/>
  <dc:description/>
  <cp:lastModifiedBy>Guillaume</cp:lastModifiedBy>
  <cp:revision>287</cp:revision>
  <dcterms:created xsi:type="dcterms:W3CDTF">2013-04-03T01:34:00Z</dcterms:created>
  <dcterms:modified xsi:type="dcterms:W3CDTF">2013-06-28T08:11:00Z</dcterms:modified>
</cp:coreProperties>
</file>