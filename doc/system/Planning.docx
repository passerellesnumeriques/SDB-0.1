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99" w:rsidRDefault="007D0429" w:rsidP="00B21499">
      <w:pPr>
        <w:pStyle w:val="Heading1"/>
      </w:pPr>
      <w:r>
        <w:t>Key dates in PN</w:t>
      </w:r>
    </w:p>
    <w:p w:rsidR="007D0429" w:rsidRDefault="007D0429" w:rsidP="00A013E9">
      <w:r>
        <w:t>January:</w:t>
      </w:r>
    </w:p>
    <w:p w:rsidR="00A013E9" w:rsidRDefault="007D0429" w:rsidP="007D0429">
      <w:pPr>
        <w:pStyle w:val="ListParagraph"/>
        <w:numPr>
          <w:ilvl w:val="0"/>
          <w:numId w:val="5"/>
        </w:numPr>
      </w:pPr>
      <w:r>
        <w:t>PNC starts selection on field (kick-off meeting, then information sessions)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 xml:space="preserve">PNC: </w:t>
      </w:r>
      <w:r w:rsidR="00931AA1">
        <w:t>start of quarter</w:t>
      </w:r>
      <w:r w:rsidR="001F1081">
        <w:t xml:space="preserve"> 2</w:t>
      </w:r>
      <w:r w:rsidR="00931AA1">
        <w:t xml:space="preserve"> / </w:t>
      </w:r>
      <w:r>
        <w:t>DMO-A starts, graduation of another batch</w:t>
      </w:r>
    </w:p>
    <w:p w:rsidR="00A00379" w:rsidRDefault="00A00379" w:rsidP="007D0429">
      <w:pPr>
        <w:pStyle w:val="ListParagraph"/>
        <w:numPr>
          <w:ilvl w:val="0"/>
          <w:numId w:val="5"/>
        </w:numPr>
      </w:pPr>
      <w:r>
        <w:t>PNV: start of the selection</w:t>
      </w:r>
    </w:p>
    <w:p w:rsidR="00931AA1" w:rsidRDefault="00931AA1" w:rsidP="00A013E9">
      <w:r>
        <w:t>March:</w:t>
      </w:r>
    </w:p>
    <w:p w:rsidR="00931AA1" w:rsidRDefault="00931AA1" w:rsidP="00931AA1">
      <w:pPr>
        <w:pStyle w:val="ListParagraph"/>
        <w:numPr>
          <w:ilvl w:val="0"/>
          <w:numId w:val="10"/>
        </w:numPr>
      </w:pPr>
      <w:r>
        <w:t>PNP: graduation/new alumni</w:t>
      </w:r>
    </w:p>
    <w:p w:rsidR="007D0429" w:rsidRDefault="007D0429" w:rsidP="00A013E9">
      <w:r>
        <w:t>April:</w:t>
      </w:r>
    </w:p>
    <w:p w:rsidR="007D0429" w:rsidRDefault="007D0429" w:rsidP="007D0429">
      <w:pPr>
        <w:pStyle w:val="ListParagraph"/>
        <w:numPr>
          <w:ilvl w:val="0"/>
          <w:numId w:val="6"/>
        </w:numPr>
      </w:pPr>
      <w:r>
        <w:t xml:space="preserve">PNC: </w:t>
      </w:r>
      <w:r w:rsidR="00931AA1">
        <w:t xml:space="preserve">start of quarter </w:t>
      </w:r>
      <w:r w:rsidR="001F1081">
        <w:t xml:space="preserve">3 </w:t>
      </w:r>
      <w:r w:rsidR="00931AA1">
        <w:t xml:space="preserve">/ </w:t>
      </w:r>
      <w:r>
        <w:t>DMO-B starts, graduation of another batch</w:t>
      </w:r>
    </w:p>
    <w:p w:rsidR="007D0429" w:rsidRDefault="007D0429" w:rsidP="007D0429">
      <w:pPr>
        <w:pStyle w:val="ListParagraph"/>
        <w:numPr>
          <w:ilvl w:val="0"/>
          <w:numId w:val="6"/>
        </w:numPr>
      </w:pPr>
      <w:r>
        <w:t>PNC: start of 1rst year internship (until May)</w:t>
      </w:r>
    </w:p>
    <w:p w:rsidR="00A00379" w:rsidRDefault="00A00379" w:rsidP="00A00379">
      <w:r>
        <w:t>May:</w:t>
      </w:r>
    </w:p>
    <w:p w:rsidR="00931AA1" w:rsidRDefault="00A00379" w:rsidP="00931AA1">
      <w:pPr>
        <w:pStyle w:val="ListParagraph"/>
        <w:numPr>
          <w:ilvl w:val="0"/>
          <w:numId w:val="8"/>
        </w:numPr>
      </w:pPr>
      <w:r>
        <w:t>PNV: start 2</w:t>
      </w:r>
      <w:r w:rsidRPr="00A00379">
        <w:rPr>
          <w:vertAlign w:val="superscript"/>
        </w:rPr>
        <w:t>nd</w:t>
      </w:r>
      <w:r>
        <w:t xml:space="preserve"> internship (until end of August)</w:t>
      </w:r>
    </w:p>
    <w:p w:rsidR="00931AA1" w:rsidRDefault="00931AA1" w:rsidP="00931AA1">
      <w:pPr>
        <w:pStyle w:val="ListParagraph"/>
        <w:numPr>
          <w:ilvl w:val="0"/>
          <w:numId w:val="8"/>
        </w:numPr>
      </w:pPr>
      <w:r>
        <w:t>PNP: end of selection/enrollment of students</w:t>
      </w:r>
    </w:p>
    <w:p w:rsidR="007D0429" w:rsidRDefault="007D0429" w:rsidP="007D0429">
      <w:r>
        <w:t>June:</w:t>
      </w:r>
    </w:p>
    <w:p w:rsidR="007D0429" w:rsidRDefault="007D0429" w:rsidP="007D0429">
      <w:pPr>
        <w:pStyle w:val="ListParagraph"/>
        <w:numPr>
          <w:ilvl w:val="0"/>
          <w:numId w:val="7"/>
        </w:numPr>
      </w:pPr>
      <w:r>
        <w:t>PNC: start of 2</w:t>
      </w:r>
      <w:r w:rsidRPr="007D0429">
        <w:rPr>
          <w:vertAlign w:val="superscript"/>
        </w:rPr>
        <w:t>nd</w:t>
      </w:r>
      <w:r>
        <w:t xml:space="preserve"> year internship (until September)</w:t>
      </w:r>
    </w:p>
    <w:p w:rsidR="00A00379" w:rsidRDefault="00A00379" w:rsidP="007D0429">
      <w:pPr>
        <w:pStyle w:val="ListParagraph"/>
        <w:numPr>
          <w:ilvl w:val="0"/>
          <w:numId w:val="7"/>
        </w:numPr>
      </w:pPr>
      <w:r>
        <w:t>PNV: start of 1rst internship (end of june to beginning of august)</w:t>
      </w:r>
    </w:p>
    <w:p w:rsidR="00931AA1" w:rsidRDefault="00931AA1" w:rsidP="007D0429">
      <w:pPr>
        <w:pStyle w:val="ListParagraph"/>
        <w:numPr>
          <w:ilvl w:val="0"/>
          <w:numId w:val="7"/>
        </w:numPr>
      </w:pPr>
      <w:r>
        <w:t>PNP: start of school year</w:t>
      </w:r>
    </w:p>
    <w:p w:rsidR="007D0429" w:rsidRDefault="007D0429" w:rsidP="007D0429">
      <w:r>
        <w:t>July:</w:t>
      </w:r>
    </w:p>
    <w:p w:rsidR="007D0429" w:rsidRDefault="007D0429" w:rsidP="007D0429">
      <w:pPr>
        <w:pStyle w:val="ListParagraph"/>
        <w:numPr>
          <w:ilvl w:val="0"/>
          <w:numId w:val="6"/>
        </w:numPr>
      </w:pPr>
      <w:r>
        <w:t xml:space="preserve">PNC: </w:t>
      </w:r>
      <w:r w:rsidR="00931AA1">
        <w:t>start of quarter</w:t>
      </w:r>
      <w:r w:rsidR="001F1081">
        <w:t xml:space="preserve"> 4</w:t>
      </w:r>
      <w:r w:rsidR="00931AA1">
        <w:t xml:space="preserve"> / </w:t>
      </w:r>
      <w:r>
        <w:t>DMO-C starts, graduation of another batch</w:t>
      </w:r>
    </w:p>
    <w:p w:rsidR="007D0429" w:rsidRDefault="007D0429" w:rsidP="00A013E9">
      <w:r>
        <w:t>September: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>PNC ends the selection / enrollment of students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>PNC: end of the month, graduation for SNA/WEP</w:t>
      </w:r>
    </w:p>
    <w:p w:rsidR="00A00379" w:rsidRDefault="00A00379" w:rsidP="007D0429">
      <w:pPr>
        <w:pStyle w:val="ListParagraph"/>
        <w:numPr>
          <w:ilvl w:val="0"/>
          <w:numId w:val="5"/>
        </w:numPr>
      </w:pPr>
      <w:r>
        <w:t>PNV: end of selection, enrollment of students, start of school year</w:t>
      </w:r>
    </w:p>
    <w:p w:rsidR="00931AA1" w:rsidRDefault="00931AA1" w:rsidP="007D0429">
      <w:pPr>
        <w:pStyle w:val="ListParagraph"/>
        <w:numPr>
          <w:ilvl w:val="0"/>
          <w:numId w:val="5"/>
        </w:numPr>
      </w:pPr>
      <w:r>
        <w:t>PNP: start of selection (contact building)</w:t>
      </w:r>
    </w:p>
    <w:p w:rsidR="007D0429" w:rsidRDefault="007D0429" w:rsidP="00A013E9">
      <w:r>
        <w:t>October: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>PNC starts selection (contact building)</w:t>
      </w:r>
    </w:p>
    <w:p w:rsidR="007D0429" w:rsidRDefault="00B46265" w:rsidP="007D0429">
      <w:pPr>
        <w:pStyle w:val="ListParagraph"/>
        <w:numPr>
          <w:ilvl w:val="0"/>
          <w:numId w:val="5"/>
        </w:numPr>
      </w:pPr>
      <w:r>
        <w:t xml:space="preserve">PNC: </w:t>
      </w:r>
      <w:r w:rsidR="007D0429">
        <w:t>SNA/WEP + DMO-D start the school year, graduation of another batch of DMO</w:t>
      </w:r>
    </w:p>
    <w:p w:rsidR="00A00379" w:rsidRDefault="00A00379" w:rsidP="007D0429">
      <w:pPr>
        <w:pStyle w:val="ListParagraph"/>
        <w:numPr>
          <w:ilvl w:val="0"/>
          <w:numId w:val="5"/>
        </w:numPr>
      </w:pPr>
      <w:r>
        <w:t>PNV: graduation/new alumni</w:t>
      </w:r>
    </w:p>
    <w:p w:rsidR="00931AA1" w:rsidRDefault="00931AA1" w:rsidP="007D0429">
      <w:pPr>
        <w:pStyle w:val="ListParagraph"/>
        <w:numPr>
          <w:ilvl w:val="0"/>
          <w:numId w:val="5"/>
        </w:numPr>
      </w:pPr>
      <w:r>
        <w:t>PNP: start selection (information sessions)</w:t>
      </w:r>
    </w:p>
    <w:p w:rsidR="00931AA1" w:rsidRDefault="00931AA1" w:rsidP="00A013E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November:</w:t>
      </w:r>
    </w:p>
    <w:p w:rsidR="00931AA1" w:rsidRPr="00931AA1" w:rsidRDefault="00931AA1" w:rsidP="00931AA1">
      <w:pPr>
        <w:pStyle w:val="ListParagraph"/>
        <w:numPr>
          <w:ilvl w:val="0"/>
          <w:numId w:val="9"/>
        </w:numPr>
      </w:pPr>
      <w:r>
        <w:rPr>
          <w:rFonts w:ascii="Arial" w:eastAsia="Times New Roman" w:hAnsi="Arial" w:cs="Arial"/>
          <w:color w:val="000000"/>
          <w:sz w:val="20"/>
          <w:szCs w:val="20"/>
        </w:rPr>
        <w:t>PNP: start of internship</w:t>
      </w:r>
    </w:p>
    <w:p w:rsidR="00A013E9" w:rsidRDefault="00931AA1" w:rsidP="00931AA1">
      <w:pPr>
        <w:pStyle w:val="ListParagraph"/>
        <w:numPr>
          <w:ilvl w:val="0"/>
          <w:numId w:val="9"/>
        </w:numPr>
      </w:pPr>
      <w:r>
        <w:rPr>
          <w:rFonts w:ascii="Arial" w:eastAsia="Times New Roman" w:hAnsi="Arial" w:cs="Arial"/>
          <w:color w:val="000000"/>
          <w:sz w:val="20"/>
          <w:szCs w:val="20"/>
        </w:rPr>
        <w:t>PNP: start of the school semester</w:t>
      </w:r>
      <w:r w:rsidR="00003CE9" w:rsidRPr="00931AA1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119CA" w:rsidRDefault="005119CA" w:rsidP="00B21499"/>
    <w:p w:rsidR="005119CA" w:rsidRDefault="005119CA" w:rsidP="00B21499">
      <w:r>
        <w:t>v0.1</w:t>
      </w:r>
    </w:p>
    <w:p w:rsidR="005119CA" w:rsidRDefault="005119CA" w:rsidP="00B21499">
      <w:r>
        <w:t>Target: October 2013, simplified version of selection, with “hard-coded” part for PNP</w:t>
      </w:r>
    </w:p>
    <w:p w:rsidR="008A041D" w:rsidRDefault="008A041D" w:rsidP="006B03D2">
      <w:pPr>
        <w:pStyle w:val="ListParagraph"/>
        <w:numPr>
          <w:ilvl w:val="0"/>
          <w:numId w:val="11"/>
        </w:numPr>
      </w:pPr>
      <w:r>
        <w:t>Enter selection zones (create/remove/rename)</w:t>
      </w:r>
    </w:p>
    <w:p w:rsidR="006B03D2" w:rsidRDefault="006B03D2" w:rsidP="006B03D2">
      <w:pPr>
        <w:pStyle w:val="ListParagraph"/>
        <w:numPr>
          <w:ilvl w:val="0"/>
          <w:numId w:val="11"/>
        </w:numPr>
      </w:pPr>
      <w:r>
        <w:t>Enter exam centers (create/remove/rename)</w:t>
      </w:r>
      <w:r w:rsidR="008C6E3E">
        <w:t>, assign to zone</w:t>
      </w:r>
    </w:p>
    <w:p w:rsidR="006B03D2" w:rsidRDefault="006B03D2" w:rsidP="006B03D2">
      <w:pPr>
        <w:pStyle w:val="ListParagraph"/>
        <w:numPr>
          <w:ilvl w:val="0"/>
          <w:numId w:val="11"/>
        </w:numPr>
      </w:pPr>
      <w:r>
        <w:t>Import application forms (basic, hard-coded)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Generate ID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Check no duplicate (based on applicant name)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Check no missing/error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Automatically assigned to an exam center</w:t>
      </w:r>
      <w:r w:rsidR="005E6387">
        <w:t xml:space="preserve"> (selected when import the excel file)</w:t>
      </w:r>
    </w:p>
    <w:p w:rsidR="006B03D2" w:rsidRDefault="006B03D2" w:rsidP="006B03D2">
      <w:pPr>
        <w:pStyle w:val="ListParagraph"/>
        <w:numPr>
          <w:ilvl w:val="0"/>
          <w:numId w:val="11"/>
        </w:numPr>
      </w:pPr>
      <w:r>
        <w:t>Plan exams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Rooms, capacity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Schedule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Assign applicants</w:t>
      </w:r>
    </w:p>
    <w:p w:rsidR="00787E78" w:rsidRDefault="00787E78" w:rsidP="006B03D2">
      <w:pPr>
        <w:pStyle w:val="ListParagraph"/>
        <w:numPr>
          <w:ilvl w:val="1"/>
          <w:numId w:val="11"/>
        </w:numPr>
      </w:pPr>
      <w:r>
        <w:t>Assign supervisors (no staff role needed for PNP)</w:t>
      </w:r>
    </w:p>
    <w:p w:rsidR="005119CA" w:rsidRDefault="005119CA" w:rsidP="00B21499"/>
    <w:p w:rsidR="005119CA" w:rsidRDefault="005119CA" w:rsidP="00B21499">
      <w:r>
        <w:t>v0.2</w:t>
      </w:r>
    </w:p>
    <w:p w:rsidR="005119CA" w:rsidRDefault="005119CA" w:rsidP="00B21499">
      <w:r>
        <w:t>Target: November 2013, minimal version of internship for PNP</w:t>
      </w:r>
    </w:p>
    <w:p w:rsidR="005119CA" w:rsidRDefault="005119CA" w:rsidP="00B21499"/>
    <w:p w:rsidR="005119CA" w:rsidRDefault="005119CA" w:rsidP="00B21499">
      <w:r>
        <w:t>v0.3</w:t>
      </w:r>
    </w:p>
    <w:p w:rsidR="005119CA" w:rsidRDefault="005119CA" w:rsidP="00B21499">
      <w:r>
        <w:t>Target: January 2014, advanced version of selection, starting from information sessions, for PNC</w:t>
      </w:r>
    </w:p>
    <w:p w:rsidR="005119CA" w:rsidRDefault="005119CA" w:rsidP="00B21499"/>
    <w:p w:rsidR="005119CA" w:rsidRDefault="005119CA" w:rsidP="00B21499">
      <w:r>
        <w:lastRenderedPageBreak/>
        <w:t>v0.4</w:t>
      </w:r>
    </w:p>
    <w:p w:rsidR="005119CA" w:rsidRDefault="005119CA" w:rsidP="00B21499">
      <w:r>
        <w:t>Target: May 2014, well advanced version for education and training, at least for PNP</w:t>
      </w:r>
    </w:p>
    <w:p w:rsidR="005119CA" w:rsidRDefault="005119CA" w:rsidP="00B21499"/>
    <w:p w:rsidR="005119CA" w:rsidRDefault="005119CA" w:rsidP="00B21499">
      <w:r>
        <w:t>v0.5</w:t>
      </w:r>
    </w:p>
    <w:p w:rsidR="005119CA" w:rsidRDefault="005119CA" w:rsidP="00B21499">
      <w:r>
        <w:t>Target: September 2014: full selection, full e</w:t>
      </w:r>
      <w:r w:rsidR="00C55D2B">
        <w:t>ducation, full training,</w:t>
      </w:r>
    </w:p>
    <w:p w:rsidR="005119CA" w:rsidRDefault="005119CA" w:rsidP="00B21499"/>
    <w:p w:rsidR="005119CA" w:rsidRDefault="005119CA" w:rsidP="00B21499">
      <w:r>
        <w:t>v0.6</w:t>
      </w:r>
    </w:p>
    <w:p w:rsidR="005119CA" w:rsidRDefault="005119CA" w:rsidP="00B21499">
      <w:r>
        <w:t>Target: Novemb</w:t>
      </w:r>
      <w:r w:rsidR="00C55D2B">
        <w:t>er 2014: full internship</w:t>
      </w:r>
    </w:p>
    <w:p w:rsidR="005119CA" w:rsidRDefault="005119CA" w:rsidP="00B21499"/>
    <w:p w:rsidR="005119CA" w:rsidRDefault="005119CA" w:rsidP="00B21499">
      <w:r>
        <w:t>Target: March 2015: students become alumni</w:t>
      </w:r>
      <w:r w:rsidR="00C55D2B">
        <w:t>, version 1.0 ?</w:t>
      </w:r>
    </w:p>
    <w:p w:rsidR="005119CA" w:rsidRDefault="005119CA" w:rsidP="00B21499"/>
    <w:p w:rsidR="00B21499" w:rsidRDefault="00B21499" w:rsidP="00B21499"/>
    <w:sectPr w:rsidR="00B21499" w:rsidSect="00006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CDE" w:rsidRDefault="00381CDE" w:rsidP="006D1D5A">
      <w:r>
        <w:separator/>
      </w:r>
    </w:p>
  </w:endnote>
  <w:endnote w:type="continuationSeparator" w:id="0">
    <w:p w:rsidR="00381CDE" w:rsidRDefault="00381CDE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2B2FF6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5E6387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5E6387" w:rsidRPr="005E6387">
        <w:rPr>
          <w:rStyle w:val="PageNumber"/>
          <w:noProof/>
        </w:rPr>
        <w:t>2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CDE" w:rsidRDefault="00381CDE" w:rsidP="006D1D5A">
      <w:r>
        <w:separator/>
      </w:r>
    </w:p>
  </w:footnote>
  <w:footnote w:type="continuationSeparator" w:id="0">
    <w:p w:rsidR="00381CDE" w:rsidRDefault="00381CDE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08F9"/>
    <w:multiLevelType w:val="hybridMultilevel"/>
    <w:tmpl w:val="F64C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72EC2"/>
    <w:multiLevelType w:val="hybridMultilevel"/>
    <w:tmpl w:val="2B6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16EEB"/>
    <w:multiLevelType w:val="hybridMultilevel"/>
    <w:tmpl w:val="5DF0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B07F8"/>
    <w:multiLevelType w:val="hybridMultilevel"/>
    <w:tmpl w:val="FB2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82CED"/>
    <w:multiLevelType w:val="hybridMultilevel"/>
    <w:tmpl w:val="6968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819FF"/>
    <w:multiLevelType w:val="hybridMultilevel"/>
    <w:tmpl w:val="FB4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E223B"/>
    <w:multiLevelType w:val="hybridMultilevel"/>
    <w:tmpl w:val="BABC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D377D"/>
    <w:rsid w:val="00003CE9"/>
    <w:rsid w:val="000060D3"/>
    <w:rsid w:val="00046A39"/>
    <w:rsid w:val="00046FD1"/>
    <w:rsid w:val="000F32B8"/>
    <w:rsid w:val="001F1081"/>
    <w:rsid w:val="00282D4F"/>
    <w:rsid w:val="002B2FF6"/>
    <w:rsid w:val="003762B9"/>
    <w:rsid w:val="00381CDE"/>
    <w:rsid w:val="004A5CC6"/>
    <w:rsid w:val="004C7B5B"/>
    <w:rsid w:val="004D5762"/>
    <w:rsid w:val="005119CA"/>
    <w:rsid w:val="00564F4A"/>
    <w:rsid w:val="005E2903"/>
    <w:rsid w:val="005E6387"/>
    <w:rsid w:val="00613105"/>
    <w:rsid w:val="006B03D2"/>
    <w:rsid w:val="006C39AD"/>
    <w:rsid w:val="006D1D5A"/>
    <w:rsid w:val="0073366C"/>
    <w:rsid w:val="007849B7"/>
    <w:rsid w:val="00787E78"/>
    <w:rsid w:val="007A7195"/>
    <w:rsid w:val="007D0429"/>
    <w:rsid w:val="00881666"/>
    <w:rsid w:val="00894516"/>
    <w:rsid w:val="008A041D"/>
    <w:rsid w:val="008C6E3E"/>
    <w:rsid w:val="00900910"/>
    <w:rsid w:val="00931AA1"/>
    <w:rsid w:val="00982851"/>
    <w:rsid w:val="009A3998"/>
    <w:rsid w:val="00A00379"/>
    <w:rsid w:val="00A013E9"/>
    <w:rsid w:val="00A429D4"/>
    <w:rsid w:val="00A42E1E"/>
    <w:rsid w:val="00A522A6"/>
    <w:rsid w:val="00A859B1"/>
    <w:rsid w:val="00B21499"/>
    <w:rsid w:val="00B46265"/>
    <w:rsid w:val="00B64AB2"/>
    <w:rsid w:val="00C55D2B"/>
    <w:rsid w:val="00CD377D"/>
    <w:rsid w:val="00E3378D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B2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48DA9-C165-423D-8BA6-F97868EF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277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16</cp:revision>
  <dcterms:created xsi:type="dcterms:W3CDTF">2013-07-04T06:39:00Z</dcterms:created>
  <dcterms:modified xsi:type="dcterms:W3CDTF">2013-07-09T03:36:00Z</dcterms:modified>
</cp:coreProperties>
</file>